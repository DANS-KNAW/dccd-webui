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A5E96" w14:textId="77777777" w:rsidR="00421C9A" w:rsidRDefault="00EE22B5" w:rsidP="00EE22B5">
      <w:pPr>
        <w:pStyle w:val="Title"/>
      </w:pPr>
      <w:r>
        <w:t>DCCD functional design</w:t>
      </w:r>
    </w:p>
    <w:p w14:paraId="02F9AFEE" w14:textId="54DBB66C" w:rsidR="009D1C0B" w:rsidRPr="00D76DAA" w:rsidRDefault="009D1C0B" w:rsidP="00EE22B5">
      <w:pPr>
        <w:rPr>
          <w:b/>
        </w:rPr>
      </w:pPr>
      <w:r>
        <w:rPr>
          <w:b/>
        </w:rPr>
        <w:t>Version: draft</w:t>
      </w:r>
    </w:p>
    <w:p w14:paraId="3FDEE180" w14:textId="77777777" w:rsidR="00EE22B5" w:rsidRDefault="006C752C" w:rsidP="006C752C">
      <w:pPr>
        <w:pStyle w:val="Heading1"/>
      </w:pPr>
      <w:r>
        <w:t>Introduction</w:t>
      </w:r>
    </w:p>
    <w:p w14:paraId="7CE13F45" w14:textId="684542F5" w:rsidR="00340741" w:rsidRDefault="006C752C" w:rsidP="009D1C0B">
      <w:r>
        <w:t xml:space="preserve">This document describes the DCCD </w:t>
      </w:r>
      <w:r w:rsidR="00DE4923">
        <w:t xml:space="preserve">web application </w:t>
      </w:r>
      <w:r w:rsidR="009D1C0B">
        <w:t>functionalities</w:t>
      </w:r>
      <w:r w:rsidR="002E7DC1">
        <w:t xml:space="preserve"> </w:t>
      </w:r>
      <w:r w:rsidR="00873618">
        <w:t>with focus on the Graphical U</w:t>
      </w:r>
      <w:r w:rsidR="00672D46">
        <w:t xml:space="preserve">ser Interface </w:t>
      </w:r>
      <w:r w:rsidR="002E7DC1">
        <w:t>(GUI)</w:t>
      </w:r>
      <w:r w:rsidR="009D1C0B">
        <w:t xml:space="preserve">. </w:t>
      </w:r>
      <w:r w:rsidR="0047226A">
        <w:t xml:space="preserve">Its intended audience is </w:t>
      </w:r>
      <w:r w:rsidR="00E06F4B">
        <w:t xml:space="preserve">software </w:t>
      </w:r>
      <w:r w:rsidR="0047226A">
        <w:t xml:space="preserve">developers and testers of the web application. </w:t>
      </w:r>
    </w:p>
    <w:p w14:paraId="1F739511" w14:textId="302A7689" w:rsidR="0047226A" w:rsidRDefault="0047226A" w:rsidP="0047226A">
      <w:pPr>
        <w:pStyle w:val="Heading1"/>
      </w:pPr>
      <w:r>
        <w:t>Overview</w:t>
      </w:r>
    </w:p>
    <w:p w14:paraId="058C73F7" w14:textId="311ABB67" w:rsidR="00553397" w:rsidRDefault="00130B36" w:rsidP="00130B36">
      <w:r>
        <w:t xml:space="preserve">Below is a schema depicting the </w:t>
      </w:r>
      <w:r w:rsidR="00C176C0">
        <w:t xml:space="preserve">main </w:t>
      </w:r>
      <w:r>
        <w:t>site structure (</w:t>
      </w:r>
      <w:r w:rsidR="00C60298">
        <w:t xml:space="preserve">or </w:t>
      </w:r>
      <w:r>
        <w:t xml:space="preserve">navigation) with the pages and links between </w:t>
      </w:r>
      <w:proofErr w:type="gramStart"/>
      <w:r>
        <w:t>them.</w:t>
      </w:r>
      <w:proofErr w:type="gramEnd"/>
      <w:r>
        <w:t xml:space="preserve"> Note that there is a difference between ‘logged in’ or ‘not logged in’. </w:t>
      </w:r>
      <w:r w:rsidR="00591EB9">
        <w:t>Many pages also look differently depending on the user role (admin or regular user) and if the content</w:t>
      </w:r>
      <w:r w:rsidR="00B109A7">
        <w:t xml:space="preserve"> (</w:t>
      </w:r>
      <w:proofErr w:type="spellStart"/>
      <w:r w:rsidR="00B109A7">
        <w:t>MemberSettings</w:t>
      </w:r>
      <w:proofErr w:type="spellEnd"/>
      <w:r w:rsidR="00B109A7">
        <w:t>, Project)</w:t>
      </w:r>
      <w:r w:rsidR="00591EB9">
        <w:t xml:space="preserve"> is ‘owned’ by the user. </w:t>
      </w:r>
    </w:p>
    <w:p w14:paraId="2A461CD7" w14:textId="77777777" w:rsidR="00591EB9" w:rsidRDefault="00591EB9" w:rsidP="00130B36"/>
    <w:p w14:paraId="5DA0618A" w14:textId="106B8486" w:rsidR="00130B36" w:rsidRDefault="005874BF" w:rsidP="00130B36">
      <w:r>
        <w:rPr>
          <w:noProof/>
        </w:rPr>
        <w:drawing>
          <wp:inline distT="0" distB="0" distL="0" distR="0" wp14:anchorId="07C7D2DD" wp14:editId="645E15D1">
            <wp:extent cx="5270500" cy="36017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 overview.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601720"/>
                    </a:xfrm>
                    <a:prstGeom prst="rect">
                      <a:avLst/>
                    </a:prstGeom>
                  </pic:spPr>
                </pic:pic>
              </a:graphicData>
            </a:graphic>
          </wp:inline>
        </w:drawing>
      </w:r>
    </w:p>
    <w:p w14:paraId="2EA1082F" w14:textId="6FCE82F1" w:rsidR="00587051" w:rsidRDefault="00587051" w:rsidP="00553397">
      <w:pPr>
        <w:rPr>
          <w:b/>
        </w:rPr>
      </w:pPr>
    </w:p>
    <w:p w14:paraId="6D0258BA" w14:textId="77777777" w:rsidR="00C176C0" w:rsidRDefault="00C176C0" w:rsidP="00EE22B5">
      <w:pPr>
        <w:rPr>
          <w:b/>
        </w:rPr>
      </w:pPr>
    </w:p>
    <w:p w14:paraId="1D0B9AB8" w14:textId="6055E796" w:rsidR="00C6048D" w:rsidRDefault="00C6048D" w:rsidP="00E6590D">
      <w:pPr>
        <w:pStyle w:val="Heading1"/>
      </w:pPr>
      <w:r w:rsidRPr="00C6048D">
        <w:t>The interacti</w:t>
      </w:r>
      <w:r w:rsidR="00E6590D">
        <w:t>on</w:t>
      </w:r>
      <w:r w:rsidRPr="00C6048D">
        <w:t xml:space="preserve"> design</w:t>
      </w:r>
      <w:r w:rsidR="00E6590D">
        <w:t xml:space="preserve"> </w:t>
      </w:r>
      <w:r w:rsidR="00C60298">
        <w:t xml:space="preserve">(almost </w:t>
      </w:r>
      <w:r w:rsidR="00E6590D">
        <w:t>original specification</w:t>
      </w:r>
      <w:r w:rsidR="00C60298">
        <w:t>)</w:t>
      </w:r>
    </w:p>
    <w:p w14:paraId="19F5DED5" w14:textId="241E67D8" w:rsidR="00A676CC" w:rsidRDefault="00A676CC" w:rsidP="00A676CC">
      <w:r>
        <w:t xml:space="preserve">At this initial stage this document is used to gather all information scattered around on the </w:t>
      </w:r>
      <w:proofErr w:type="spellStart"/>
      <w:r>
        <w:t>Trac</w:t>
      </w:r>
      <w:proofErr w:type="spellEnd"/>
      <w:r>
        <w:t xml:space="preserve"> site (</w:t>
      </w:r>
      <w:r w:rsidRPr="001D13BC">
        <w:t>http://trac.dans.knaw.nl/dccd/wiki/</w:t>
      </w:r>
      <w:r>
        <w:t xml:space="preserve">). </w:t>
      </w:r>
    </w:p>
    <w:p w14:paraId="08724DC6" w14:textId="77777777" w:rsidR="00A676CC" w:rsidRDefault="00A676CC" w:rsidP="00A676CC">
      <w:r>
        <w:t xml:space="preserve">Text between curly braces {} is not implemented or not valid functionality. </w:t>
      </w:r>
    </w:p>
    <w:p w14:paraId="613B3638" w14:textId="2BCB7BCA" w:rsidR="0050049F" w:rsidRPr="0050049F" w:rsidRDefault="0050049F" w:rsidP="0050049F">
      <w:r>
        <w:lastRenderedPageBreak/>
        <w:t>Use this as inspiration for new documentation</w:t>
      </w:r>
      <w:r w:rsidR="00DF6624">
        <w:t xml:space="preserve"> and </w:t>
      </w:r>
      <w:r w:rsidR="00F56732">
        <w:t>when possible</w:t>
      </w:r>
      <w:r w:rsidR="00DF6624">
        <w:t xml:space="preserve"> add or change it</w:t>
      </w:r>
      <w:r>
        <w:t>.</w:t>
      </w:r>
      <w:r w:rsidR="00A676CC">
        <w:t xml:space="preserve"> </w:t>
      </w:r>
    </w:p>
    <w:p w14:paraId="379BF715" w14:textId="77777777" w:rsidR="002864E1" w:rsidRDefault="002864E1" w:rsidP="002864E1">
      <w:pPr>
        <w:pStyle w:val="Heading2"/>
      </w:pPr>
      <w:r>
        <w:t>Use Cases</w:t>
      </w:r>
    </w:p>
    <w:p w14:paraId="7562BA51" w14:textId="60C52900" w:rsidR="002864E1" w:rsidRDefault="002735E5" w:rsidP="00EE22B5">
      <w:r>
        <w:t>These are d</w:t>
      </w:r>
      <w:r w:rsidR="002864E1">
        <w:t xml:space="preserve">ependent on the user role. </w:t>
      </w:r>
      <w:r w:rsidR="00F65F84">
        <w:t xml:space="preserve">The roles add possibilities to the account; MEMBER can do </w:t>
      </w:r>
      <w:r w:rsidR="009539E8">
        <w:t xml:space="preserve">more then </w:t>
      </w:r>
      <w:r w:rsidR="00F65F84">
        <w:t xml:space="preserve">what NON-MEMBER </w:t>
      </w:r>
      <w:r w:rsidR="00700E58">
        <w:t>can</w:t>
      </w:r>
      <w:r w:rsidR="00F65F84">
        <w:t xml:space="preserve"> and ADMIN can do </w:t>
      </w:r>
      <w:r w:rsidR="009539E8">
        <w:t xml:space="preserve">more then </w:t>
      </w:r>
      <w:r w:rsidR="00F65F84">
        <w:t xml:space="preserve">what MEMBER can. </w:t>
      </w:r>
    </w:p>
    <w:p w14:paraId="67929F86" w14:textId="77777777" w:rsidR="002864E1" w:rsidRDefault="002864E1" w:rsidP="002864E1"/>
    <w:p w14:paraId="7EFEB94F" w14:textId="77777777" w:rsidR="002864E1" w:rsidRDefault="002864E1" w:rsidP="002864E1">
      <w:r>
        <w:t>NON-MEMBER</w:t>
      </w:r>
    </w:p>
    <w:p w14:paraId="0D17FF8B" w14:textId="77777777" w:rsidR="00574761" w:rsidRDefault="00574761" w:rsidP="002864E1">
      <w:pPr>
        <w:numPr>
          <w:ilvl w:val="0"/>
          <w:numId w:val="1"/>
        </w:numPr>
      </w:pPr>
      <w:r>
        <w:t xml:space="preserve">NOTE: missing is a </w:t>
      </w:r>
      <w:proofErr w:type="spellStart"/>
      <w:r>
        <w:t>ChangeSiteLanguageUc</w:t>
      </w:r>
      <w:proofErr w:type="spellEnd"/>
    </w:p>
    <w:p w14:paraId="6CB32413" w14:textId="77777777" w:rsidR="002864E1" w:rsidRDefault="002864E1" w:rsidP="002864E1">
      <w:pPr>
        <w:numPr>
          <w:ilvl w:val="0"/>
          <w:numId w:val="1"/>
        </w:numPr>
      </w:pPr>
      <w:proofErr w:type="spellStart"/>
      <w:r>
        <w:t>RegisterUc</w:t>
      </w:r>
      <w:proofErr w:type="spellEnd"/>
      <w:r>
        <w:t xml:space="preserve"> - become member</w:t>
      </w:r>
    </w:p>
    <w:p w14:paraId="2F7BF007" w14:textId="77777777" w:rsidR="00DB3047" w:rsidRDefault="00DB3047" w:rsidP="00DB3047">
      <w:pPr>
        <w:numPr>
          <w:ilvl w:val="1"/>
          <w:numId w:val="1"/>
        </w:numPr>
      </w:pPr>
      <w:proofErr w:type="spellStart"/>
      <w:r>
        <w:t>RegistrationPage</w:t>
      </w:r>
      <w:proofErr w:type="spellEnd"/>
    </w:p>
    <w:p w14:paraId="40B41196" w14:textId="77777777" w:rsidR="00DB3047" w:rsidRDefault="00DB3047" w:rsidP="00DB3047">
      <w:pPr>
        <w:numPr>
          <w:ilvl w:val="2"/>
          <w:numId w:val="1"/>
        </w:numPr>
      </w:pPr>
      <w:proofErr w:type="gramStart"/>
      <w:r>
        <w:t>fill</w:t>
      </w:r>
      <w:proofErr w:type="gramEnd"/>
      <w:r>
        <w:t xml:space="preserve"> in account details</w:t>
      </w:r>
    </w:p>
    <w:p w14:paraId="5713878D" w14:textId="77777777" w:rsidR="00DB3047" w:rsidRDefault="00DB3047" w:rsidP="00DB3047">
      <w:pPr>
        <w:numPr>
          <w:ilvl w:val="2"/>
          <w:numId w:val="1"/>
        </w:numPr>
      </w:pPr>
      <w:proofErr w:type="gramStart"/>
      <w:r>
        <w:t>fill</w:t>
      </w:r>
      <w:proofErr w:type="gramEnd"/>
      <w:r>
        <w:t xml:space="preserve"> in settings (optional)</w:t>
      </w:r>
    </w:p>
    <w:p w14:paraId="234400D2" w14:textId="77777777" w:rsidR="00DB3047" w:rsidRDefault="00DB3047" w:rsidP="00DB3047">
      <w:pPr>
        <w:numPr>
          <w:ilvl w:val="2"/>
          <w:numId w:val="1"/>
        </w:numPr>
      </w:pPr>
      <w:proofErr w:type="gramStart"/>
      <w:r>
        <w:t>confirm</w:t>
      </w:r>
      <w:proofErr w:type="gramEnd"/>
      <w:r>
        <w:t xml:space="preserve"> registering or cancel</w:t>
      </w:r>
    </w:p>
    <w:p w14:paraId="02E02E8B" w14:textId="77777777" w:rsidR="00DB3047" w:rsidRDefault="00DB3047" w:rsidP="00DB3047">
      <w:pPr>
        <w:numPr>
          <w:ilvl w:val="1"/>
          <w:numId w:val="1"/>
        </w:numPr>
      </w:pPr>
      <w:proofErr w:type="spellStart"/>
      <w:r>
        <w:t>RegistrationConfirmationPage</w:t>
      </w:r>
      <w:proofErr w:type="spellEnd"/>
    </w:p>
    <w:p w14:paraId="6D662B16" w14:textId="77777777" w:rsidR="00DB3047" w:rsidRDefault="00DB3047" w:rsidP="00DB3047">
      <w:pPr>
        <w:numPr>
          <w:ilvl w:val="2"/>
          <w:numId w:val="1"/>
        </w:numPr>
      </w:pPr>
      <w:proofErr w:type="gramStart"/>
      <w:r>
        <w:t>read</w:t>
      </w:r>
      <w:proofErr w:type="gramEnd"/>
      <w:r>
        <w:t xml:space="preserve"> notice on account approval procedure</w:t>
      </w:r>
    </w:p>
    <w:p w14:paraId="038FEBBA" w14:textId="77777777" w:rsidR="00DB3047" w:rsidRDefault="00DB3047" w:rsidP="00DB3047">
      <w:pPr>
        <w:numPr>
          <w:ilvl w:val="2"/>
          <w:numId w:val="1"/>
        </w:numPr>
      </w:pPr>
      <w:r>
        <w:t>(</w:t>
      </w:r>
      <w:proofErr w:type="gramStart"/>
      <w:r>
        <w:t>email</w:t>
      </w:r>
      <w:proofErr w:type="gramEnd"/>
      <w:r>
        <w:t xml:space="preserve"> sent to user containing account info)</w:t>
      </w:r>
    </w:p>
    <w:p w14:paraId="4352E502" w14:textId="77777777" w:rsidR="00DB3047" w:rsidRDefault="00DB3047" w:rsidP="00DB3047">
      <w:pPr>
        <w:numPr>
          <w:ilvl w:val="2"/>
          <w:numId w:val="1"/>
        </w:numPr>
      </w:pPr>
      <w:r>
        <w:t>(</w:t>
      </w:r>
      <w:proofErr w:type="gramStart"/>
      <w:r>
        <w:t>email</w:t>
      </w:r>
      <w:proofErr w:type="gramEnd"/>
      <w:r>
        <w:t xml:space="preserve"> candidate member notification sent to administrator)</w:t>
      </w:r>
    </w:p>
    <w:p w14:paraId="5E285E88" w14:textId="77777777" w:rsidR="00DB3047" w:rsidRDefault="00DB3047" w:rsidP="00DB3047">
      <w:pPr>
        <w:numPr>
          <w:ilvl w:val="2"/>
          <w:numId w:val="1"/>
        </w:numPr>
      </w:pPr>
      <w:r>
        <w:t>(</w:t>
      </w:r>
      <w:proofErr w:type="gramStart"/>
      <w:r>
        <w:t>dead</w:t>
      </w:r>
      <w:proofErr w:type="gramEnd"/>
      <w:r>
        <w:t xml:space="preserve"> end)</w:t>
      </w:r>
    </w:p>
    <w:p w14:paraId="4DBF7B52" w14:textId="77777777" w:rsidR="00DB3047" w:rsidRDefault="00DB3047" w:rsidP="00DB3047">
      <w:pPr>
        <w:numPr>
          <w:ilvl w:val="1"/>
          <w:numId w:val="1"/>
        </w:numPr>
      </w:pPr>
      <w:r>
        <w:t xml:space="preserve">The admin will logically continue with: </w:t>
      </w:r>
      <w:proofErr w:type="spellStart"/>
      <w:r>
        <w:t>AdjustMemberUc</w:t>
      </w:r>
      <w:proofErr w:type="spellEnd"/>
    </w:p>
    <w:p w14:paraId="45EAD28E" w14:textId="77777777" w:rsidR="002864E1" w:rsidRDefault="002864E1" w:rsidP="002864E1">
      <w:pPr>
        <w:numPr>
          <w:ilvl w:val="0"/>
          <w:numId w:val="1"/>
        </w:numPr>
      </w:pPr>
      <w:proofErr w:type="spellStart"/>
      <w:r>
        <w:t>LoginUc</w:t>
      </w:r>
      <w:proofErr w:type="spellEnd"/>
      <w:r>
        <w:t xml:space="preserve"> - log in (members only)</w:t>
      </w:r>
    </w:p>
    <w:p w14:paraId="5C9C5C4A" w14:textId="77777777" w:rsidR="00DB3047" w:rsidRDefault="00DB3047" w:rsidP="00DB3047">
      <w:pPr>
        <w:numPr>
          <w:ilvl w:val="1"/>
          <w:numId w:val="1"/>
        </w:numPr>
      </w:pPr>
      <w:proofErr w:type="spellStart"/>
      <w:r>
        <w:t>LoginPage</w:t>
      </w:r>
      <w:proofErr w:type="spellEnd"/>
    </w:p>
    <w:p w14:paraId="758D6064" w14:textId="77777777" w:rsidR="00DB3047" w:rsidRDefault="00DB3047" w:rsidP="00DB3047">
      <w:pPr>
        <w:numPr>
          <w:ilvl w:val="2"/>
          <w:numId w:val="1"/>
        </w:numPr>
      </w:pPr>
      <w:proofErr w:type="gramStart"/>
      <w:r>
        <w:t>fill</w:t>
      </w:r>
      <w:proofErr w:type="gramEnd"/>
      <w:r>
        <w:t xml:space="preserve"> in account details</w:t>
      </w:r>
    </w:p>
    <w:p w14:paraId="4BB7D08B" w14:textId="77777777" w:rsidR="00DB3047" w:rsidRDefault="00DB3047" w:rsidP="00DB3047">
      <w:pPr>
        <w:numPr>
          <w:ilvl w:val="2"/>
          <w:numId w:val="1"/>
        </w:numPr>
      </w:pPr>
      <w:proofErr w:type="gramStart"/>
      <w:r>
        <w:t>confirm</w:t>
      </w:r>
      <w:proofErr w:type="gramEnd"/>
      <w:r>
        <w:t xml:space="preserve"> login or cancel</w:t>
      </w:r>
    </w:p>
    <w:p w14:paraId="65C833D8" w14:textId="77777777" w:rsidR="00DB3047" w:rsidRDefault="00DB3047" w:rsidP="00DB3047">
      <w:pPr>
        <w:numPr>
          <w:ilvl w:val="2"/>
          <w:numId w:val="1"/>
        </w:numPr>
      </w:pPr>
      <w:r>
        <w:t>(</w:t>
      </w:r>
      <w:proofErr w:type="gramStart"/>
      <w:r>
        <w:t>user</w:t>
      </w:r>
      <w:proofErr w:type="gramEnd"/>
      <w:r>
        <w:t xml:space="preserve"> now logged in)</w:t>
      </w:r>
    </w:p>
    <w:p w14:paraId="4C79CD05" w14:textId="77777777" w:rsidR="00DB3047" w:rsidRDefault="00DB3047" w:rsidP="00DB3047">
      <w:pPr>
        <w:ind w:left="1440"/>
      </w:pPr>
      <w:r>
        <w:t>(</w:t>
      </w:r>
      <w:proofErr w:type="gramStart"/>
      <w:r>
        <w:t>redirected</w:t>
      </w:r>
      <w:proofErr w:type="gramEnd"/>
      <w:r>
        <w:t xml:space="preserve"> to page where user came from)</w:t>
      </w:r>
    </w:p>
    <w:p w14:paraId="77BB13B4" w14:textId="77777777" w:rsidR="002864E1" w:rsidRDefault="002864E1" w:rsidP="002864E1">
      <w:pPr>
        <w:numPr>
          <w:ilvl w:val="0"/>
          <w:numId w:val="1"/>
        </w:numPr>
      </w:pPr>
      <w:proofErr w:type="spellStart"/>
      <w:r>
        <w:t>RetrievePasswordUc</w:t>
      </w:r>
      <w:proofErr w:type="spellEnd"/>
      <w:r>
        <w:t xml:space="preserve"> - in case password forgotten</w:t>
      </w:r>
    </w:p>
    <w:p w14:paraId="5EEFC6E4" w14:textId="77777777" w:rsidR="000D6218" w:rsidRDefault="000D6218" w:rsidP="000D6218">
      <w:pPr>
        <w:numPr>
          <w:ilvl w:val="1"/>
          <w:numId w:val="1"/>
        </w:numPr>
      </w:pPr>
      <w:proofErr w:type="spellStart"/>
      <w:r>
        <w:t>LoginPage</w:t>
      </w:r>
      <w:proofErr w:type="spellEnd"/>
    </w:p>
    <w:p w14:paraId="2FAE0540" w14:textId="77777777" w:rsidR="000D6218" w:rsidRDefault="000D6218" w:rsidP="000D6218">
      <w:pPr>
        <w:numPr>
          <w:ilvl w:val="2"/>
          <w:numId w:val="1"/>
        </w:numPr>
      </w:pPr>
      <w:proofErr w:type="gramStart"/>
      <w:r>
        <w:t>use</w:t>
      </w:r>
      <w:proofErr w:type="gramEnd"/>
      <w:r>
        <w:t xml:space="preserve"> can't access account link</w:t>
      </w:r>
    </w:p>
    <w:p w14:paraId="420C3BB8" w14:textId="77777777" w:rsidR="000D6218" w:rsidRDefault="000D6218" w:rsidP="000D6218">
      <w:pPr>
        <w:numPr>
          <w:ilvl w:val="1"/>
          <w:numId w:val="1"/>
        </w:numPr>
      </w:pPr>
      <w:proofErr w:type="spellStart"/>
      <w:r>
        <w:t>AccountAccessPage</w:t>
      </w:r>
      <w:proofErr w:type="spellEnd"/>
    </w:p>
    <w:p w14:paraId="6A5BE905" w14:textId="77777777" w:rsidR="000D6218" w:rsidRDefault="000D6218" w:rsidP="000D6218">
      <w:pPr>
        <w:numPr>
          <w:ilvl w:val="2"/>
          <w:numId w:val="1"/>
        </w:numPr>
      </w:pPr>
      <w:proofErr w:type="gramStart"/>
      <w:r>
        <w:t>enter</w:t>
      </w:r>
      <w:proofErr w:type="gramEnd"/>
      <w:r>
        <w:t xml:space="preserve"> either e-mail address or username</w:t>
      </w:r>
    </w:p>
    <w:p w14:paraId="63074339" w14:textId="77777777" w:rsidR="000D6218" w:rsidRDefault="000D6218" w:rsidP="000D6218">
      <w:pPr>
        <w:numPr>
          <w:ilvl w:val="2"/>
          <w:numId w:val="1"/>
        </w:numPr>
      </w:pPr>
      <w:proofErr w:type="gramStart"/>
      <w:r>
        <w:t>confirm</w:t>
      </w:r>
      <w:proofErr w:type="gramEnd"/>
      <w:r>
        <w:t xml:space="preserve"> send (or cancel)</w:t>
      </w:r>
    </w:p>
    <w:p w14:paraId="28AADCD1" w14:textId="77777777" w:rsidR="000D6218" w:rsidRDefault="000D6218" w:rsidP="000D6218">
      <w:pPr>
        <w:numPr>
          <w:ilvl w:val="2"/>
          <w:numId w:val="1"/>
        </w:numPr>
      </w:pPr>
      <w:r>
        <w:t>(</w:t>
      </w:r>
      <w:proofErr w:type="gramStart"/>
      <w:r>
        <w:t>dead</w:t>
      </w:r>
      <w:proofErr w:type="gramEnd"/>
      <w:r>
        <w:t xml:space="preserve"> end)</w:t>
      </w:r>
    </w:p>
    <w:p w14:paraId="3DE6021C" w14:textId="77777777" w:rsidR="000D6218" w:rsidRDefault="000D6218" w:rsidP="000D6218">
      <w:pPr>
        <w:numPr>
          <w:ilvl w:val="1"/>
          <w:numId w:val="1"/>
        </w:numPr>
      </w:pPr>
      <w:r>
        <w:t xml:space="preserve">Using the link in the e-mail </w:t>
      </w:r>
      <w:proofErr w:type="gramStart"/>
      <w:r>
        <w:t>received,</w:t>
      </w:r>
      <w:proofErr w:type="gramEnd"/>
      <w:r>
        <w:t xml:space="preserve"> continues with </w:t>
      </w:r>
      <w:proofErr w:type="spellStart"/>
      <w:r>
        <w:t>ChangePasswordUc</w:t>
      </w:r>
      <w:proofErr w:type="spellEnd"/>
      <w:r>
        <w:t>.</w:t>
      </w:r>
    </w:p>
    <w:p w14:paraId="3BEBD140" w14:textId="77777777" w:rsidR="002864E1" w:rsidRDefault="002864E1" w:rsidP="002864E1">
      <w:pPr>
        <w:numPr>
          <w:ilvl w:val="0"/>
          <w:numId w:val="1"/>
        </w:numPr>
      </w:pPr>
      <w:proofErr w:type="gramStart"/>
      <w:r>
        <w:t>find</w:t>
      </w:r>
      <w:proofErr w:type="gramEnd"/>
      <w:r>
        <w:t xml:space="preserve"> data using search, {advanced/</w:t>
      </w:r>
      <w:proofErr w:type="spellStart"/>
      <w:r>
        <w:t>attirbute</w:t>
      </w:r>
      <w:proofErr w:type="spellEnd"/>
      <w:r>
        <w:t xml:space="preserve"> search}</w:t>
      </w:r>
    </w:p>
    <w:p w14:paraId="60C75F5C" w14:textId="77777777" w:rsidR="002864E1" w:rsidRDefault="002864E1" w:rsidP="002864E1">
      <w:pPr>
        <w:numPr>
          <w:ilvl w:val="0"/>
          <w:numId w:val="1"/>
        </w:numPr>
      </w:pPr>
      <w:proofErr w:type="gramStart"/>
      <w:r>
        <w:t>view</w:t>
      </w:r>
      <w:proofErr w:type="gramEnd"/>
      <w:r>
        <w:t xml:space="preserve"> participating institute </w:t>
      </w:r>
      <w:r w:rsidR="00E86F5F">
        <w:t>{</w:t>
      </w:r>
      <w:r>
        <w:t>/ view its data</w:t>
      </w:r>
      <w:r w:rsidR="00E86F5F">
        <w:t>}</w:t>
      </w:r>
    </w:p>
    <w:p w14:paraId="5BA247D4" w14:textId="77777777" w:rsidR="002864E1" w:rsidRDefault="002864E1" w:rsidP="002864E1">
      <w:pPr>
        <w:numPr>
          <w:ilvl w:val="0"/>
          <w:numId w:val="1"/>
        </w:numPr>
      </w:pPr>
      <w:proofErr w:type="spellStart"/>
      <w:proofErr w:type="gramStart"/>
      <w:r>
        <w:t>resultlist</w:t>
      </w:r>
      <w:proofErr w:type="spellEnd"/>
      <w:proofErr w:type="gramEnd"/>
      <w:r>
        <w:t>, refine, view result</w:t>
      </w:r>
    </w:p>
    <w:p w14:paraId="7BAA7012" w14:textId="77777777" w:rsidR="002864E1" w:rsidRDefault="002864E1" w:rsidP="002864E1"/>
    <w:p w14:paraId="549A5D7F" w14:textId="77777777" w:rsidR="002864E1" w:rsidRDefault="002864E1" w:rsidP="002864E1">
      <w:r>
        <w:t>MEMBER</w:t>
      </w:r>
    </w:p>
    <w:p w14:paraId="4101ADD3" w14:textId="77777777" w:rsidR="002864E1" w:rsidRDefault="002864E1" w:rsidP="002864E1">
      <w:pPr>
        <w:numPr>
          <w:ilvl w:val="0"/>
          <w:numId w:val="2"/>
        </w:numPr>
      </w:pPr>
      <w:proofErr w:type="spellStart"/>
      <w:r>
        <w:t>LogOutUc</w:t>
      </w:r>
      <w:proofErr w:type="spellEnd"/>
      <w:r>
        <w:t xml:space="preserve"> - log out</w:t>
      </w:r>
    </w:p>
    <w:p w14:paraId="78764593" w14:textId="77777777" w:rsidR="005E3416" w:rsidRDefault="005E3416" w:rsidP="005E3416">
      <w:pPr>
        <w:numPr>
          <w:ilvl w:val="1"/>
          <w:numId w:val="2"/>
        </w:numPr>
      </w:pPr>
      <w:proofErr w:type="spellStart"/>
      <w:r>
        <w:t>PersonalBar</w:t>
      </w:r>
      <w:proofErr w:type="spellEnd"/>
      <w:r>
        <w:t>?</w:t>
      </w:r>
    </w:p>
    <w:p w14:paraId="6C581501" w14:textId="77777777" w:rsidR="005E3416" w:rsidRDefault="005E3416" w:rsidP="005E3416">
      <w:pPr>
        <w:numPr>
          <w:ilvl w:val="2"/>
          <w:numId w:val="2"/>
        </w:numPr>
      </w:pPr>
      <w:proofErr w:type="gramStart"/>
      <w:r>
        <w:t>initiate</w:t>
      </w:r>
      <w:proofErr w:type="gramEnd"/>
      <w:r>
        <w:t xml:space="preserve"> logout</w:t>
      </w:r>
    </w:p>
    <w:p w14:paraId="0A2ACA44" w14:textId="77777777" w:rsidR="005E3416" w:rsidRDefault="005E3416" w:rsidP="005E3416">
      <w:pPr>
        <w:numPr>
          <w:ilvl w:val="2"/>
          <w:numId w:val="2"/>
        </w:numPr>
      </w:pPr>
      <w:r>
        <w:t>(</w:t>
      </w:r>
      <w:proofErr w:type="gramStart"/>
      <w:r>
        <w:t>user</w:t>
      </w:r>
      <w:proofErr w:type="gramEnd"/>
      <w:r>
        <w:t xml:space="preserve"> now logged out)</w:t>
      </w:r>
    </w:p>
    <w:p w14:paraId="269E52C5" w14:textId="77777777" w:rsidR="005E3416" w:rsidRDefault="005E3416" w:rsidP="005E3416">
      <w:pPr>
        <w:ind w:left="1440"/>
      </w:pPr>
      <w:r>
        <w:t>(</w:t>
      </w:r>
      <w:proofErr w:type="gramStart"/>
      <w:r>
        <w:t>leads</w:t>
      </w:r>
      <w:proofErr w:type="gramEnd"/>
      <w:r>
        <w:t xml:space="preserve"> back to where user came from if </w:t>
      </w:r>
      <w:proofErr w:type="spellStart"/>
      <w:r>
        <w:t>authorised</w:t>
      </w:r>
      <w:proofErr w:type="spellEnd"/>
      <w:r>
        <w:t xml:space="preserve">, else </w:t>
      </w:r>
      <w:proofErr w:type="spellStart"/>
      <w:r>
        <w:t>HomePage</w:t>
      </w:r>
      <w:proofErr w:type="spellEnd"/>
      <w:r>
        <w:t>?)</w:t>
      </w:r>
    </w:p>
    <w:p w14:paraId="22DA0EA8" w14:textId="77777777" w:rsidR="00866C71" w:rsidRDefault="002864E1" w:rsidP="00866C71">
      <w:pPr>
        <w:numPr>
          <w:ilvl w:val="0"/>
          <w:numId w:val="2"/>
        </w:numPr>
      </w:pPr>
      <w:proofErr w:type="spellStart"/>
      <w:r>
        <w:t>UploadUc</w:t>
      </w:r>
      <w:proofErr w:type="spellEnd"/>
      <w:r>
        <w:t xml:space="preserve"> - upload new project(s)</w:t>
      </w:r>
    </w:p>
    <w:p w14:paraId="22711AA0" w14:textId="77777777" w:rsidR="00BA23B8" w:rsidRDefault="00BA23B8" w:rsidP="002864E1">
      <w:pPr>
        <w:numPr>
          <w:ilvl w:val="0"/>
          <w:numId w:val="2"/>
        </w:numPr>
      </w:pPr>
      <w:r>
        <w:t xml:space="preserve">NOTE: missing </w:t>
      </w:r>
      <w:proofErr w:type="spellStart"/>
      <w:r>
        <w:t>ViewProjectsUc</w:t>
      </w:r>
      <w:proofErr w:type="spellEnd"/>
    </w:p>
    <w:p w14:paraId="68172C90" w14:textId="77777777" w:rsidR="002864E1" w:rsidRDefault="002864E1" w:rsidP="002864E1">
      <w:pPr>
        <w:numPr>
          <w:ilvl w:val="0"/>
          <w:numId w:val="2"/>
        </w:numPr>
      </w:pPr>
      <w:proofErr w:type="gramStart"/>
      <w:r>
        <w:t>download</w:t>
      </w:r>
      <w:proofErr w:type="gramEnd"/>
      <w:r>
        <w:t xml:space="preserve"> data</w:t>
      </w:r>
      <w:r w:rsidR="00FF04A6">
        <w:br/>
      </w:r>
      <w:r w:rsidR="00594FF0">
        <w:t xml:space="preserve">NOTE: </w:t>
      </w:r>
      <w:r w:rsidR="00525F54">
        <w:t>not further specified!</w:t>
      </w:r>
    </w:p>
    <w:p w14:paraId="5C15723E" w14:textId="77777777" w:rsidR="002864E1" w:rsidRDefault="002864E1" w:rsidP="002864E1">
      <w:pPr>
        <w:numPr>
          <w:ilvl w:val="0"/>
          <w:numId w:val="2"/>
        </w:numPr>
      </w:pPr>
      <w:proofErr w:type="spellStart"/>
      <w:r>
        <w:t>AdjustProjectUc</w:t>
      </w:r>
      <w:proofErr w:type="spellEnd"/>
      <w:r>
        <w:t xml:space="preserve"> - alter a project</w:t>
      </w:r>
    </w:p>
    <w:p w14:paraId="3DCC9DE0" w14:textId="77777777" w:rsidR="0079529F" w:rsidRDefault="0079529F" w:rsidP="0079529F">
      <w:pPr>
        <w:numPr>
          <w:ilvl w:val="1"/>
          <w:numId w:val="2"/>
        </w:numPr>
      </w:pPr>
      <w:proofErr w:type="spellStart"/>
      <w:r>
        <w:t>ProjectPage</w:t>
      </w:r>
      <w:proofErr w:type="spellEnd"/>
      <w:r>
        <w:t xml:space="preserve"> (edit)</w:t>
      </w:r>
    </w:p>
    <w:p w14:paraId="6DD15CAF" w14:textId="77777777" w:rsidR="0079529F" w:rsidRDefault="0079529F" w:rsidP="0079529F">
      <w:pPr>
        <w:ind w:left="2160"/>
      </w:pPr>
      <w:r>
        <w:t>Optionally:</w:t>
      </w:r>
    </w:p>
    <w:p w14:paraId="13DD9C43" w14:textId="77777777" w:rsidR="0079529F" w:rsidRDefault="00A42309" w:rsidP="0079529F">
      <w:pPr>
        <w:numPr>
          <w:ilvl w:val="2"/>
          <w:numId w:val="2"/>
        </w:numPr>
      </w:pPr>
      <w:r>
        <w:t>{</w:t>
      </w:r>
      <w:proofErr w:type="gramStart"/>
      <w:r w:rsidR="0079529F">
        <w:t>edit</w:t>
      </w:r>
      <w:proofErr w:type="gramEnd"/>
      <w:r w:rsidR="0079529F">
        <w:t xml:space="preserve"> metadata entity structure</w:t>
      </w:r>
      <w:r>
        <w:t>}</w:t>
      </w:r>
    </w:p>
    <w:p w14:paraId="37C08564" w14:textId="77777777" w:rsidR="0079529F" w:rsidRDefault="0079529F" w:rsidP="0079529F">
      <w:pPr>
        <w:numPr>
          <w:ilvl w:val="2"/>
          <w:numId w:val="2"/>
        </w:numPr>
      </w:pPr>
      <w:proofErr w:type="gramStart"/>
      <w:r>
        <w:t>select</w:t>
      </w:r>
      <w:proofErr w:type="gramEnd"/>
      <w:r>
        <w:t xml:space="preserve"> a specific entity, and edit its attributes</w:t>
      </w:r>
    </w:p>
    <w:p w14:paraId="6FCA1901" w14:textId="77777777" w:rsidR="0079529F" w:rsidRDefault="0079529F" w:rsidP="0079529F">
      <w:pPr>
        <w:ind w:left="2160"/>
      </w:pPr>
      <w:r>
        <w:t>{</w:t>
      </w:r>
      <w:proofErr w:type="gramStart"/>
      <w:r>
        <w:t>or</w:t>
      </w:r>
      <w:proofErr w:type="gramEnd"/>
      <w:r>
        <w:t xml:space="preserve"> perform </w:t>
      </w:r>
      <w:proofErr w:type="spellStart"/>
      <w:r>
        <w:t>ManageValueFilesUc</w:t>
      </w:r>
      <w:proofErr w:type="spellEnd"/>
      <w:r>
        <w:t xml:space="preserve"> or </w:t>
      </w:r>
      <w:proofErr w:type="spellStart"/>
      <w:r>
        <w:t>ManageAssocFilesUc</w:t>
      </w:r>
      <w:proofErr w:type="spellEnd"/>
      <w:r>
        <w:t xml:space="preserve"> (to upload/remove one or more value/associated files).}</w:t>
      </w:r>
    </w:p>
    <w:p w14:paraId="372E26BD" w14:textId="77777777" w:rsidR="0079529F" w:rsidRDefault="0079529F" w:rsidP="0079529F">
      <w:pPr>
        <w:numPr>
          <w:ilvl w:val="2"/>
          <w:numId w:val="2"/>
        </w:numPr>
      </w:pPr>
      <w:proofErr w:type="gramStart"/>
      <w:r>
        <w:t>adjust</w:t>
      </w:r>
      <w:proofErr w:type="gramEnd"/>
      <w:r>
        <w:t xml:space="preserve"> default permissions</w:t>
      </w:r>
    </w:p>
    <w:p w14:paraId="0090DF61" w14:textId="77777777" w:rsidR="0079529F" w:rsidRDefault="0079529F" w:rsidP="0079529F">
      <w:pPr>
        <w:numPr>
          <w:ilvl w:val="2"/>
          <w:numId w:val="2"/>
        </w:numPr>
      </w:pPr>
      <w:proofErr w:type="gramStart"/>
      <w:r>
        <w:t>save</w:t>
      </w:r>
      <w:proofErr w:type="gramEnd"/>
      <w:r>
        <w:t xml:space="preserve"> or discard changes</w:t>
      </w:r>
    </w:p>
    <w:p w14:paraId="50D640FD" w14:textId="77777777" w:rsidR="0079529F" w:rsidRDefault="0079529F" w:rsidP="0079529F">
      <w:pPr>
        <w:numPr>
          <w:ilvl w:val="2"/>
          <w:numId w:val="2"/>
        </w:numPr>
      </w:pPr>
      <w:proofErr w:type="gramStart"/>
      <w:r>
        <w:t>continue</w:t>
      </w:r>
      <w:proofErr w:type="gramEnd"/>
      <w:r>
        <w:t xml:space="preserve"> with: </w:t>
      </w:r>
      <w:proofErr w:type="spellStart"/>
      <w:r>
        <w:t>ArchiveProjectUc</w:t>
      </w:r>
      <w:proofErr w:type="spellEnd"/>
    </w:p>
    <w:p w14:paraId="4687FEF4" w14:textId="77777777" w:rsidR="002864E1" w:rsidRDefault="0095277F" w:rsidP="002864E1">
      <w:pPr>
        <w:numPr>
          <w:ilvl w:val="0"/>
          <w:numId w:val="2"/>
        </w:numPr>
      </w:pPr>
      <w:r>
        <w:t>{</w:t>
      </w:r>
      <w:proofErr w:type="spellStart"/>
      <w:r w:rsidR="002864E1">
        <w:t>ManageValueFilesUc</w:t>
      </w:r>
      <w:proofErr w:type="spellEnd"/>
      <w:r>
        <w:t>}</w:t>
      </w:r>
    </w:p>
    <w:p w14:paraId="6A4CC229" w14:textId="77777777" w:rsidR="002864E1" w:rsidRDefault="0095277F" w:rsidP="002864E1">
      <w:pPr>
        <w:numPr>
          <w:ilvl w:val="0"/>
          <w:numId w:val="2"/>
        </w:numPr>
      </w:pPr>
      <w:r>
        <w:t>{</w:t>
      </w:r>
      <w:proofErr w:type="spellStart"/>
      <w:r w:rsidR="002864E1">
        <w:t>ManageAssocFilesUc</w:t>
      </w:r>
      <w:proofErr w:type="spellEnd"/>
      <w:r>
        <w:t>}</w:t>
      </w:r>
    </w:p>
    <w:p w14:paraId="1DC191D6" w14:textId="77777777" w:rsidR="002864E1" w:rsidRDefault="002864E1" w:rsidP="002864E1">
      <w:pPr>
        <w:numPr>
          <w:ilvl w:val="0"/>
          <w:numId w:val="2"/>
        </w:numPr>
      </w:pPr>
      <w:proofErr w:type="spellStart"/>
      <w:r>
        <w:t>ArchiveProjectUc</w:t>
      </w:r>
      <w:proofErr w:type="spellEnd"/>
      <w:r>
        <w:t xml:space="preserve"> - archive a project</w:t>
      </w:r>
    </w:p>
    <w:p w14:paraId="26048AA5" w14:textId="77777777" w:rsidR="001D7AFC" w:rsidRDefault="001D7AFC" w:rsidP="001D7AFC">
      <w:pPr>
        <w:ind w:left="720"/>
      </w:pPr>
      <w:proofErr w:type="gramStart"/>
      <w:r>
        <w:t>pre</w:t>
      </w:r>
      <w:proofErr w:type="gramEnd"/>
      <w:r>
        <w:t xml:space="preserve">: administrator, or </w:t>
      </w:r>
      <w:proofErr w:type="spellStart"/>
      <w:r>
        <w:t>dataprovider</w:t>
      </w:r>
      <w:proofErr w:type="spellEnd"/>
      <w:r>
        <w:t xml:space="preserve"> and project is draft</w:t>
      </w:r>
    </w:p>
    <w:p w14:paraId="1747B5DC" w14:textId="77777777" w:rsidR="001D7AFC" w:rsidRDefault="001D7AFC" w:rsidP="001D7AFC">
      <w:pPr>
        <w:numPr>
          <w:ilvl w:val="1"/>
          <w:numId w:val="2"/>
        </w:numPr>
      </w:pPr>
      <w:proofErr w:type="spellStart"/>
      <w:r>
        <w:t>ProjectPage</w:t>
      </w:r>
      <w:proofErr w:type="spellEnd"/>
    </w:p>
    <w:p w14:paraId="35186B33" w14:textId="77777777" w:rsidR="001D7AFC" w:rsidRDefault="001D7AFC" w:rsidP="001D7AFC">
      <w:pPr>
        <w:numPr>
          <w:ilvl w:val="2"/>
          <w:numId w:val="2"/>
        </w:numPr>
      </w:pPr>
      <w:proofErr w:type="gramStart"/>
      <w:r>
        <w:t>initiate</w:t>
      </w:r>
      <w:proofErr w:type="gramEnd"/>
      <w:r>
        <w:t xml:space="preserve"> archiving</w:t>
      </w:r>
    </w:p>
    <w:p w14:paraId="04D558CD" w14:textId="77777777" w:rsidR="008B545C" w:rsidRDefault="008B545C" w:rsidP="008B545C">
      <w:pPr>
        <w:ind w:left="720"/>
      </w:pPr>
      <w:r>
        <w:t xml:space="preserve">NOTE: missing validation and confirm, also </w:t>
      </w:r>
      <w:proofErr w:type="spellStart"/>
      <w:r>
        <w:t>unarchive</w:t>
      </w:r>
      <w:proofErr w:type="spellEnd"/>
      <w:r>
        <w:t>?</w:t>
      </w:r>
    </w:p>
    <w:p w14:paraId="07BC58B7" w14:textId="77777777" w:rsidR="002864E1" w:rsidRDefault="002864E1" w:rsidP="002864E1">
      <w:pPr>
        <w:numPr>
          <w:ilvl w:val="0"/>
          <w:numId w:val="2"/>
        </w:numPr>
      </w:pPr>
      <w:proofErr w:type="spellStart"/>
      <w:r>
        <w:t>ViewAccountInfoUc</w:t>
      </w:r>
      <w:proofErr w:type="spellEnd"/>
      <w:r>
        <w:t xml:space="preserve"> - view own account/member info</w:t>
      </w:r>
    </w:p>
    <w:p w14:paraId="5FA40659" w14:textId="77777777" w:rsidR="00D846F9" w:rsidRDefault="00D846F9" w:rsidP="00D846F9">
      <w:pPr>
        <w:numPr>
          <w:ilvl w:val="1"/>
          <w:numId w:val="2"/>
        </w:numPr>
      </w:pPr>
      <w:proofErr w:type="spellStart"/>
      <w:r>
        <w:t>MemberPage</w:t>
      </w:r>
      <w:proofErr w:type="spellEnd"/>
      <w:r>
        <w:t xml:space="preserve"> -own</w:t>
      </w:r>
    </w:p>
    <w:p w14:paraId="32946212" w14:textId="77777777" w:rsidR="00D846F9" w:rsidRDefault="00D846F9" w:rsidP="00D846F9">
      <w:pPr>
        <w:numPr>
          <w:ilvl w:val="2"/>
          <w:numId w:val="2"/>
        </w:numPr>
      </w:pPr>
      <w:proofErr w:type="gramStart"/>
      <w:r>
        <w:t>view</w:t>
      </w:r>
      <w:proofErr w:type="gramEnd"/>
      <w:r>
        <w:t xml:space="preserve"> details</w:t>
      </w:r>
    </w:p>
    <w:p w14:paraId="018308EF" w14:textId="77777777" w:rsidR="002864E1" w:rsidRDefault="002864E1" w:rsidP="002864E1">
      <w:pPr>
        <w:numPr>
          <w:ilvl w:val="0"/>
          <w:numId w:val="2"/>
        </w:numPr>
      </w:pPr>
      <w:proofErr w:type="spellStart"/>
      <w:r>
        <w:t>AdjustAccountInfoUc</w:t>
      </w:r>
      <w:proofErr w:type="spellEnd"/>
      <w:r>
        <w:t xml:space="preserve"> - alter own account/member info</w:t>
      </w:r>
    </w:p>
    <w:p w14:paraId="1AFA7BBD" w14:textId="77777777" w:rsidR="00226455" w:rsidRDefault="00226455" w:rsidP="00226455">
      <w:pPr>
        <w:numPr>
          <w:ilvl w:val="1"/>
          <w:numId w:val="2"/>
        </w:numPr>
      </w:pPr>
      <w:proofErr w:type="spellStart"/>
      <w:r>
        <w:t>MemberPage</w:t>
      </w:r>
      <w:proofErr w:type="spellEnd"/>
      <w:r>
        <w:t xml:space="preserve"> (edit) -own</w:t>
      </w:r>
    </w:p>
    <w:p w14:paraId="1669BD02" w14:textId="77777777" w:rsidR="00226455" w:rsidRDefault="00226455" w:rsidP="00226455">
      <w:pPr>
        <w:numPr>
          <w:ilvl w:val="2"/>
          <w:numId w:val="2"/>
        </w:numPr>
      </w:pPr>
      <w:proofErr w:type="gramStart"/>
      <w:r>
        <w:t>change</w:t>
      </w:r>
      <w:proofErr w:type="gramEnd"/>
      <w:r>
        <w:t xml:space="preserve"> member details</w:t>
      </w:r>
    </w:p>
    <w:p w14:paraId="7184AF4E" w14:textId="77777777" w:rsidR="00226455" w:rsidRDefault="00226455" w:rsidP="00226455">
      <w:pPr>
        <w:numPr>
          <w:ilvl w:val="2"/>
          <w:numId w:val="2"/>
        </w:numPr>
      </w:pPr>
      <w:proofErr w:type="gramStart"/>
      <w:r>
        <w:t>save</w:t>
      </w:r>
      <w:proofErr w:type="gramEnd"/>
      <w:r>
        <w:t xml:space="preserve"> or discard changes</w:t>
      </w:r>
    </w:p>
    <w:p w14:paraId="0A464707" w14:textId="77777777" w:rsidR="00226455" w:rsidRDefault="00226455" w:rsidP="00226455">
      <w:pPr>
        <w:numPr>
          <w:ilvl w:val="2"/>
          <w:numId w:val="2"/>
        </w:numPr>
      </w:pPr>
      <w:r>
        <w:t>(</w:t>
      </w:r>
      <w:proofErr w:type="gramStart"/>
      <w:r>
        <w:t>changes</w:t>
      </w:r>
      <w:proofErr w:type="gramEnd"/>
      <w:r>
        <w:t xml:space="preserve"> are saved)</w:t>
      </w:r>
    </w:p>
    <w:p w14:paraId="451F80D4" w14:textId="77777777" w:rsidR="002864E1" w:rsidRDefault="002864E1" w:rsidP="002864E1">
      <w:pPr>
        <w:numPr>
          <w:ilvl w:val="0"/>
          <w:numId w:val="2"/>
        </w:numPr>
      </w:pPr>
      <w:proofErr w:type="spellStart"/>
      <w:r>
        <w:t>ChangePasswordUc</w:t>
      </w:r>
      <w:proofErr w:type="spellEnd"/>
      <w:r>
        <w:t xml:space="preserve"> - change own account password</w:t>
      </w:r>
    </w:p>
    <w:p w14:paraId="649E2213" w14:textId="77777777" w:rsidR="000B1C01" w:rsidRDefault="000B1C01" w:rsidP="000B1C01">
      <w:pPr>
        <w:numPr>
          <w:ilvl w:val="1"/>
          <w:numId w:val="2"/>
        </w:numPr>
      </w:pPr>
      <w:proofErr w:type="spellStart"/>
      <w:r>
        <w:t>ChangePasswordPage</w:t>
      </w:r>
      <w:proofErr w:type="spellEnd"/>
    </w:p>
    <w:p w14:paraId="218E23AC" w14:textId="77777777" w:rsidR="000B1C01" w:rsidRDefault="000B1C01" w:rsidP="000B1C01">
      <w:pPr>
        <w:numPr>
          <w:ilvl w:val="2"/>
          <w:numId w:val="2"/>
        </w:numPr>
      </w:pPr>
      <w:proofErr w:type="gramStart"/>
      <w:r>
        <w:t>enter</w:t>
      </w:r>
      <w:proofErr w:type="gramEnd"/>
      <w:r>
        <w:t xml:space="preserve"> new password</w:t>
      </w:r>
    </w:p>
    <w:p w14:paraId="64FB3F1F" w14:textId="77777777" w:rsidR="000B1C01" w:rsidRDefault="000B1C01" w:rsidP="000B1C01">
      <w:pPr>
        <w:numPr>
          <w:ilvl w:val="2"/>
          <w:numId w:val="2"/>
        </w:numPr>
      </w:pPr>
      <w:proofErr w:type="gramStart"/>
      <w:r>
        <w:t>save</w:t>
      </w:r>
      <w:proofErr w:type="gramEnd"/>
      <w:r>
        <w:t xml:space="preserve"> or cancel</w:t>
      </w:r>
    </w:p>
    <w:p w14:paraId="15B16699" w14:textId="77777777" w:rsidR="002864E1" w:rsidRDefault="002864E1" w:rsidP="002864E1">
      <w:pPr>
        <w:numPr>
          <w:ilvl w:val="0"/>
          <w:numId w:val="2"/>
        </w:numPr>
      </w:pPr>
      <w:proofErr w:type="spellStart"/>
      <w:r>
        <w:t>ViewOtherMemberUc</w:t>
      </w:r>
      <w:proofErr w:type="spellEnd"/>
      <w:r>
        <w:t xml:space="preserve"> - view someone </w:t>
      </w:r>
      <w:proofErr w:type="spellStart"/>
      <w:r>
        <w:t>elses</w:t>
      </w:r>
      <w:proofErr w:type="spellEnd"/>
      <w:r>
        <w:t xml:space="preserve"> member info</w:t>
      </w:r>
    </w:p>
    <w:p w14:paraId="51B9C95B" w14:textId="77777777" w:rsidR="001B0C2E" w:rsidRDefault="001B0C2E" w:rsidP="001B0C2E">
      <w:pPr>
        <w:numPr>
          <w:ilvl w:val="1"/>
          <w:numId w:val="2"/>
        </w:numPr>
      </w:pPr>
      <w:proofErr w:type="spellStart"/>
      <w:r>
        <w:t>MemberPage</w:t>
      </w:r>
      <w:proofErr w:type="spellEnd"/>
    </w:p>
    <w:p w14:paraId="5F6E96BA" w14:textId="77777777" w:rsidR="00452B47" w:rsidRDefault="001B0C2E" w:rsidP="001B0C2E">
      <w:pPr>
        <w:numPr>
          <w:ilvl w:val="2"/>
          <w:numId w:val="2"/>
        </w:numPr>
      </w:pPr>
      <w:proofErr w:type="gramStart"/>
      <w:r>
        <w:t>view</w:t>
      </w:r>
      <w:proofErr w:type="gramEnd"/>
      <w:r>
        <w:t xml:space="preserve"> details</w:t>
      </w:r>
    </w:p>
    <w:p w14:paraId="30994246" w14:textId="77777777" w:rsidR="002864E1" w:rsidRDefault="002864E1" w:rsidP="002864E1">
      <w:pPr>
        <w:numPr>
          <w:ilvl w:val="0"/>
          <w:numId w:val="2"/>
        </w:numPr>
      </w:pPr>
      <w:r>
        <w:t>{</w:t>
      </w:r>
      <w:proofErr w:type="spellStart"/>
      <w:proofErr w:type="gramStart"/>
      <w:r>
        <w:t>todo</w:t>
      </w:r>
      <w:proofErr w:type="spellEnd"/>
      <w:proofErr w:type="gramEnd"/>
      <w:r>
        <w:t xml:space="preserve">: </w:t>
      </w:r>
      <w:proofErr w:type="spellStart"/>
      <w:r>
        <w:t>SuggestTermUc</w:t>
      </w:r>
      <w:proofErr w:type="spellEnd"/>
      <w:r>
        <w:t>?}</w:t>
      </w:r>
    </w:p>
    <w:p w14:paraId="02905611" w14:textId="77777777" w:rsidR="002864E1" w:rsidRDefault="002864E1" w:rsidP="002864E1">
      <w:pPr>
        <w:numPr>
          <w:ilvl w:val="0"/>
          <w:numId w:val="2"/>
        </w:numPr>
      </w:pPr>
      <w:r>
        <w:t>{</w:t>
      </w:r>
      <w:proofErr w:type="spellStart"/>
      <w:proofErr w:type="gramStart"/>
      <w:r>
        <w:t>todo</w:t>
      </w:r>
      <w:proofErr w:type="spellEnd"/>
      <w:proofErr w:type="gramEnd"/>
      <w:r>
        <w:t>: commenting on data}</w:t>
      </w:r>
    </w:p>
    <w:p w14:paraId="76428D75" w14:textId="77777777" w:rsidR="002864E1" w:rsidRDefault="002864E1" w:rsidP="002864E1"/>
    <w:p w14:paraId="7239C60D" w14:textId="77777777" w:rsidR="002864E1" w:rsidRDefault="002864E1" w:rsidP="002864E1">
      <w:r>
        <w:t>ADMIN</w:t>
      </w:r>
    </w:p>
    <w:p w14:paraId="2D6FDDEE" w14:textId="77777777" w:rsidR="002864E1" w:rsidRDefault="002864E1" w:rsidP="002864E1">
      <w:pPr>
        <w:numPr>
          <w:ilvl w:val="0"/>
          <w:numId w:val="3"/>
        </w:numPr>
      </w:pPr>
      <w:proofErr w:type="spellStart"/>
      <w:r>
        <w:t>AdjustMemberUc</w:t>
      </w:r>
      <w:proofErr w:type="spellEnd"/>
      <w:r>
        <w:t xml:space="preserve"> - alter a members status and/or details</w:t>
      </w:r>
    </w:p>
    <w:p w14:paraId="37A1BB05" w14:textId="77777777" w:rsidR="00A87FEB" w:rsidRDefault="00A87FEB" w:rsidP="00A87FEB">
      <w:pPr>
        <w:numPr>
          <w:ilvl w:val="1"/>
          <w:numId w:val="3"/>
        </w:numPr>
      </w:pPr>
      <w:proofErr w:type="spellStart"/>
      <w:r>
        <w:t>MemberPage</w:t>
      </w:r>
      <w:proofErr w:type="spellEnd"/>
    </w:p>
    <w:p w14:paraId="52907433" w14:textId="77777777" w:rsidR="00A87FEB" w:rsidRDefault="00A87FEB" w:rsidP="00A87FEB">
      <w:pPr>
        <w:numPr>
          <w:ilvl w:val="2"/>
          <w:numId w:val="3"/>
        </w:numPr>
      </w:pPr>
      <w:r>
        <w:t>Optionally change member status</w:t>
      </w:r>
    </w:p>
    <w:p w14:paraId="0AC6AA03" w14:textId="77777777" w:rsidR="00A87FEB" w:rsidRDefault="00A87FEB" w:rsidP="00A87FEB">
      <w:pPr>
        <w:numPr>
          <w:ilvl w:val="2"/>
          <w:numId w:val="3"/>
        </w:numPr>
      </w:pPr>
      <w:proofErr w:type="gramStart"/>
      <w:r>
        <w:t>as</w:t>
      </w:r>
      <w:proofErr w:type="gramEnd"/>
      <w:r>
        <w:t xml:space="preserve"> a part of the non-member: </w:t>
      </w:r>
      <w:proofErr w:type="spellStart"/>
      <w:r>
        <w:t>RegisterUc</w:t>
      </w:r>
      <w:proofErr w:type="spellEnd"/>
      <w:r>
        <w:t xml:space="preserve"> , this use case concerns changing account status. If it is set to active, the user will become a member and be able to perform </w:t>
      </w:r>
      <w:proofErr w:type="spellStart"/>
      <w:r>
        <w:t>LoginUc</w:t>
      </w:r>
      <w:proofErr w:type="spellEnd"/>
      <w:r>
        <w:t>.</w:t>
      </w:r>
    </w:p>
    <w:p w14:paraId="0274F4A2" w14:textId="77777777" w:rsidR="00A87FEB" w:rsidRDefault="00A87FEB" w:rsidP="00A87FEB">
      <w:pPr>
        <w:numPr>
          <w:ilvl w:val="2"/>
          <w:numId w:val="3"/>
        </w:numPr>
      </w:pPr>
      <w:r>
        <w:t xml:space="preserve">Continue with </w:t>
      </w:r>
      <w:proofErr w:type="spellStart"/>
      <w:r>
        <w:t>NotifyMemberUc</w:t>
      </w:r>
      <w:proofErr w:type="spellEnd"/>
    </w:p>
    <w:p w14:paraId="5BD99F86" w14:textId="77777777" w:rsidR="00A87FEB" w:rsidRDefault="00A87FEB" w:rsidP="00A87FEB">
      <w:pPr>
        <w:numPr>
          <w:ilvl w:val="1"/>
          <w:numId w:val="3"/>
        </w:numPr>
      </w:pPr>
      <w:proofErr w:type="spellStart"/>
      <w:r>
        <w:t>MemberPage</w:t>
      </w:r>
      <w:proofErr w:type="spellEnd"/>
      <w:r>
        <w:t xml:space="preserve"> (edit)</w:t>
      </w:r>
    </w:p>
    <w:p w14:paraId="46C9CC1F" w14:textId="77777777" w:rsidR="00A87FEB" w:rsidRDefault="00A87FEB" w:rsidP="00A87FEB">
      <w:pPr>
        <w:numPr>
          <w:ilvl w:val="2"/>
          <w:numId w:val="3"/>
        </w:numPr>
      </w:pPr>
      <w:r>
        <w:t>Optionally change member details</w:t>
      </w:r>
    </w:p>
    <w:p w14:paraId="46A89615" w14:textId="77777777" w:rsidR="00A87FEB" w:rsidRDefault="00A87FEB" w:rsidP="00A87FEB">
      <w:pPr>
        <w:numPr>
          <w:ilvl w:val="2"/>
          <w:numId w:val="3"/>
        </w:numPr>
      </w:pPr>
      <w:proofErr w:type="gramStart"/>
      <w:r>
        <w:t>save</w:t>
      </w:r>
      <w:proofErr w:type="gramEnd"/>
      <w:r>
        <w:t xml:space="preserve"> changes or cancel</w:t>
      </w:r>
    </w:p>
    <w:p w14:paraId="4C926EC8" w14:textId="77777777" w:rsidR="00A87FEB" w:rsidRDefault="00A87FEB" w:rsidP="00A87FEB">
      <w:pPr>
        <w:numPr>
          <w:ilvl w:val="2"/>
          <w:numId w:val="3"/>
        </w:numPr>
      </w:pPr>
      <w:r>
        <w:t>(</w:t>
      </w:r>
      <w:proofErr w:type="gramStart"/>
      <w:r>
        <w:t>changes</w:t>
      </w:r>
      <w:proofErr w:type="gramEnd"/>
      <w:r>
        <w:t xml:space="preserve"> are saved)</w:t>
      </w:r>
    </w:p>
    <w:p w14:paraId="28B0CF9D" w14:textId="77777777" w:rsidR="002864E1" w:rsidRDefault="002864E1" w:rsidP="002864E1">
      <w:pPr>
        <w:numPr>
          <w:ilvl w:val="0"/>
          <w:numId w:val="3"/>
        </w:numPr>
      </w:pPr>
      <w:proofErr w:type="spellStart"/>
      <w:r>
        <w:t>NotifyMemberUc</w:t>
      </w:r>
      <w:proofErr w:type="spellEnd"/>
      <w:r>
        <w:t xml:space="preserve"> - notify a user (of changes in member info)</w:t>
      </w:r>
    </w:p>
    <w:p w14:paraId="22199586" w14:textId="77777777" w:rsidR="00A87FEB" w:rsidRDefault="00A87FEB" w:rsidP="00A87FEB">
      <w:pPr>
        <w:numPr>
          <w:ilvl w:val="1"/>
          <w:numId w:val="3"/>
        </w:numPr>
      </w:pPr>
      <w:proofErr w:type="spellStart"/>
      <w:r>
        <w:t>ChangeMembershipPage</w:t>
      </w:r>
      <w:proofErr w:type="spellEnd"/>
    </w:p>
    <w:p w14:paraId="4A8A0734" w14:textId="77777777" w:rsidR="00A87FEB" w:rsidRDefault="00A87FEB" w:rsidP="00A87FEB">
      <w:pPr>
        <w:numPr>
          <w:ilvl w:val="2"/>
          <w:numId w:val="3"/>
        </w:numPr>
      </w:pPr>
      <w:proofErr w:type="gramStart"/>
      <w:r>
        <w:t>optionally</w:t>
      </w:r>
      <w:proofErr w:type="gramEnd"/>
      <w:r>
        <w:t xml:space="preserve"> fill in a comment</w:t>
      </w:r>
    </w:p>
    <w:p w14:paraId="2C432158" w14:textId="77777777" w:rsidR="00A87FEB" w:rsidRDefault="00A87FEB" w:rsidP="00A87FEB">
      <w:pPr>
        <w:numPr>
          <w:ilvl w:val="2"/>
          <w:numId w:val="3"/>
        </w:numPr>
      </w:pPr>
      <w:proofErr w:type="gramStart"/>
      <w:r>
        <w:t>confirm</w:t>
      </w:r>
      <w:proofErr w:type="gramEnd"/>
      <w:r>
        <w:t xml:space="preserve"> sending or cancel</w:t>
      </w:r>
    </w:p>
    <w:p w14:paraId="26630370" w14:textId="77777777" w:rsidR="00A87FEB" w:rsidRDefault="00A87FEB" w:rsidP="00A87FEB">
      <w:pPr>
        <w:numPr>
          <w:ilvl w:val="2"/>
          <w:numId w:val="3"/>
        </w:numPr>
      </w:pPr>
      <w:r>
        <w:t>(</w:t>
      </w:r>
      <w:proofErr w:type="gramStart"/>
      <w:r>
        <w:t>email</w:t>
      </w:r>
      <w:proofErr w:type="gramEnd"/>
      <w:r>
        <w:t xml:space="preserve"> notification about member info changes sent to user)</w:t>
      </w:r>
    </w:p>
    <w:p w14:paraId="3F87AAB1" w14:textId="77777777" w:rsidR="00A87FEB" w:rsidRDefault="00A87FEB" w:rsidP="00A87FEB">
      <w:pPr>
        <w:ind w:left="1800"/>
      </w:pPr>
      <w:r>
        <w:t>Continue with (return to) containing use case.</w:t>
      </w:r>
    </w:p>
    <w:p w14:paraId="52AC1B52" w14:textId="77777777" w:rsidR="002864E1" w:rsidRDefault="008644F5" w:rsidP="002864E1">
      <w:pPr>
        <w:numPr>
          <w:ilvl w:val="0"/>
          <w:numId w:val="3"/>
        </w:numPr>
      </w:pPr>
      <w:r>
        <w:t>{</w:t>
      </w:r>
      <w:proofErr w:type="spellStart"/>
      <w:proofErr w:type="gramStart"/>
      <w:r w:rsidR="002864E1">
        <w:t>todo</w:t>
      </w:r>
      <w:proofErr w:type="spellEnd"/>
      <w:proofErr w:type="gramEnd"/>
      <w:r w:rsidR="002864E1">
        <w:t xml:space="preserve">: manage terms in </w:t>
      </w:r>
      <w:proofErr w:type="spellStart"/>
      <w:r w:rsidR="002864E1">
        <w:t>picklists</w:t>
      </w:r>
      <w:proofErr w:type="spellEnd"/>
      <w:r w:rsidR="002864E1">
        <w:t xml:space="preserve"> (update, remove, add)</w:t>
      </w:r>
      <w:r>
        <w:t>}</w:t>
      </w:r>
    </w:p>
    <w:p w14:paraId="2FA0FC85" w14:textId="77777777" w:rsidR="00E61B2C" w:rsidRDefault="00E61B2C" w:rsidP="00E61B2C"/>
    <w:p w14:paraId="4E044B17" w14:textId="77777777" w:rsidR="00002E3F" w:rsidRDefault="00002E3F" w:rsidP="00E61B2C"/>
    <w:p w14:paraId="15C183DB" w14:textId="77777777" w:rsidR="00E61B2C" w:rsidRDefault="00E61B2C" w:rsidP="00E61B2C">
      <w:pPr>
        <w:pStyle w:val="Heading2"/>
      </w:pPr>
      <w:r>
        <w:t>Web Pages</w:t>
      </w:r>
    </w:p>
    <w:p w14:paraId="3BEC1B83" w14:textId="77777777" w:rsidR="00F93F7C" w:rsidRDefault="00F93F7C" w:rsidP="00C003A5">
      <w:pPr>
        <w:pStyle w:val="Heading3"/>
      </w:pPr>
      <w:r>
        <w:t>General</w:t>
      </w:r>
    </w:p>
    <w:p w14:paraId="7B40610E" w14:textId="1FA1FE31" w:rsidR="00CA5253" w:rsidRPr="00CA5253" w:rsidRDefault="00CA5253" w:rsidP="007F6B9A">
      <w:pPr>
        <w:pStyle w:val="BodyText"/>
      </w:pPr>
      <w:r>
        <w:t>This section describes general principles that improve usability when appli</w:t>
      </w:r>
      <w:r w:rsidR="00085D53">
        <w:t>ed consistently though the site (web application)</w:t>
      </w:r>
      <w:r>
        <w:t>.</w:t>
      </w:r>
    </w:p>
    <w:p w14:paraId="6BE837D8" w14:textId="77777777" w:rsidR="00F93F7C" w:rsidRDefault="00F93F7C" w:rsidP="00F93F7C">
      <w:pPr>
        <w:numPr>
          <w:ilvl w:val="0"/>
          <w:numId w:val="3"/>
        </w:numPr>
      </w:pPr>
      <w:r>
        <w:t>Global - notes relating to all pages / the site in general</w:t>
      </w:r>
    </w:p>
    <w:p w14:paraId="46B34FB5" w14:textId="77777777" w:rsidR="00F93F7C" w:rsidRDefault="00F93F7C" w:rsidP="00F93F7C">
      <w:pPr>
        <w:numPr>
          <w:ilvl w:val="0"/>
          <w:numId w:val="3"/>
        </w:numPr>
        <w:ind w:left="1080"/>
      </w:pPr>
      <w:r>
        <w:t>Definitions</w:t>
      </w:r>
    </w:p>
    <w:p w14:paraId="68059E81" w14:textId="77777777" w:rsidR="00F93F7C" w:rsidRDefault="00F93F7C" w:rsidP="00F93F7C">
      <w:pPr>
        <w:numPr>
          <w:ilvl w:val="1"/>
          <w:numId w:val="3"/>
        </w:numPr>
      </w:pPr>
      <w:r>
        <w:t>Entity: one of the 'levels' in TRiDaS, i.e. project, object, element, etc.</w:t>
      </w:r>
    </w:p>
    <w:p w14:paraId="3A9EAD34" w14:textId="77777777" w:rsidR="00F93F7C" w:rsidRDefault="00F93F7C" w:rsidP="00F93F7C">
      <w:pPr>
        <w:numPr>
          <w:ilvl w:val="1"/>
          <w:numId w:val="3"/>
        </w:numPr>
      </w:pPr>
      <w:r>
        <w:t>A 'specific entity' is e.g. a certain element.</w:t>
      </w:r>
    </w:p>
    <w:p w14:paraId="746784C5" w14:textId="5A92ABA9" w:rsidR="00F93F7C" w:rsidRDefault="00F93F7C" w:rsidP="00F93F7C">
      <w:pPr>
        <w:numPr>
          <w:ilvl w:val="1"/>
          <w:numId w:val="3"/>
        </w:numPr>
      </w:pPr>
      <w:r>
        <w:t>Attribute: key/value pair of a specific entity (not to be confused with the meaning in XML). Ex: a project has attribute title. In the interface, it consists of a key 'title' and value, e</w:t>
      </w:r>
      <w:r w:rsidR="006C3167">
        <w:t>.g. 'Shipwreck 123’</w:t>
      </w:r>
      <w:r>
        <w:t>.</w:t>
      </w:r>
    </w:p>
    <w:p w14:paraId="425D7473" w14:textId="77777777" w:rsidR="00F93F7C" w:rsidRDefault="00F93F7C" w:rsidP="00F93F7C">
      <w:pPr>
        <w:numPr>
          <w:ilvl w:val="1"/>
          <w:numId w:val="3"/>
        </w:numPr>
      </w:pPr>
      <w:r>
        <w:t>Text file / value file: file containing the actual measurement data in some text format.</w:t>
      </w:r>
    </w:p>
    <w:p w14:paraId="1649356C" w14:textId="77777777" w:rsidR="00F93F7C" w:rsidRDefault="00F93F7C" w:rsidP="00F93F7C">
      <w:pPr>
        <w:numPr>
          <w:ilvl w:val="1"/>
          <w:numId w:val="3"/>
        </w:numPr>
      </w:pPr>
      <w:r>
        <w:t xml:space="preserve">Associated file: file containing related information, e.g. a </w:t>
      </w:r>
      <w:proofErr w:type="spellStart"/>
      <w:r>
        <w:t>pdf</w:t>
      </w:r>
      <w:proofErr w:type="spellEnd"/>
      <w:r>
        <w:t xml:space="preserve"> of a publication.</w:t>
      </w:r>
    </w:p>
    <w:p w14:paraId="10510C1E" w14:textId="77777777" w:rsidR="00F93F7C" w:rsidRDefault="00F93F7C" w:rsidP="00DE3760">
      <w:pPr>
        <w:numPr>
          <w:ilvl w:val="0"/>
          <w:numId w:val="3"/>
        </w:numPr>
        <w:ind w:left="1080"/>
      </w:pPr>
      <w:r>
        <w:t>Page titles</w:t>
      </w:r>
    </w:p>
    <w:p w14:paraId="104A8C48" w14:textId="77777777" w:rsidR="00F93F7C" w:rsidRDefault="00F93F7C" w:rsidP="00DE3760">
      <w:pPr>
        <w:numPr>
          <w:ilvl w:val="1"/>
          <w:numId w:val="3"/>
        </w:numPr>
      </w:pPr>
      <w:r>
        <w:t>Page titles (html head title element) should be: &lt;</w:t>
      </w:r>
      <w:proofErr w:type="spellStart"/>
      <w:r>
        <w:t>pagename</w:t>
      </w:r>
      <w:proofErr w:type="spellEnd"/>
      <w:r>
        <w:t>&gt; - DCCD @Not working for search results, system info</w:t>
      </w:r>
      <w:proofErr w:type="gramStart"/>
      <w:r>
        <w:t>,..</w:t>
      </w:r>
      <w:proofErr w:type="gramEnd"/>
    </w:p>
    <w:p w14:paraId="16F44E2C" w14:textId="77777777" w:rsidR="00F93F7C" w:rsidRDefault="00F93F7C" w:rsidP="00DE3760">
      <w:pPr>
        <w:numPr>
          <w:ilvl w:val="0"/>
          <w:numId w:val="3"/>
        </w:numPr>
        <w:ind w:left="1080"/>
      </w:pPr>
      <w:r>
        <w:t>Messages</w:t>
      </w:r>
    </w:p>
    <w:p w14:paraId="3567A150" w14:textId="77777777" w:rsidR="00F93F7C" w:rsidRDefault="00F93F7C" w:rsidP="00DE3760">
      <w:pPr>
        <w:numPr>
          <w:ilvl w:val="1"/>
          <w:numId w:val="3"/>
        </w:numPr>
      </w:pPr>
      <w:r>
        <w:t xml:space="preserve">Use inline messages near the top of the page (so _no_ popups/alerts), unless specified otherwise. Inline messages come in three </w:t>
      </w:r>
      <w:proofErr w:type="spellStart"/>
      <w:r>
        <w:t>flavours</w:t>
      </w:r>
      <w:proofErr w:type="spellEnd"/>
      <w:r>
        <w:t xml:space="preserve"> (with different designs): info, warning, and error. Consistently place them within a container </w:t>
      </w:r>
      <w:proofErr w:type="spellStart"/>
      <w:r>
        <w:t>s.t.</w:t>
      </w:r>
      <w:proofErr w:type="spellEnd"/>
      <w:r>
        <w:t xml:space="preserve"> a style (one of three) can be later applied to all messages.</w:t>
      </w:r>
    </w:p>
    <w:p w14:paraId="63A43DCC" w14:textId="77777777" w:rsidR="00F93F7C" w:rsidRDefault="00F93F7C" w:rsidP="00DE3760">
      <w:pPr>
        <w:numPr>
          <w:ilvl w:val="1"/>
          <w:numId w:val="3"/>
        </w:numPr>
      </w:pPr>
      <w:r>
        <w:t>When a choice/ confirmation is required, use a popup (implemented in Easy as a kind of layer). Design one that can cope with more options then only 'OK' and 'Cancel'.</w:t>
      </w:r>
    </w:p>
    <w:p w14:paraId="2EE39CBE" w14:textId="77777777" w:rsidR="00F93F7C" w:rsidRDefault="00F93F7C" w:rsidP="00DE3760">
      <w:pPr>
        <w:numPr>
          <w:ilvl w:val="0"/>
          <w:numId w:val="3"/>
        </w:numPr>
        <w:ind w:left="1080"/>
      </w:pPr>
      <w:r>
        <w:t>Input fields</w:t>
      </w:r>
    </w:p>
    <w:p w14:paraId="6D00F27F" w14:textId="77777777" w:rsidR="00F93F7C" w:rsidRDefault="00F93F7C" w:rsidP="00DE3760">
      <w:pPr>
        <w:numPr>
          <w:ilvl w:val="1"/>
          <w:numId w:val="3"/>
        </w:numPr>
      </w:pPr>
      <w:r>
        <w:t xml:space="preserve">- An extra column is needed to the right of each </w:t>
      </w:r>
      <w:proofErr w:type="spellStart"/>
      <w:r>
        <w:t>inputfield</w:t>
      </w:r>
      <w:proofErr w:type="spellEnd"/>
      <w:r>
        <w:t xml:space="preserve"> (e.g. for registration, metadata input, </w:t>
      </w:r>
      <w:proofErr w:type="spellStart"/>
      <w:r>
        <w:t>etc</w:t>
      </w:r>
      <w:proofErr w:type="spellEnd"/>
      <w:r>
        <w:t>), to hold some short explanation of the meaning of the field. Pop-up help screens are used for full explanations. Add a 'more</w:t>
      </w:r>
      <w:proofErr w:type="gramStart"/>
      <w:r>
        <w:t>..</w:t>
      </w:r>
      <w:proofErr w:type="gramEnd"/>
      <w:r>
        <w:t xml:space="preserve">' link to the short explanation as a link to the </w:t>
      </w:r>
      <w:proofErr w:type="spellStart"/>
      <w:r>
        <w:t>the</w:t>
      </w:r>
      <w:proofErr w:type="spellEnd"/>
      <w:r>
        <w:t xml:space="preserve"> full help text. (So there are two versions of the </w:t>
      </w:r>
      <w:proofErr w:type="spellStart"/>
      <w:r>
        <w:t>helptext</w:t>
      </w:r>
      <w:proofErr w:type="spellEnd"/>
      <w:r>
        <w:t xml:space="preserve"> for each field; a short one </w:t>
      </w:r>
      <w:proofErr w:type="spellStart"/>
      <w:r>
        <w:t>inscreen</w:t>
      </w:r>
      <w:proofErr w:type="spellEnd"/>
      <w:r>
        <w:t xml:space="preserve"> and a longer one in a popup.)</w:t>
      </w:r>
    </w:p>
    <w:p w14:paraId="5863EB4B" w14:textId="77777777" w:rsidR="00F93F7C" w:rsidRDefault="00F93F7C" w:rsidP="00DE3760">
      <w:pPr>
        <w:numPr>
          <w:ilvl w:val="1"/>
          <w:numId w:val="3"/>
        </w:numPr>
      </w:pPr>
      <w:r>
        <w:t xml:space="preserve">If anything is wrong with input fields, please indicate the message(s) as specified above. Specific: </w:t>
      </w:r>
    </w:p>
    <w:p w14:paraId="0C469183" w14:textId="77777777" w:rsidR="00F93F7C" w:rsidRDefault="00F93F7C" w:rsidP="00DE3760">
      <w:pPr>
        <w:numPr>
          <w:ilvl w:val="1"/>
          <w:numId w:val="3"/>
        </w:numPr>
      </w:pPr>
      <w:r>
        <w:t>- Messages about required fields to be filled in or wrong formatting can be shown at the same time, using a text at the top of the page concerned, plus messages above the field(s) concerned.</w:t>
      </w:r>
    </w:p>
    <w:p w14:paraId="0A490C56" w14:textId="77777777" w:rsidR="00F93F7C" w:rsidRDefault="00F93F7C" w:rsidP="00DE3760">
      <w:pPr>
        <w:numPr>
          <w:ilvl w:val="1"/>
          <w:numId w:val="3"/>
        </w:numPr>
      </w:pPr>
      <w:r>
        <w:t>- And mark the labels of the missing fields with a specific style (</w:t>
      </w:r>
      <w:proofErr w:type="spellStart"/>
      <w:r>
        <w:t>s.t.</w:t>
      </w:r>
      <w:proofErr w:type="spellEnd"/>
      <w:r>
        <w:t xml:space="preserve"> we can later make them red for example).</w:t>
      </w:r>
    </w:p>
    <w:p w14:paraId="2F6AE622" w14:textId="77777777" w:rsidR="00F93F7C" w:rsidRDefault="00F93F7C" w:rsidP="00DE3760">
      <w:pPr>
        <w:numPr>
          <w:ilvl w:val="1"/>
          <w:numId w:val="3"/>
        </w:numPr>
      </w:pPr>
      <w:r>
        <w:t>- Required fields are indicated with a red *-sign.</w:t>
      </w:r>
    </w:p>
    <w:p w14:paraId="330B643E" w14:textId="77777777" w:rsidR="00F93F7C" w:rsidRDefault="00F93F7C" w:rsidP="00DE3760">
      <w:pPr>
        <w:numPr>
          <w:ilvl w:val="1"/>
          <w:numId w:val="3"/>
        </w:numPr>
      </w:pPr>
      <w:r>
        <w:t>- If a certain formatting is required, it is indicated behind (or below) the input field, e.g. (</w:t>
      </w:r>
      <w:proofErr w:type="spellStart"/>
      <w:proofErr w:type="gramStart"/>
      <w:r>
        <w:t>yyyy</w:t>
      </w:r>
      <w:proofErr w:type="spellEnd"/>
      <w:r>
        <w:t>[</w:t>
      </w:r>
      <w:proofErr w:type="gramEnd"/>
      <w:r>
        <w:t>-mm][-</w:t>
      </w:r>
      <w:proofErr w:type="spellStart"/>
      <w:r>
        <w:t>dd</w:t>
      </w:r>
      <w:proofErr w:type="spellEnd"/>
      <w:r>
        <w:t>])</w:t>
      </w:r>
    </w:p>
    <w:p w14:paraId="571179B6" w14:textId="77777777" w:rsidR="00F93F7C" w:rsidRDefault="00F93F7C" w:rsidP="00DE3760">
      <w:pPr>
        <w:numPr>
          <w:ilvl w:val="1"/>
          <w:numId w:val="3"/>
        </w:numPr>
      </w:pPr>
      <w:r>
        <w:t>If anything is wrong with input fields, please indicate the message(s) as specified above. Specific:</w:t>
      </w:r>
    </w:p>
    <w:p w14:paraId="54771721" w14:textId="77777777" w:rsidR="00F93F7C" w:rsidRDefault="00F93F7C" w:rsidP="00DE3760">
      <w:pPr>
        <w:numPr>
          <w:ilvl w:val="1"/>
          <w:numId w:val="3"/>
        </w:numPr>
      </w:pPr>
      <w:r>
        <w:t>- Check fields when submitting, not beforehand.</w:t>
      </w:r>
    </w:p>
    <w:p w14:paraId="77BF28EC" w14:textId="77777777" w:rsidR="00F93F7C" w:rsidRDefault="00F93F7C" w:rsidP="00DE3760">
      <w:pPr>
        <w:numPr>
          <w:ilvl w:val="1"/>
          <w:numId w:val="3"/>
        </w:numPr>
      </w:pPr>
      <w:r>
        <w:t>- In case of missing/incorrect fields, jump back to the (first) page where it occurs</w:t>
      </w:r>
    </w:p>
    <w:p w14:paraId="7B91E110" w14:textId="77777777" w:rsidR="00F93F7C" w:rsidRDefault="00F93F7C" w:rsidP="00DE3760">
      <w:pPr>
        <w:numPr>
          <w:ilvl w:val="1"/>
          <w:numId w:val="3"/>
        </w:numPr>
      </w:pPr>
      <w:r>
        <w:t>- Messages about required fields to be filled in or wrong formatting can be shown at the same time, using a text at the top of the page concerned, plus messages above the field(s) concerned.</w:t>
      </w:r>
    </w:p>
    <w:p w14:paraId="2674226B" w14:textId="77777777" w:rsidR="00F93F7C" w:rsidRDefault="00F93F7C" w:rsidP="00005F67">
      <w:pPr>
        <w:numPr>
          <w:ilvl w:val="1"/>
          <w:numId w:val="3"/>
        </w:numPr>
      </w:pPr>
      <w:r>
        <w:t>- And mark the labels of the missing fields with a specific style (</w:t>
      </w:r>
      <w:proofErr w:type="spellStart"/>
      <w:r>
        <w:t>s.t.</w:t>
      </w:r>
      <w:proofErr w:type="spellEnd"/>
      <w:r>
        <w:t xml:space="preserve"> we can later make them red for example).</w:t>
      </w:r>
    </w:p>
    <w:p w14:paraId="5059233C" w14:textId="77777777" w:rsidR="00F93F7C" w:rsidRDefault="00F93F7C" w:rsidP="00005F67">
      <w:pPr>
        <w:numPr>
          <w:ilvl w:val="0"/>
          <w:numId w:val="3"/>
        </w:numPr>
        <w:ind w:left="1080"/>
      </w:pPr>
      <w:r>
        <w:t>Screen elements</w:t>
      </w:r>
    </w:p>
    <w:p w14:paraId="06A98FC3" w14:textId="77777777" w:rsidR="00F93F7C" w:rsidRDefault="00F93F7C" w:rsidP="00005F67">
      <w:pPr>
        <w:numPr>
          <w:ilvl w:val="1"/>
          <w:numId w:val="3"/>
        </w:numPr>
      </w:pPr>
      <w:r>
        <w:t>Use specific styles for links, for regular texts, for buttons, column headers, page headings, tabs, etc. This makes it easier to add a graphic design later. @Check when graphic design is implemented.</w:t>
      </w:r>
    </w:p>
    <w:p w14:paraId="31FCF2F3" w14:textId="77777777" w:rsidR="00F93F7C" w:rsidRDefault="00F93F7C" w:rsidP="00005F67">
      <w:pPr>
        <w:numPr>
          <w:ilvl w:val="1"/>
          <w:numId w:val="3"/>
        </w:numPr>
      </w:pPr>
      <w:r>
        <w:t>All links and buttons should have alt/title texts. @Check when graphic design is implemented.</w:t>
      </w:r>
    </w:p>
    <w:p w14:paraId="50011637" w14:textId="77777777" w:rsidR="00F93F7C" w:rsidRDefault="00F93F7C" w:rsidP="00005F67">
      <w:pPr>
        <w:numPr>
          <w:ilvl w:val="0"/>
          <w:numId w:val="3"/>
        </w:numPr>
        <w:ind w:left="1080"/>
      </w:pPr>
      <w:r>
        <w:t>Actions</w:t>
      </w:r>
    </w:p>
    <w:p w14:paraId="54BE0FD3" w14:textId="2AD24FD1" w:rsidR="00F93F7C" w:rsidRDefault="00F93F7C" w:rsidP="00005F67">
      <w:pPr>
        <w:numPr>
          <w:ilvl w:val="1"/>
          <w:numId w:val="3"/>
        </w:numPr>
      </w:pPr>
      <w:r>
        <w:t>Info messages (see messages) should be shown after a save action (e.g. in the workflow screen, when saving a draft, etc</w:t>
      </w:r>
      <w:r w:rsidR="00053E5D">
        <w:t>.</w:t>
      </w:r>
      <w:r>
        <w:t>) to provide feedback that the action was successful.</w:t>
      </w:r>
    </w:p>
    <w:p w14:paraId="1A71F54F" w14:textId="77777777" w:rsidR="00F93F7C" w:rsidRDefault="00F93F7C" w:rsidP="00005F67">
      <w:pPr>
        <w:numPr>
          <w:ilvl w:val="1"/>
          <w:numId w:val="3"/>
        </w:numPr>
      </w:pPr>
      <w:r>
        <w:t>After an action (e.g. button) is initiated, disable the button. For potentially slower actions, add a notice in the screen directly, and replace it with the result screen when the action is done.</w:t>
      </w:r>
    </w:p>
    <w:p w14:paraId="20DCA181" w14:textId="77777777" w:rsidR="00F93F7C" w:rsidRDefault="00F93F7C" w:rsidP="00005F67">
      <w:pPr>
        <w:numPr>
          <w:ilvl w:val="0"/>
          <w:numId w:val="3"/>
        </w:numPr>
        <w:ind w:left="1080"/>
      </w:pPr>
      <w:r>
        <w:t>Alignment</w:t>
      </w:r>
    </w:p>
    <w:p w14:paraId="4B2CA87B" w14:textId="77777777" w:rsidR="00F93F7C" w:rsidRDefault="00F93F7C" w:rsidP="00005F67">
      <w:pPr>
        <w:numPr>
          <w:ilvl w:val="1"/>
          <w:numId w:val="3"/>
        </w:numPr>
      </w:pPr>
      <w:r>
        <w:t>Generally align similar elements, and give them the same length.</w:t>
      </w:r>
    </w:p>
    <w:p w14:paraId="0B484FA1" w14:textId="77777777" w:rsidR="00F93F7C" w:rsidRDefault="00F93F7C" w:rsidP="00005F67">
      <w:pPr>
        <w:ind w:left="1080"/>
      </w:pPr>
    </w:p>
    <w:p w14:paraId="702377E7" w14:textId="77777777" w:rsidR="00F93F7C" w:rsidRDefault="00F93F7C" w:rsidP="00005F67">
      <w:pPr>
        <w:numPr>
          <w:ilvl w:val="0"/>
          <w:numId w:val="3"/>
        </w:numPr>
        <w:ind w:left="1080"/>
      </w:pPr>
      <w:r>
        <w:t>Technological</w:t>
      </w:r>
    </w:p>
    <w:p w14:paraId="1BBBBD66" w14:textId="20EFB7B5" w:rsidR="00F93F7C" w:rsidRDefault="00F93F7C" w:rsidP="00005F67">
      <w:pPr>
        <w:numPr>
          <w:ilvl w:val="1"/>
          <w:numId w:val="3"/>
        </w:numPr>
      </w:pPr>
      <w:r>
        <w:t xml:space="preserve">Use image buttons everywhere, as a graphic designer will require that. So no 'input type=submit'. In heavily used forms e.g. search and </w:t>
      </w:r>
      <w:r w:rsidR="00ED1A72">
        <w:t>login;</w:t>
      </w:r>
      <w:r>
        <w:t xml:space="preserve"> the 'enter' key should still work!</w:t>
      </w:r>
    </w:p>
    <w:p w14:paraId="0C5DBBDD" w14:textId="0821105D" w:rsidR="00F93F7C" w:rsidRDefault="00ED1A72" w:rsidP="00005F67">
      <w:pPr>
        <w:numPr>
          <w:ilvl w:val="1"/>
          <w:numId w:val="3"/>
        </w:numPr>
      </w:pPr>
      <w:r>
        <w:t xml:space="preserve">Use </w:t>
      </w:r>
      <w:r w:rsidR="00F93F7C">
        <w:t xml:space="preserve">scalable (resizable) fields wherever possible. Such pages are scalable in window size as well as font size. This also prevents printing problems. So no font sizes in pixels, no fixed table widths but </w:t>
      </w:r>
      <w:r>
        <w:t>percent’s</w:t>
      </w:r>
      <w:r w:rsidR="00F93F7C">
        <w:t>, etc. Also consider widths of drop-down boxes in which the content can vary. @Graphic design should be made to cope with this.</w:t>
      </w:r>
    </w:p>
    <w:p w14:paraId="02FCBD8B" w14:textId="77777777" w:rsidR="00F93F7C" w:rsidRDefault="00F93F7C" w:rsidP="00005F67">
      <w:pPr>
        <w:numPr>
          <w:ilvl w:val="1"/>
          <w:numId w:val="3"/>
        </w:numPr>
      </w:pPr>
      <w:r>
        <w:t>Otherwise assume a screen resolution of 1024x768. @Check when graphic design is implemented.</w:t>
      </w:r>
    </w:p>
    <w:p w14:paraId="35003013" w14:textId="77777777" w:rsidR="00F93F7C" w:rsidRDefault="00F93F7C" w:rsidP="00005F67">
      <w:pPr>
        <w:numPr>
          <w:ilvl w:val="1"/>
          <w:numId w:val="3"/>
        </w:numPr>
      </w:pPr>
      <w:r>
        <w:t>Note: Test in IE as well as Firefox and Safari!</w:t>
      </w:r>
    </w:p>
    <w:p w14:paraId="634113AE" w14:textId="77777777" w:rsidR="00F93F7C" w:rsidRDefault="00F93F7C" w:rsidP="003832AE">
      <w:pPr>
        <w:numPr>
          <w:ilvl w:val="0"/>
          <w:numId w:val="3"/>
        </w:numPr>
        <w:ind w:left="1080"/>
      </w:pPr>
      <w:r>
        <w:t>E-mail</w:t>
      </w:r>
    </w:p>
    <w:p w14:paraId="529CF5B1" w14:textId="77777777" w:rsidR="00F93F7C" w:rsidRDefault="00F93F7C" w:rsidP="003832AE">
      <w:pPr>
        <w:numPr>
          <w:ilvl w:val="1"/>
          <w:numId w:val="3"/>
        </w:numPr>
      </w:pPr>
      <w:r>
        <w:t>E-mails are sent from "DCCD Team" &lt;info@…&gt;</w:t>
      </w:r>
    </w:p>
    <w:p w14:paraId="6A8A6E53" w14:textId="77777777" w:rsidR="00F93F7C" w:rsidRDefault="00F93F7C" w:rsidP="003832AE">
      <w:pPr>
        <w:numPr>
          <w:ilvl w:val="1"/>
          <w:numId w:val="3"/>
        </w:numPr>
      </w:pPr>
      <w:r>
        <w:t>Subjects start with "DCCD: ". If it concerns a specific project, its title should be mentioned, e.g.: "DCCD: archiving confirmation for &lt;title of the project&gt;"</w:t>
      </w:r>
    </w:p>
    <w:p w14:paraId="5BB75CFD" w14:textId="77777777" w:rsidR="00F93F7C" w:rsidRDefault="00F93F7C" w:rsidP="00C37142">
      <w:pPr>
        <w:numPr>
          <w:ilvl w:val="1"/>
          <w:numId w:val="3"/>
        </w:numPr>
      </w:pPr>
      <w:r>
        <w:t>The header, the first part of the body of the mail, should always be:</w:t>
      </w:r>
    </w:p>
    <w:p w14:paraId="247732E6" w14:textId="77777777" w:rsidR="00F93F7C" w:rsidRDefault="00F93F7C" w:rsidP="003832AE">
      <w:pPr>
        <w:ind w:left="1440"/>
      </w:pPr>
    </w:p>
    <w:p w14:paraId="0BE864FE" w14:textId="77777777" w:rsidR="00F93F7C" w:rsidRDefault="00F93F7C" w:rsidP="003832AE">
      <w:pPr>
        <w:ind w:left="1080"/>
      </w:pPr>
      <w:r>
        <w:t>&lt;DCCD logo&gt;</w:t>
      </w:r>
    </w:p>
    <w:p w14:paraId="6D772A07" w14:textId="77777777" w:rsidR="00F93F7C" w:rsidRDefault="00F93F7C" w:rsidP="003832AE">
      <w:pPr>
        <w:ind w:left="1080"/>
      </w:pPr>
    </w:p>
    <w:p w14:paraId="0F9452DF" w14:textId="77777777" w:rsidR="00F93F7C" w:rsidRDefault="00F93F7C" w:rsidP="003832AE">
      <w:pPr>
        <w:ind w:left="1080"/>
      </w:pPr>
      <w:r>
        <w:t>Dear &lt;display name&gt;,</w:t>
      </w:r>
    </w:p>
    <w:p w14:paraId="483BE018" w14:textId="77777777" w:rsidR="00F93F7C" w:rsidRDefault="00F93F7C" w:rsidP="00C37142">
      <w:pPr>
        <w:numPr>
          <w:ilvl w:val="1"/>
          <w:numId w:val="3"/>
        </w:numPr>
      </w:pPr>
      <w:r>
        <w:t>The footer should always be:</w:t>
      </w:r>
    </w:p>
    <w:p w14:paraId="3C10E391" w14:textId="77777777" w:rsidR="00F93F7C" w:rsidRDefault="00F93F7C" w:rsidP="003832AE">
      <w:pPr>
        <w:ind w:left="1440"/>
      </w:pPr>
    </w:p>
    <w:p w14:paraId="6EF70C43" w14:textId="77777777" w:rsidR="00F93F7C" w:rsidRDefault="00F93F7C" w:rsidP="003832AE">
      <w:pPr>
        <w:ind w:left="1080"/>
      </w:pPr>
      <w:r>
        <w:tab/>
      </w:r>
    </w:p>
    <w:p w14:paraId="169E5756" w14:textId="77777777" w:rsidR="00F93F7C" w:rsidRDefault="00F93F7C" w:rsidP="003832AE">
      <w:pPr>
        <w:ind w:left="1080"/>
      </w:pPr>
      <w:r>
        <w:t>Kind regards,</w:t>
      </w:r>
    </w:p>
    <w:p w14:paraId="53892E6C" w14:textId="77777777" w:rsidR="00F93F7C" w:rsidRDefault="00F93F7C" w:rsidP="003832AE">
      <w:pPr>
        <w:ind w:left="1080"/>
      </w:pPr>
      <w:r>
        <w:t>DCCD Team</w:t>
      </w:r>
    </w:p>
    <w:p w14:paraId="50C6B735" w14:textId="77777777" w:rsidR="00F93F7C" w:rsidRDefault="00F93F7C" w:rsidP="003832AE">
      <w:pPr>
        <w:ind w:left="1080"/>
      </w:pPr>
    </w:p>
    <w:p w14:paraId="726F3B27" w14:textId="77777777" w:rsidR="00F93F7C" w:rsidRDefault="00F93F7C" w:rsidP="003832AE">
      <w:pPr>
        <w:ind w:left="1080"/>
      </w:pPr>
      <w:r>
        <w:t xml:space="preserve">DANS </w:t>
      </w:r>
    </w:p>
    <w:p w14:paraId="303D2B46" w14:textId="77777777" w:rsidR="00F93F7C" w:rsidRDefault="00F93F7C" w:rsidP="003832AE">
      <w:pPr>
        <w:ind w:left="1080"/>
      </w:pPr>
      <w:r>
        <w:t xml:space="preserve">Data Archiving and Networked Services </w:t>
      </w:r>
    </w:p>
    <w:p w14:paraId="35B1E9AF" w14:textId="77777777" w:rsidR="00F93F7C" w:rsidRDefault="00F93F7C" w:rsidP="003832AE">
      <w:pPr>
        <w:ind w:left="1080"/>
      </w:pPr>
      <w:r>
        <w:t xml:space="preserve">Anna van </w:t>
      </w:r>
      <w:proofErr w:type="spellStart"/>
      <w:r>
        <w:t>Saksenlaan</w:t>
      </w:r>
      <w:proofErr w:type="spellEnd"/>
      <w:r>
        <w:t xml:space="preserve"> 51 </w:t>
      </w:r>
    </w:p>
    <w:p w14:paraId="055E9C78" w14:textId="77777777" w:rsidR="00F93F7C" w:rsidRDefault="00F93F7C" w:rsidP="003832AE">
      <w:pPr>
        <w:ind w:left="1080"/>
      </w:pPr>
      <w:r>
        <w:t xml:space="preserve">2593 HW The Hague - The Netherlands </w:t>
      </w:r>
    </w:p>
    <w:p w14:paraId="19A55C6C" w14:textId="77777777" w:rsidR="00F93F7C" w:rsidRDefault="00F93F7C" w:rsidP="003832AE">
      <w:pPr>
        <w:ind w:left="1080"/>
      </w:pPr>
      <w:r>
        <w:t xml:space="preserve">E info@dans.knaw.nl </w:t>
      </w:r>
    </w:p>
    <w:p w14:paraId="77D750E1" w14:textId="77777777" w:rsidR="00F93F7C" w:rsidRDefault="00F93F7C" w:rsidP="003832AE">
      <w:pPr>
        <w:ind w:left="1080"/>
      </w:pPr>
      <w:r>
        <w:t>T + 31 (</w:t>
      </w:r>
      <w:proofErr w:type="gramStart"/>
      <w:r>
        <w:t>0)70</w:t>
      </w:r>
      <w:proofErr w:type="gramEnd"/>
      <w:r>
        <w:t xml:space="preserve"> 3494450 </w:t>
      </w:r>
    </w:p>
    <w:p w14:paraId="1A46CA0B" w14:textId="77777777" w:rsidR="00F93F7C" w:rsidRDefault="00F93F7C" w:rsidP="003832AE">
      <w:pPr>
        <w:ind w:left="1080"/>
      </w:pPr>
      <w:r>
        <w:t xml:space="preserve">W http://www.dans.knaw.nl </w:t>
      </w:r>
    </w:p>
    <w:p w14:paraId="28C1B6AE" w14:textId="77777777" w:rsidR="00F93F7C" w:rsidRDefault="00F93F7C" w:rsidP="003832AE">
      <w:pPr>
        <w:numPr>
          <w:ilvl w:val="1"/>
          <w:numId w:val="3"/>
        </w:numPr>
      </w:pPr>
      <w:r>
        <w:t>@</w:t>
      </w:r>
      <w:proofErr w:type="gramStart"/>
      <w:r>
        <w:t>the</w:t>
      </w:r>
      <w:proofErr w:type="gramEnd"/>
      <w:r>
        <w:t xml:space="preserve"> footer should be updated later.</w:t>
      </w:r>
    </w:p>
    <w:p w14:paraId="2A89EAE8" w14:textId="77777777" w:rsidR="00F93F7C" w:rsidRDefault="00F93F7C" w:rsidP="003832AE">
      <w:pPr>
        <w:numPr>
          <w:ilvl w:val="1"/>
          <w:numId w:val="3"/>
        </w:numPr>
      </w:pPr>
      <w:r>
        <w:t>The note above about Texts applies to the header, footer, as well as all e-mail texts.</w:t>
      </w:r>
    </w:p>
    <w:p w14:paraId="08059AE1" w14:textId="77777777" w:rsidR="00F93F7C" w:rsidRDefault="00F93F7C" w:rsidP="00C37142">
      <w:pPr>
        <w:numPr>
          <w:ilvl w:val="1"/>
          <w:numId w:val="3"/>
        </w:numPr>
      </w:pPr>
      <w:r>
        <w:t>All links should be links with the link name being the same as the link itself, so &lt;</w:t>
      </w:r>
      <w:proofErr w:type="gramStart"/>
      <w:r>
        <w:t>a</w:t>
      </w:r>
      <w:proofErr w:type="gramEnd"/>
      <w:r>
        <w:t xml:space="preserve"> </w:t>
      </w:r>
      <w:proofErr w:type="spellStart"/>
      <w:r>
        <w:t>href</w:t>
      </w:r>
      <w:proofErr w:type="spellEnd"/>
      <w:r>
        <w:t>="url"&gt;url&lt;/a&gt;. This prevents many link problems due to text wrapping.</w:t>
      </w:r>
    </w:p>
    <w:p w14:paraId="5A135FFC" w14:textId="77777777" w:rsidR="00F93F7C" w:rsidRDefault="00F93F7C" w:rsidP="00C37142">
      <w:pPr>
        <w:numPr>
          <w:ilvl w:val="0"/>
          <w:numId w:val="3"/>
        </w:numPr>
        <w:ind w:left="1080"/>
      </w:pPr>
      <w:r>
        <w:t>General notes</w:t>
      </w:r>
    </w:p>
    <w:p w14:paraId="345633DE" w14:textId="2DB3954F" w:rsidR="00F93F7C" w:rsidRDefault="00F93F7C" w:rsidP="00C37142">
      <w:pPr>
        <w:numPr>
          <w:ilvl w:val="1"/>
          <w:numId w:val="3"/>
        </w:numPr>
      </w:pPr>
      <w:r>
        <w:t xml:space="preserve">All texts are specified </w:t>
      </w:r>
      <w:r w:rsidR="00757E8B">
        <w:t>initially</w:t>
      </w:r>
      <w:r>
        <w:t xml:space="preserve"> English. </w:t>
      </w:r>
      <w:r w:rsidR="00757E8B">
        <w:t xml:space="preserve">English is the default language, but we do support four languages and try to have every visible text translated except on the Project TRiDaS edit/view pages. </w:t>
      </w:r>
    </w:p>
    <w:p w14:paraId="6A10A602" w14:textId="77777777" w:rsidR="00C003A5" w:rsidRDefault="00C003A5" w:rsidP="00C003A5"/>
    <w:p w14:paraId="1BBD9D2E" w14:textId="77777777" w:rsidR="00E61B2C" w:rsidRDefault="00F93F7C" w:rsidP="00F93F7C">
      <w:pPr>
        <w:numPr>
          <w:ilvl w:val="0"/>
          <w:numId w:val="3"/>
        </w:numPr>
      </w:pPr>
      <w:r>
        <w:t>Navigation - the navigation mechanism used throughout the site</w:t>
      </w:r>
    </w:p>
    <w:p w14:paraId="5443AA41" w14:textId="77777777" w:rsidR="004C10D7" w:rsidRDefault="004C10D7" w:rsidP="0096734B">
      <w:pPr>
        <w:numPr>
          <w:ilvl w:val="0"/>
          <w:numId w:val="3"/>
        </w:numPr>
        <w:ind w:left="1080"/>
      </w:pPr>
      <w:r>
        <w:t>Sketch</w:t>
      </w:r>
    </w:p>
    <w:tbl>
      <w:tblPr>
        <w:tblW w:w="0" w:type="auto"/>
        <w:tblInd w:w="1129"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2126"/>
        <w:gridCol w:w="2410"/>
      </w:tblGrid>
      <w:tr w:rsidR="004C10D7" w:rsidRPr="004C10D7" w14:paraId="016B028A" w14:textId="77777777" w:rsidTr="0096734B">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42E75076"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DANS DCCD logo</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3F069855"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Search bar, first row</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7B0ECA12"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Personal bar, first row</w:t>
            </w:r>
          </w:p>
        </w:tc>
      </w:tr>
      <w:tr w:rsidR="004C10D7" w:rsidRPr="004C10D7" w14:paraId="5BE5664D" w14:textId="77777777" w:rsidTr="0096734B">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014D0E20"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042398A1"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 xml:space="preserve">" </w:t>
            </w:r>
            <w:proofErr w:type="gramStart"/>
            <w:r w:rsidRPr="004C10D7">
              <w:rPr>
                <w:rFonts w:ascii="Arial" w:eastAsia="Times New Roman" w:hAnsi="Arial" w:cs="Arial"/>
                <w:color w:val="000000"/>
                <w:sz w:val="20"/>
                <w:szCs w:val="20"/>
              </w:rPr>
              <w:t>second</w:t>
            </w:r>
            <w:proofErr w:type="gramEnd"/>
            <w:r w:rsidRPr="004C10D7">
              <w:rPr>
                <w:rFonts w:ascii="Arial" w:eastAsia="Times New Roman" w:hAnsi="Arial" w:cs="Arial"/>
                <w:color w:val="000000"/>
                <w:sz w:val="20"/>
                <w:szCs w:val="20"/>
              </w:rPr>
              <w:t xml:space="preserve"> row</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64A2FD89"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 xml:space="preserve">" </w:t>
            </w:r>
            <w:proofErr w:type="gramStart"/>
            <w:r w:rsidRPr="004C10D7">
              <w:rPr>
                <w:rFonts w:ascii="Arial" w:eastAsia="Times New Roman" w:hAnsi="Arial" w:cs="Arial"/>
                <w:color w:val="000000"/>
                <w:sz w:val="20"/>
                <w:szCs w:val="20"/>
              </w:rPr>
              <w:t>second</w:t>
            </w:r>
            <w:proofErr w:type="gramEnd"/>
            <w:r w:rsidRPr="004C10D7">
              <w:rPr>
                <w:rFonts w:ascii="Arial" w:eastAsia="Times New Roman" w:hAnsi="Arial" w:cs="Arial"/>
                <w:color w:val="000000"/>
                <w:sz w:val="20"/>
                <w:szCs w:val="20"/>
              </w:rPr>
              <w:t xml:space="preserve"> row</w:t>
            </w:r>
          </w:p>
        </w:tc>
      </w:tr>
      <w:tr w:rsidR="004C10D7" w:rsidRPr="004C10D7" w14:paraId="4A9C67CC" w14:textId="77777777" w:rsidTr="0096734B">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0A929089" w14:textId="77777777" w:rsidR="004C10D7" w:rsidRPr="004C10D7" w:rsidRDefault="004C10D7" w:rsidP="004C10D7">
            <w:pPr>
              <w:rPr>
                <w:rFonts w:ascii="Arial" w:eastAsia="Times New Roman" w:hAnsi="Arial" w:cs="Arial"/>
                <w:color w:val="000000"/>
                <w:sz w:val="20"/>
                <w:szCs w:val="20"/>
              </w:rPr>
            </w:pP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33BF9536" w14:textId="77777777" w:rsidR="004C10D7" w:rsidRPr="004C10D7" w:rsidRDefault="004C10D7" w:rsidP="004C10D7">
            <w:pPr>
              <w:rPr>
                <w:rFonts w:ascii="Arial" w:eastAsia="Times New Roman" w:hAnsi="Arial" w:cs="Arial"/>
                <w:color w:val="000000"/>
                <w:sz w:val="20"/>
                <w:szCs w:val="20"/>
              </w:rPr>
            </w:pP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57CC105B"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Management bar</w:t>
            </w:r>
          </w:p>
        </w:tc>
      </w:tr>
      <w:tr w:rsidR="004C10D7" w:rsidRPr="004C10D7" w14:paraId="582DA5F1" w14:textId="77777777" w:rsidTr="0096734B">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6D46D6CC"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br/>
              <w:t>Page body</w:t>
            </w:r>
            <w:r w:rsidRPr="004C10D7">
              <w:rPr>
                <w:rFonts w:ascii="Arial" w:eastAsia="Times New Roman" w:hAnsi="Arial" w:cs="Arial"/>
                <w:color w:val="000000"/>
                <w:sz w:val="20"/>
                <w:szCs w:val="20"/>
              </w:rPr>
              <w:br/>
            </w:r>
            <w:proofErr w:type="spellStart"/>
            <w:r w:rsidRPr="004C10D7">
              <w:rPr>
                <w:rFonts w:ascii="Arial" w:eastAsia="Times New Roman" w:hAnsi="Arial" w:cs="Arial"/>
                <w:color w:val="000000"/>
                <w:sz w:val="20"/>
                <w:szCs w:val="20"/>
              </w:rPr>
              <w:t>incl</w:t>
            </w:r>
            <w:proofErr w:type="spellEnd"/>
            <w:r w:rsidRPr="004C10D7">
              <w:rPr>
                <w:rFonts w:ascii="Arial" w:eastAsia="Times New Roman" w:hAnsi="Arial" w:cs="Arial"/>
                <w:color w:val="000000"/>
                <w:sz w:val="20"/>
                <w:szCs w:val="20"/>
              </w:rPr>
              <w:t xml:space="preserve"> breadcrumb</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51AB3A35"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w:t>
            </w:r>
            <w:proofErr w:type="gramStart"/>
            <w:r w:rsidRPr="004C10D7">
              <w:rPr>
                <w:rFonts w:ascii="Arial" w:eastAsia="Times New Roman" w:hAnsi="Arial" w:cs="Arial"/>
                <w:color w:val="000000"/>
                <w:sz w:val="20"/>
                <w:szCs w:val="20"/>
              </w:rPr>
              <w:t>also</w:t>
            </w:r>
            <w:proofErr w:type="gramEnd"/>
            <w:r w:rsidRPr="004C10D7">
              <w:rPr>
                <w:rFonts w:ascii="Arial" w:eastAsia="Times New Roman" w:hAnsi="Arial" w:cs="Arial"/>
                <w:color w:val="000000"/>
                <w:sz w:val="20"/>
                <w:szCs w:val="20"/>
              </w:rPr>
              <w:t xml:space="preserve"> page body)</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30E4E4E3"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w:t>
            </w:r>
            <w:proofErr w:type="gramStart"/>
            <w:r w:rsidRPr="004C10D7">
              <w:rPr>
                <w:rFonts w:ascii="Arial" w:eastAsia="Times New Roman" w:hAnsi="Arial" w:cs="Arial"/>
                <w:color w:val="000000"/>
                <w:sz w:val="20"/>
                <w:szCs w:val="20"/>
              </w:rPr>
              <w:t>also</w:t>
            </w:r>
            <w:proofErr w:type="gramEnd"/>
            <w:r w:rsidRPr="004C10D7">
              <w:rPr>
                <w:rFonts w:ascii="Arial" w:eastAsia="Times New Roman" w:hAnsi="Arial" w:cs="Arial"/>
                <w:color w:val="000000"/>
                <w:sz w:val="20"/>
                <w:szCs w:val="20"/>
              </w:rPr>
              <w:t xml:space="preserve"> page body)</w:t>
            </w:r>
          </w:p>
        </w:tc>
      </w:tr>
      <w:tr w:rsidR="004C10D7" w:rsidRPr="004C10D7" w14:paraId="7B75727D" w14:textId="77777777" w:rsidTr="0096734B">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6A43E158"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Footer</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4928E228"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w:t>
            </w:r>
            <w:proofErr w:type="gramStart"/>
            <w:r w:rsidRPr="004C10D7">
              <w:rPr>
                <w:rFonts w:ascii="Arial" w:eastAsia="Times New Roman" w:hAnsi="Arial" w:cs="Arial"/>
                <w:color w:val="000000"/>
                <w:sz w:val="20"/>
                <w:szCs w:val="20"/>
              </w:rPr>
              <w:t>also</w:t>
            </w:r>
            <w:proofErr w:type="gramEnd"/>
            <w:r w:rsidRPr="004C10D7">
              <w:rPr>
                <w:rFonts w:ascii="Arial" w:eastAsia="Times New Roman" w:hAnsi="Arial" w:cs="Arial"/>
                <w:color w:val="000000"/>
                <w:sz w:val="20"/>
                <w:szCs w:val="20"/>
              </w:rPr>
              <w:t xml:space="preserve"> footer)</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14:paraId="4078F5AB" w14:textId="77777777" w:rsidR="004C10D7" w:rsidRPr="004C10D7" w:rsidRDefault="004C10D7" w:rsidP="004C10D7">
            <w:pPr>
              <w:rPr>
                <w:rFonts w:ascii="Arial" w:eastAsia="Times New Roman" w:hAnsi="Arial" w:cs="Arial"/>
                <w:color w:val="000000"/>
                <w:sz w:val="20"/>
                <w:szCs w:val="20"/>
              </w:rPr>
            </w:pPr>
            <w:r w:rsidRPr="004C10D7">
              <w:rPr>
                <w:rFonts w:ascii="Arial" w:eastAsia="Times New Roman" w:hAnsi="Arial" w:cs="Arial"/>
                <w:color w:val="000000"/>
                <w:sz w:val="20"/>
                <w:szCs w:val="20"/>
              </w:rPr>
              <w:t>(</w:t>
            </w:r>
            <w:proofErr w:type="gramStart"/>
            <w:r w:rsidRPr="004C10D7">
              <w:rPr>
                <w:rFonts w:ascii="Arial" w:eastAsia="Times New Roman" w:hAnsi="Arial" w:cs="Arial"/>
                <w:color w:val="000000"/>
                <w:sz w:val="20"/>
                <w:szCs w:val="20"/>
              </w:rPr>
              <w:t>also</w:t>
            </w:r>
            <w:proofErr w:type="gramEnd"/>
            <w:r w:rsidRPr="004C10D7">
              <w:rPr>
                <w:rFonts w:ascii="Arial" w:eastAsia="Times New Roman" w:hAnsi="Arial" w:cs="Arial"/>
                <w:color w:val="000000"/>
                <w:sz w:val="20"/>
                <w:szCs w:val="20"/>
              </w:rPr>
              <w:t xml:space="preserve"> footer)</w:t>
            </w:r>
          </w:p>
        </w:tc>
      </w:tr>
    </w:tbl>
    <w:p w14:paraId="63B62FA7" w14:textId="77777777" w:rsidR="004C10D7" w:rsidRPr="004C10D7" w:rsidRDefault="004C10D7" w:rsidP="0096734B">
      <w:pPr>
        <w:ind w:left="360"/>
        <w:rPr>
          <w:rFonts w:ascii="Times" w:eastAsia="Times New Roman" w:hAnsi="Times"/>
          <w:sz w:val="20"/>
          <w:szCs w:val="20"/>
        </w:rPr>
      </w:pPr>
    </w:p>
    <w:p w14:paraId="5F4EF873" w14:textId="77777777" w:rsidR="00DE0E94" w:rsidRDefault="00DE0E94" w:rsidP="0096734B">
      <w:pPr>
        <w:numPr>
          <w:ilvl w:val="0"/>
          <w:numId w:val="3"/>
        </w:numPr>
        <w:ind w:left="1080"/>
      </w:pPr>
      <w:r>
        <w:t>Personal bar</w:t>
      </w:r>
    </w:p>
    <w:p w14:paraId="739E4B5C" w14:textId="77777777" w:rsidR="00DE0E94" w:rsidRDefault="00DE0E94" w:rsidP="0096734B">
      <w:pPr>
        <w:numPr>
          <w:ilvl w:val="1"/>
          <w:numId w:val="3"/>
        </w:numPr>
        <w:ind w:left="1800"/>
      </w:pPr>
      <w:r>
        <w:t>Add a bar with to the right top of each screen (like the top bar on www.youtube.com or www.swivel.com).</w:t>
      </w:r>
    </w:p>
    <w:p w14:paraId="1ABE04BB" w14:textId="77777777" w:rsidR="00DE0E94" w:rsidRDefault="00DE0E94" w:rsidP="0096734B">
      <w:pPr>
        <w:numPr>
          <w:ilvl w:val="1"/>
          <w:numId w:val="3"/>
        </w:numPr>
        <w:ind w:left="1800"/>
      </w:pPr>
      <w:r>
        <w:t>First row:</w:t>
      </w:r>
    </w:p>
    <w:p w14:paraId="06C83A9A" w14:textId="77777777" w:rsidR="00DE0E94" w:rsidRDefault="00DE0E94" w:rsidP="0096734B">
      <w:pPr>
        <w:numPr>
          <w:ilvl w:val="2"/>
          <w:numId w:val="3"/>
        </w:numPr>
        <w:ind w:left="2520"/>
      </w:pPr>
      <w:r>
        <w:t>Register</w:t>
      </w:r>
    </w:p>
    <w:p w14:paraId="4A7CD00E" w14:textId="77777777" w:rsidR="00DE0E94" w:rsidRDefault="00DE0E94" w:rsidP="0096734B">
      <w:pPr>
        <w:ind w:left="2520"/>
      </w:pPr>
      <w:r>
        <w:t>(</w:t>
      </w:r>
      <w:proofErr w:type="gramStart"/>
      <w:r>
        <w:t>if</w:t>
      </w:r>
      <w:proofErr w:type="gramEnd"/>
      <w:r>
        <w:t xml:space="preserve"> not logged in)</w:t>
      </w:r>
    </w:p>
    <w:p w14:paraId="31468613" w14:textId="77777777" w:rsidR="00DE0E94" w:rsidRDefault="00DE0E94" w:rsidP="0096734B">
      <w:pPr>
        <w:ind w:left="2520"/>
      </w:pPr>
      <w:proofErr w:type="gramStart"/>
      <w:r>
        <w:t>links</w:t>
      </w:r>
      <w:proofErr w:type="gramEnd"/>
      <w:r>
        <w:t xml:space="preserve"> to </w:t>
      </w:r>
      <w:proofErr w:type="spellStart"/>
      <w:r>
        <w:t>RegistrationPage</w:t>
      </w:r>
      <w:proofErr w:type="spellEnd"/>
    </w:p>
    <w:p w14:paraId="79924A56" w14:textId="77777777" w:rsidR="00DE0E94" w:rsidRDefault="00DE0E94" w:rsidP="0096734B">
      <w:pPr>
        <w:numPr>
          <w:ilvl w:val="2"/>
          <w:numId w:val="3"/>
        </w:numPr>
        <w:ind w:left="2520"/>
      </w:pPr>
      <w:r>
        <w:t>Log In</w:t>
      </w:r>
    </w:p>
    <w:p w14:paraId="7C3AB15C" w14:textId="77777777" w:rsidR="00DE0E94" w:rsidRDefault="00DE0E94" w:rsidP="0096734B">
      <w:pPr>
        <w:ind w:left="2520"/>
      </w:pPr>
      <w:r>
        <w:t>(</w:t>
      </w:r>
      <w:proofErr w:type="gramStart"/>
      <w:r>
        <w:t>if</w:t>
      </w:r>
      <w:proofErr w:type="gramEnd"/>
      <w:r>
        <w:t xml:space="preserve"> not logged in)</w:t>
      </w:r>
    </w:p>
    <w:p w14:paraId="72B31AD1" w14:textId="77777777" w:rsidR="00DE0E94" w:rsidRDefault="00DE0E94" w:rsidP="0096734B">
      <w:pPr>
        <w:ind w:left="2520"/>
      </w:pPr>
      <w:proofErr w:type="gramStart"/>
      <w:r>
        <w:t>links</w:t>
      </w:r>
      <w:proofErr w:type="gramEnd"/>
      <w:r>
        <w:t xml:space="preserve"> to </w:t>
      </w:r>
      <w:proofErr w:type="spellStart"/>
      <w:r>
        <w:t>LoginPage</w:t>
      </w:r>
      <w:proofErr w:type="spellEnd"/>
    </w:p>
    <w:p w14:paraId="5C18C2A1" w14:textId="77777777" w:rsidR="00DE0E94" w:rsidRDefault="00DE0E94" w:rsidP="0096734B">
      <w:pPr>
        <w:numPr>
          <w:ilvl w:val="2"/>
          <w:numId w:val="3"/>
        </w:numPr>
        <w:ind w:left="2520"/>
      </w:pPr>
      <w:r>
        <w:t>&lt;</w:t>
      </w:r>
      <w:proofErr w:type="gramStart"/>
      <w:r>
        <w:t>display</w:t>
      </w:r>
      <w:proofErr w:type="gramEnd"/>
      <w:r>
        <w:t xml:space="preserve"> name&gt; (&lt;user role&gt;) </w:t>
      </w:r>
    </w:p>
    <w:p w14:paraId="3CEF7A52" w14:textId="77777777" w:rsidR="00DE0E94" w:rsidRDefault="00DE0E94" w:rsidP="0096734B">
      <w:pPr>
        <w:ind w:left="2520"/>
      </w:pPr>
      <w:r>
        <w:t>(</w:t>
      </w:r>
      <w:proofErr w:type="gramStart"/>
      <w:r>
        <w:t>if</w:t>
      </w:r>
      <w:proofErr w:type="gramEnd"/>
      <w:r>
        <w:t xml:space="preserve"> logged in)</w:t>
      </w:r>
    </w:p>
    <w:p w14:paraId="4A3481D7" w14:textId="77777777" w:rsidR="00DE0E94" w:rsidRDefault="00DE0E94" w:rsidP="0096734B">
      <w:pPr>
        <w:ind w:left="2520"/>
      </w:pPr>
      <w:proofErr w:type="gramStart"/>
      <w:r>
        <w:t>user</w:t>
      </w:r>
      <w:proofErr w:type="gramEnd"/>
      <w:r>
        <w:t xml:space="preserve"> role is shown only for non-regular users, i.e. administrator</w:t>
      </w:r>
    </w:p>
    <w:p w14:paraId="5B65FE14" w14:textId="77777777" w:rsidR="00DE0E94" w:rsidRDefault="00DE0E94" w:rsidP="0096734B">
      <w:pPr>
        <w:numPr>
          <w:ilvl w:val="2"/>
          <w:numId w:val="3"/>
        </w:numPr>
        <w:ind w:left="2520"/>
      </w:pPr>
      <w:r>
        <w:t>Settings</w:t>
      </w:r>
    </w:p>
    <w:p w14:paraId="72D13176" w14:textId="77777777" w:rsidR="00DE0E94" w:rsidRDefault="00DE0E94" w:rsidP="0096734B">
      <w:pPr>
        <w:ind w:left="2520"/>
      </w:pPr>
      <w:r>
        <w:t>(</w:t>
      </w:r>
      <w:proofErr w:type="gramStart"/>
      <w:r>
        <w:t>if</w:t>
      </w:r>
      <w:proofErr w:type="gramEnd"/>
      <w:r>
        <w:t xml:space="preserve"> logged in)</w:t>
      </w:r>
    </w:p>
    <w:p w14:paraId="5E6360CB" w14:textId="77777777" w:rsidR="00DE0E94" w:rsidRDefault="00DE0E94" w:rsidP="0096734B">
      <w:pPr>
        <w:ind w:left="2520"/>
      </w:pPr>
      <w:proofErr w:type="gramStart"/>
      <w:r>
        <w:t>links</w:t>
      </w:r>
      <w:proofErr w:type="gramEnd"/>
      <w:r>
        <w:t xml:space="preserve"> to current users' own </w:t>
      </w:r>
      <w:proofErr w:type="spellStart"/>
      <w:r>
        <w:t>MemberPage</w:t>
      </w:r>
      <w:proofErr w:type="spellEnd"/>
      <w:r>
        <w:t>.</w:t>
      </w:r>
    </w:p>
    <w:p w14:paraId="25853F5D" w14:textId="77777777" w:rsidR="00DE0E94" w:rsidRDefault="00DE0E94" w:rsidP="0096734B">
      <w:pPr>
        <w:numPr>
          <w:ilvl w:val="2"/>
          <w:numId w:val="3"/>
        </w:numPr>
        <w:ind w:left="2520"/>
      </w:pPr>
      <w:r>
        <w:t>Log Out</w:t>
      </w:r>
    </w:p>
    <w:p w14:paraId="03DC90AE" w14:textId="77777777" w:rsidR="00DE0E94" w:rsidRDefault="00DE0E94" w:rsidP="0096734B">
      <w:pPr>
        <w:ind w:left="2520"/>
      </w:pPr>
      <w:r>
        <w:t>(</w:t>
      </w:r>
      <w:proofErr w:type="gramStart"/>
      <w:r>
        <w:t>if</w:t>
      </w:r>
      <w:proofErr w:type="gramEnd"/>
      <w:r>
        <w:t xml:space="preserve"> logged in)</w:t>
      </w:r>
    </w:p>
    <w:p w14:paraId="3FA71809" w14:textId="77777777" w:rsidR="00DE0E94" w:rsidRDefault="00DE0E94" w:rsidP="0096734B">
      <w:pPr>
        <w:ind w:left="2520"/>
      </w:pPr>
      <w:proofErr w:type="gramStart"/>
      <w:r>
        <w:t>leads</w:t>
      </w:r>
      <w:proofErr w:type="gramEnd"/>
      <w:r>
        <w:t xml:space="preserve"> to the current page (or if that page is not accessible, the </w:t>
      </w:r>
      <w:proofErr w:type="spellStart"/>
      <w:r>
        <w:t>HomePage</w:t>
      </w:r>
      <w:proofErr w:type="spellEnd"/>
      <w:r>
        <w:t>)</w:t>
      </w:r>
    </w:p>
    <w:p w14:paraId="0851ED49" w14:textId="77777777" w:rsidR="00DE0E94" w:rsidRDefault="00DE0E94" w:rsidP="0096734B">
      <w:pPr>
        <w:numPr>
          <w:ilvl w:val="1"/>
          <w:numId w:val="3"/>
        </w:numPr>
        <w:ind w:left="1800"/>
      </w:pPr>
      <w:r>
        <w:t>Second row:</w:t>
      </w:r>
    </w:p>
    <w:p w14:paraId="4A08BF18" w14:textId="77777777" w:rsidR="00DE0E94" w:rsidRDefault="00DE0E94" w:rsidP="0096734B">
      <w:pPr>
        <w:numPr>
          <w:ilvl w:val="2"/>
          <w:numId w:val="3"/>
        </w:numPr>
        <w:ind w:left="2520"/>
      </w:pPr>
      <w:r>
        <w:t xml:space="preserve">My projects </w:t>
      </w:r>
    </w:p>
    <w:p w14:paraId="4C97D0B0" w14:textId="77777777" w:rsidR="00DE0E94" w:rsidRDefault="00DE0E94" w:rsidP="0096734B">
      <w:pPr>
        <w:ind w:left="2520"/>
      </w:pPr>
      <w:r>
        <w:t>(</w:t>
      </w:r>
      <w:proofErr w:type="gramStart"/>
      <w:r>
        <w:t>if</w:t>
      </w:r>
      <w:proofErr w:type="gramEnd"/>
      <w:r>
        <w:t xml:space="preserve"> logged in, and user is manager of at least 1 project)</w:t>
      </w:r>
    </w:p>
    <w:p w14:paraId="772DC906" w14:textId="77777777" w:rsidR="00DE0E94" w:rsidRDefault="00DE0E94" w:rsidP="0096734B">
      <w:pPr>
        <w:ind w:left="2520"/>
      </w:pPr>
      <w:proofErr w:type="gramStart"/>
      <w:r>
        <w:t xml:space="preserve">Leads to </w:t>
      </w:r>
      <w:proofErr w:type="spellStart"/>
      <w:r>
        <w:t>MyProjectsPage</w:t>
      </w:r>
      <w:proofErr w:type="spellEnd"/>
      <w:r>
        <w:t>.</w:t>
      </w:r>
      <w:proofErr w:type="gramEnd"/>
    </w:p>
    <w:p w14:paraId="3285EA42" w14:textId="77777777" w:rsidR="00DE0E94" w:rsidRDefault="00DE0E94" w:rsidP="0096734B">
      <w:pPr>
        <w:numPr>
          <w:ilvl w:val="2"/>
          <w:numId w:val="3"/>
        </w:numPr>
        <w:ind w:left="2520"/>
      </w:pPr>
      <w:r>
        <w:t xml:space="preserve">New </w:t>
      </w:r>
      <w:proofErr w:type="gramStart"/>
      <w:r>
        <w:t>project(</w:t>
      </w:r>
      <w:proofErr w:type="gramEnd"/>
      <w:r>
        <w:t>button)</w:t>
      </w:r>
    </w:p>
    <w:p w14:paraId="5678C236" w14:textId="77777777" w:rsidR="00DE0E94" w:rsidRDefault="00DE0E94" w:rsidP="0096734B">
      <w:pPr>
        <w:ind w:left="2520"/>
      </w:pPr>
      <w:proofErr w:type="gramStart"/>
      <w:r>
        <w:t xml:space="preserve">Leads to </w:t>
      </w:r>
      <w:proofErr w:type="spellStart"/>
      <w:r>
        <w:t>UploadIntroPage</w:t>
      </w:r>
      <w:proofErr w:type="spellEnd"/>
      <w:r>
        <w:t>.</w:t>
      </w:r>
      <w:proofErr w:type="gramEnd"/>
      <w:r>
        <w:t xml:space="preserve"> </w:t>
      </w:r>
    </w:p>
    <w:p w14:paraId="71BF8275" w14:textId="77777777" w:rsidR="00DE0E94" w:rsidRDefault="00DE0E94" w:rsidP="0096734B">
      <w:pPr>
        <w:ind w:left="2520"/>
      </w:pPr>
      <w:r>
        <w:t xml:space="preserve">If the user is not logged-in, it refers to </w:t>
      </w:r>
      <w:proofErr w:type="spellStart"/>
      <w:r>
        <w:t>LoginPage</w:t>
      </w:r>
      <w:proofErr w:type="spellEnd"/>
      <w:r>
        <w:t>.</w:t>
      </w:r>
    </w:p>
    <w:p w14:paraId="5AFCB179" w14:textId="77777777" w:rsidR="00DE0E94" w:rsidRDefault="00DE0E94" w:rsidP="0096734B">
      <w:pPr>
        <w:ind w:left="720" w:firstLine="720"/>
      </w:pPr>
      <w:r>
        <w:t xml:space="preserve">The language switch (flags) </w:t>
      </w:r>
      <w:proofErr w:type="gramStart"/>
      <w:r>
        <w:t>have</w:t>
      </w:r>
      <w:proofErr w:type="gramEnd"/>
      <w:r>
        <w:t xml:space="preserve"> to be positioned in this section, too (more prominent than in Easy).</w:t>
      </w:r>
    </w:p>
    <w:p w14:paraId="2B31493F" w14:textId="77777777" w:rsidR="00DE0E94" w:rsidRDefault="00DE0E94" w:rsidP="0096734B">
      <w:pPr>
        <w:numPr>
          <w:ilvl w:val="0"/>
          <w:numId w:val="3"/>
        </w:numPr>
        <w:ind w:left="1080"/>
      </w:pPr>
      <w:r>
        <w:t>Search bar</w:t>
      </w:r>
    </w:p>
    <w:p w14:paraId="1CD3CB02" w14:textId="77777777" w:rsidR="00DE0E94" w:rsidRDefault="00DE0E94" w:rsidP="0096734B">
      <w:pPr>
        <w:numPr>
          <w:ilvl w:val="1"/>
          <w:numId w:val="3"/>
        </w:numPr>
        <w:ind w:left="1800"/>
      </w:pPr>
      <w:r>
        <w:t>Add a bar with to the left top of each screen (like the persistent search bar on www.youtube.com.).</w:t>
      </w:r>
    </w:p>
    <w:p w14:paraId="041FCC65" w14:textId="77777777" w:rsidR="00DE0E94" w:rsidRDefault="00DE0E94" w:rsidP="0096734B">
      <w:pPr>
        <w:numPr>
          <w:ilvl w:val="1"/>
          <w:numId w:val="3"/>
        </w:numPr>
        <w:ind w:left="1800"/>
      </w:pPr>
      <w:r>
        <w:t>First row:</w:t>
      </w:r>
    </w:p>
    <w:p w14:paraId="52F0E8CD" w14:textId="77777777" w:rsidR="00DE0E94" w:rsidRDefault="00DE0E94" w:rsidP="0096734B">
      <w:pPr>
        <w:numPr>
          <w:ilvl w:val="2"/>
          <w:numId w:val="3"/>
        </w:numPr>
        <w:ind w:left="2520"/>
      </w:pPr>
      <w:r>
        <w:t>Simple text field</w:t>
      </w:r>
    </w:p>
    <w:p w14:paraId="7F1FDD75" w14:textId="77777777" w:rsidR="00DE0E94" w:rsidRDefault="00DE0E94" w:rsidP="0096734B">
      <w:pPr>
        <w:numPr>
          <w:ilvl w:val="2"/>
          <w:numId w:val="3"/>
        </w:numPr>
        <w:ind w:left="2520"/>
      </w:pPr>
      <w:r>
        <w:t>Search (button)</w:t>
      </w:r>
    </w:p>
    <w:p w14:paraId="047FBB4E" w14:textId="77777777" w:rsidR="00DE0E94" w:rsidRDefault="00DE0E94" w:rsidP="0096734B">
      <w:pPr>
        <w:ind w:left="2520"/>
      </w:pPr>
      <w:r>
        <w:t xml:space="preserve">If a search is performed, a </w:t>
      </w:r>
      <w:proofErr w:type="spellStart"/>
      <w:r>
        <w:t>ResultListPage</w:t>
      </w:r>
      <w:proofErr w:type="spellEnd"/>
      <w:r>
        <w:t xml:space="preserve"> (objects of archived projects) is shown replacing the current page body.</w:t>
      </w:r>
    </w:p>
    <w:p w14:paraId="33416518" w14:textId="77777777" w:rsidR="00DE0E94" w:rsidRDefault="00DE0E94" w:rsidP="0096734B">
      <w:pPr>
        <w:ind w:left="2520"/>
      </w:pPr>
      <w:r>
        <w:t>Show a previously performed query in the text field if a search has already been performed. Clear it when refinement options are used, browse or advanced search is used, or a depositor/archivist browse action is used (my e.g. My Projects)</w:t>
      </w:r>
    </w:p>
    <w:p w14:paraId="6ED027AD" w14:textId="77777777" w:rsidR="00DE0E94" w:rsidRDefault="00DE0E94" w:rsidP="0096734B">
      <w:pPr>
        <w:numPr>
          <w:ilvl w:val="1"/>
          <w:numId w:val="3"/>
        </w:numPr>
        <w:ind w:left="1800"/>
      </w:pPr>
      <w:r>
        <w:t>Second row:</w:t>
      </w:r>
    </w:p>
    <w:p w14:paraId="428F0F82" w14:textId="77777777" w:rsidR="00DE0E94" w:rsidRDefault="00DE0E94" w:rsidP="0096734B">
      <w:pPr>
        <w:numPr>
          <w:ilvl w:val="2"/>
          <w:numId w:val="3"/>
        </w:numPr>
        <w:ind w:left="2520"/>
      </w:pPr>
      <w:r>
        <w:t>Home</w:t>
      </w:r>
    </w:p>
    <w:p w14:paraId="0552CB37" w14:textId="77777777" w:rsidR="00DE0E94" w:rsidRDefault="00DE0E94" w:rsidP="0096734B">
      <w:pPr>
        <w:ind w:left="2520"/>
      </w:pPr>
      <w:proofErr w:type="gramStart"/>
      <w:r>
        <w:t>leads</w:t>
      </w:r>
      <w:proofErr w:type="gramEnd"/>
      <w:r>
        <w:t xml:space="preserve"> to </w:t>
      </w:r>
      <w:proofErr w:type="spellStart"/>
      <w:r>
        <w:t>HomePage</w:t>
      </w:r>
      <w:proofErr w:type="spellEnd"/>
      <w:r>
        <w:t>?</w:t>
      </w:r>
    </w:p>
    <w:p w14:paraId="544AC06A" w14:textId="77777777" w:rsidR="00DE0E94" w:rsidRDefault="00DE0E94" w:rsidP="0096734B">
      <w:pPr>
        <w:numPr>
          <w:ilvl w:val="2"/>
          <w:numId w:val="3"/>
        </w:numPr>
        <w:ind w:left="2520"/>
      </w:pPr>
      <w:r>
        <w:t>Browse</w:t>
      </w:r>
    </w:p>
    <w:p w14:paraId="52C48EA1" w14:textId="77777777" w:rsidR="00DE0E94" w:rsidRDefault="00DE0E94" w:rsidP="0096734B">
      <w:pPr>
        <w:ind w:left="2520"/>
      </w:pPr>
      <w:proofErr w:type="gramStart"/>
      <w:r>
        <w:t xml:space="preserve">Leads to the </w:t>
      </w:r>
      <w:proofErr w:type="spellStart"/>
      <w:r>
        <w:t>BrowsePage</w:t>
      </w:r>
      <w:proofErr w:type="spellEnd"/>
      <w:r>
        <w:t>, which is shown replacing the current page body.</w:t>
      </w:r>
      <w:proofErr w:type="gramEnd"/>
    </w:p>
    <w:p w14:paraId="59A09472" w14:textId="77777777" w:rsidR="00DE0E94" w:rsidRDefault="00DE0E94" w:rsidP="0096734B">
      <w:pPr>
        <w:numPr>
          <w:ilvl w:val="2"/>
          <w:numId w:val="3"/>
        </w:numPr>
        <w:ind w:left="2520"/>
      </w:pPr>
      <w:r>
        <w:t>Advanced search</w:t>
      </w:r>
    </w:p>
    <w:p w14:paraId="006BD114" w14:textId="77777777" w:rsidR="00DE0E94" w:rsidRDefault="00DE0E94" w:rsidP="0096734B">
      <w:pPr>
        <w:ind w:left="2520"/>
      </w:pPr>
      <w:r>
        <w:t>(</w:t>
      </w:r>
      <w:proofErr w:type="gramStart"/>
      <w:r>
        <w:t>shown</w:t>
      </w:r>
      <w:proofErr w:type="gramEnd"/>
      <w:r>
        <w:t xml:space="preserve"> only if logged in)</w:t>
      </w:r>
    </w:p>
    <w:p w14:paraId="4340A2D0" w14:textId="77777777" w:rsidR="00DE0E94" w:rsidRDefault="00DE0E94" w:rsidP="0096734B">
      <w:pPr>
        <w:ind w:left="2520"/>
      </w:pPr>
      <w:proofErr w:type="gramStart"/>
      <w:r>
        <w:t xml:space="preserve">Leads to the </w:t>
      </w:r>
      <w:proofErr w:type="spellStart"/>
      <w:r>
        <w:t>AdvancedSearchPage</w:t>
      </w:r>
      <w:proofErr w:type="spellEnd"/>
      <w:r>
        <w:t>, which is shown replacing the current page body.</w:t>
      </w:r>
      <w:proofErr w:type="gramEnd"/>
    </w:p>
    <w:p w14:paraId="21B2E865" w14:textId="77777777" w:rsidR="00DE0E94" w:rsidRDefault="00DE0E94" w:rsidP="0096734B">
      <w:pPr>
        <w:numPr>
          <w:ilvl w:val="0"/>
          <w:numId w:val="3"/>
        </w:numPr>
        <w:ind w:left="1080"/>
      </w:pPr>
      <w:r>
        <w:t>Management bar</w:t>
      </w:r>
    </w:p>
    <w:p w14:paraId="678A4008" w14:textId="77777777" w:rsidR="00DE0E94" w:rsidRDefault="00DE0E94" w:rsidP="0096734B">
      <w:pPr>
        <w:numPr>
          <w:ilvl w:val="1"/>
          <w:numId w:val="3"/>
        </w:numPr>
        <w:ind w:left="1800"/>
      </w:pPr>
      <w:r>
        <w:t>If nothing is visible in this bar, it is not shown. So this bar is not shown for non-members. Items shown visually different from other bars.</w:t>
      </w:r>
    </w:p>
    <w:p w14:paraId="3DC76ED7" w14:textId="77777777" w:rsidR="00DE0E94" w:rsidRDefault="00DE0E94" w:rsidP="0096734B">
      <w:pPr>
        <w:numPr>
          <w:ilvl w:val="1"/>
          <w:numId w:val="3"/>
        </w:numPr>
        <w:ind w:left="1800"/>
      </w:pPr>
      <w:r>
        <w:t>@</w:t>
      </w:r>
      <w:proofErr w:type="gramStart"/>
      <w:r>
        <w:t>to</w:t>
      </w:r>
      <w:proofErr w:type="gramEnd"/>
      <w:r>
        <w:t xml:space="preserve"> be specified. Things like </w:t>
      </w:r>
      <w:proofErr w:type="spellStart"/>
      <w:r>
        <w:t>picklists</w:t>
      </w:r>
      <w:proofErr w:type="spellEnd"/>
      <w:r>
        <w:t xml:space="preserve">, members, </w:t>
      </w:r>
      <w:proofErr w:type="spellStart"/>
      <w:r>
        <w:t>organisations</w:t>
      </w:r>
      <w:proofErr w:type="spellEnd"/>
      <w:r>
        <w:t>, etc.</w:t>
      </w:r>
    </w:p>
    <w:p w14:paraId="26F3F238" w14:textId="77777777" w:rsidR="00DE0E94" w:rsidRDefault="00DE0E94" w:rsidP="0096734B">
      <w:pPr>
        <w:numPr>
          <w:ilvl w:val="0"/>
          <w:numId w:val="3"/>
        </w:numPr>
        <w:ind w:left="1080"/>
      </w:pPr>
      <w:r>
        <w:t>Page body</w:t>
      </w:r>
    </w:p>
    <w:p w14:paraId="77A00616" w14:textId="77777777" w:rsidR="00DE0E94" w:rsidRDefault="00DE0E94" w:rsidP="0096734B">
      <w:pPr>
        <w:numPr>
          <w:ilvl w:val="1"/>
          <w:numId w:val="3"/>
        </w:numPr>
        <w:ind w:left="1800"/>
      </w:pPr>
      <w:r>
        <w:t>The actual content of the current page.</w:t>
      </w:r>
    </w:p>
    <w:p w14:paraId="51167F97" w14:textId="77777777" w:rsidR="00DE0E94" w:rsidRDefault="00DE0E94" w:rsidP="0096734B">
      <w:pPr>
        <w:numPr>
          <w:ilvl w:val="0"/>
          <w:numId w:val="3"/>
        </w:numPr>
        <w:ind w:left="1080"/>
      </w:pPr>
      <w:r>
        <w:t>Footer</w:t>
      </w:r>
    </w:p>
    <w:p w14:paraId="67299899" w14:textId="77777777" w:rsidR="00DE0E94" w:rsidRDefault="00DE0E94" w:rsidP="0096734B">
      <w:pPr>
        <w:numPr>
          <w:ilvl w:val="1"/>
          <w:numId w:val="3"/>
        </w:numPr>
        <w:ind w:left="1800"/>
      </w:pPr>
      <w:r>
        <w:t>@</w:t>
      </w:r>
      <w:proofErr w:type="gramStart"/>
      <w:r>
        <w:t>to</w:t>
      </w:r>
      <w:proofErr w:type="gramEnd"/>
      <w:r>
        <w:t xml:space="preserve"> be specified. Things like </w:t>
      </w:r>
      <w:proofErr w:type="gramStart"/>
      <w:r>
        <w:t>help</w:t>
      </w:r>
      <w:proofErr w:type="gramEnd"/>
      <w:r>
        <w:t>, about/contact, legal texts, etc.</w:t>
      </w:r>
    </w:p>
    <w:p w14:paraId="41D01021" w14:textId="77777777" w:rsidR="00DE0E94" w:rsidRDefault="00DE0E94" w:rsidP="0096734B">
      <w:pPr>
        <w:numPr>
          <w:ilvl w:val="0"/>
          <w:numId w:val="3"/>
        </w:numPr>
        <w:ind w:left="1080"/>
      </w:pPr>
      <w:r>
        <w:t>Breadcrumb</w:t>
      </w:r>
    </w:p>
    <w:p w14:paraId="6607A711" w14:textId="77777777" w:rsidR="00DE0E94" w:rsidRDefault="00DE0E94" w:rsidP="0096734B">
      <w:pPr>
        <w:numPr>
          <w:ilvl w:val="1"/>
          <w:numId w:val="3"/>
        </w:numPr>
        <w:ind w:left="1800"/>
      </w:pPr>
      <w:r>
        <w:t>Navigation should obviously be possible, e.g. when opening a dataset from search results, one should be able to go back to the search results. This is indicated as "Navigation options" throughout this design.</w:t>
      </w:r>
    </w:p>
    <w:p w14:paraId="4EA1124A" w14:textId="77777777" w:rsidR="00DE0E94" w:rsidRDefault="00DE0E94" w:rsidP="0096734B">
      <w:pPr>
        <w:numPr>
          <w:ilvl w:val="0"/>
          <w:numId w:val="3"/>
        </w:numPr>
        <w:ind w:left="1080"/>
      </w:pPr>
      <w:proofErr w:type="spellStart"/>
      <w:r>
        <w:t>Misc</w:t>
      </w:r>
      <w:proofErr w:type="spellEnd"/>
    </w:p>
    <w:p w14:paraId="14FB5A58" w14:textId="44B65129" w:rsidR="00B94739" w:rsidRDefault="00B94739" w:rsidP="0096734B">
      <w:pPr>
        <w:numPr>
          <w:ilvl w:val="1"/>
          <w:numId w:val="3"/>
        </w:numPr>
        <w:ind w:left="1800"/>
      </w:pPr>
      <w:r>
        <w:t xml:space="preserve">Some pages have </w:t>
      </w:r>
      <w:proofErr w:type="spellStart"/>
      <w:r>
        <w:t>bookmarkable</w:t>
      </w:r>
      <w:proofErr w:type="spellEnd"/>
      <w:r>
        <w:t xml:space="preserve"> (stable) URL’s. </w:t>
      </w:r>
    </w:p>
    <w:p w14:paraId="144775EE" w14:textId="77777777" w:rsidR="00DE0E94" w:rsidRDefault="00DE0E94" w:rsidP="0096734B">
      <w:pPr>
        <w:numPr>
          <w:ilvl w:val="1"/>
          <w:numId w:val="3"/>
        </w:numPr>
        <w:ind w:left="1800"/>
      </w:pPr>
      <w:proofErr w:type="gramStart"/>
      <w:r>
        <w:t>a</w:t>
      </w:r>
      <w:proofErr w:type="gramEnd"/>
      <w:r>
        <w:t xml:space="preserve"> DCCD logo at the top left of each screen should be a link to the DCCD </w:t>
      </w:r>
      <w:proofErr w:type="spellStart"/>
      <w:r>
        <w:t>HomePage</w:t>
      </w:r>
      <w:proofErr w:type="spellEnd"/>
      <w:r>
        <w:t>?.</w:t>
      </w:r>
    </w:p>
    <w:p w14:paraId="1483E529" w14:textId="77777777" w:rsidR="00DE0E94" w:rsidRDefault="00C1202E" w:rsidP="0096734B">
      <w:pPr>
        <w:numPr>
          <w:ilvl w:val="1"/>
          <w:numId w:val="3"/>
        </w:numPr>
        <w:ind w:left="1800"/>
      </w:pPr>
      <w:r>
        <w:t>{</w:t>
      </w:r>
      <w:proofErr w:type="gramStart"/>
      <w:r w:rsidR="00DE0E94">
        <w:t>a</w:t>
      </w:r>
      <w:proofErr w:type="gramEnd"/>
      <w:r w:rsidR="00DE0E94">
        <w:t xml:space="preserve"> DANS / RCE logo somewhere in the graphical design should be the link to the DANS / RCE websites?</w:t>
      </w:r>
      <w:r>
        <w:t>}</w:t>
      </w:r>
    </w:p>
    <w:p w14:paraId="22FB0421" w14:textId="77777777" w:rsidR="00DE0E94" w:rsidRDefault="00642FA3" w:rsidP="0096734B">
      <w:pPr>
        <w:numPr>
          <w:ilvl w:val="1"/>
          <w:numId w:val="3"/>
        </w:numPr>
        <w:ind w:left="1800"/>
      </w:pPr>
      <w:r>
        <w:t>{</w:t>
      </w:r>
      <w:proofErr w:type="gramStart"/>
      <w:r w:rsidR="00DE0E94">
        <w:t>the</w:t>
      </w:r>
      <w:proofErr w:type="gramEnd"/>
      <w:r w:rsidR="00DE0E94">
        <w:t xml:space="preserve"> content segment of each page should contain a 'printable version' button.</w:t>
      </w:r>
      <w:r>
        <w:t>}</w:t>
      </w:r>
    </w:p>
    <w:p w14:paraId="12DA1C3D" w14:textId="72FB9A4A" w:rsidR="004C10D7" w:rsidRDefault="00DE0E94" w:rsidP="0096734B">
      <w:pPr>
        <w:numPr>
          <w:ilvl w:val="1"/>
          <w:numId w:val="3"/>
        </w:numPr>
        <w:ind w:left="1800"/>
      </w:pPr>
      <w:proofErr w:type="gramStart"/>
      <w:r>
        <w:t>if</w:t>
      </w:r>
      <w:proofErr w:type="gramEnd"/>
      <w:r>
        <w:t xml:space="preserve"> a page is requested that the current user has n</w:t>
      </w:r>
      <w:r w:rsidR="009D2923">
        <w:t xml:space="preserve">o access to, show the </w:t>
      </w:r>
      <w:proofErr w:type="spellStart"/>
      <w:r w:rsidR="009D2923">
        <w:t>LoginPage</w:t>
      </w:r>
      <w:proofErr w:type="spellEnd"/>
      <w:r>
        <w:t>.</w:t>
      </w:r>
      <w:r w:rsidR="009D2923">
        <w:t xml:space="preserve"> </w:t>
      </w:r>
      <w:r w:rsidR="00B94739">
        <w:br/>
        <w:t xml:space="preserve">After login the user is redirected to the original requested page. </w:t>
      </w:r>
    </w:p>
    <w:p w14:paraId="547A171E" w14:textId="77777777" w:rsidR="008E5B59" w:rsidRDefault="008E5B59" w:rsidP="008E5B59"/>
    <w:p w14:paraId="6AD5B442" w14:textId="77777777" w:rsidR="008E5B59" w:rsidRDefault="00FA6116" w:rsidP="00FA6116">
      <w:pPr>
        <w:pStyle w:val="Heading3"/>
      </w:pPr>
      <w:r>
        <w:t>Pages</w:t>
      </w:r>
    </w:p>
    <w:p w14:paraId="23714A6E" w14:textId="77777777" w:rsidR="00FA6116" w:rsidRDefault="00FA6116" w:rsidP="00F927C6">
      <w:pPr>
        <w:ind w:left="720"/>
      </w:pPr>
      <w:r>
        <w:t>List of pages (i.e. screens)</w:t>
      </w:r>
    </w:p>
    <w:p w14:paraId="4C411A94" w14:textId="5D35B82E" w:rsidR="00FA6116" w:rsidRDefault="00FA6116" w:rsidP="00FA6116">
      <w:pPr>
        <w:numPr>
          <w:ilvl w:val="0"/>
          <w:numId w:val="4"/>
        </w:numPr>
      </w:pPr>
      <w:proofErr w:type="spellStart"/>
      <w:r>
        <w:t>HomePage</w:t>
      </w:r>
      <w:proofErr w:type="spellEnd"/>
      <w:r>
        <w:t xml:space="preserve"> - first page shown when entering the site</w:t>
      </w:r>
      <w:r w:rsidR="00414624">
        <w:t xml:space="preserve"> (see general)</w:t>
      </w:r>
      <w:r w:rsidR="00414624">
        <w:br/>
        <w:t>But it does contain a</w:t>
      </w:r>
      <w:r w:rsidR="00611276">
        <w:t>n</w:t>
      </w:r>
      <w:r w:rsidR="00414624">
        <w:t xml:space="preserve"> introduction text and a map of Europe. </w:t>
      </w:r>
    </w:p>
    <w:p w14:paraId="78A57794" w14:textId="77777777" w:rsidR="00FA6116" w:rsidRDefault="00FA6116" w:rsidP="00FA6116">
      <w:pPr>
        <w:numPr>
          <w:ilvl w:val="0"/>
          <w:numId w:val="4"/>
        </w:numPr>
      </w:pPr>
      <w:proofErr w:type="spellStart"/>
      <w:r>
        <w:t>LoginPage</w:t>
      </w:r>
      <w:proofErr w:type="spellEnd"/>
      <w:r>
        <w:t xml:space="preserve"> - log in for authentication</w:t>
      </w:r>
    </w:p>
    <w:p w14:paraId="7EE96478" w14:textId="77777777" w:rsidR="00FA6116" w:rsidRDefault="00FA6116" w:rsidP="00FA6116">
      <w:pPr>
        <w:numPr>
          <w:ilvl w:val="0"/>
          <w:numId w:val="4"/>
        </w:numPr>
      </w:pPr>
      <w:proofErr w:type="spellStart"/>
      <w:r>
        <w:t>RegistrationPage</w:t>
      </w:r>
      <w:proofErr w:type="spellEnd"/>
      <w:r>
        <w:t xml:space="preserve"> - registering to apply for membership </w:t>
      </w:r>
    </w:p>
    <w:p w14:paraId="5AC04B99" w14:textId="77777777" w:rsidR="00FA6116" w:rsidRDefault="00FA6116" w:rsidP="00FA6116">
      <w:pPr>
        <w:numPr>
          <w:ilvl w:val="0"/>
          <w:numId w:val="4"/>
        </w:numPr>
      </w:pPr>
      <w:proofErr w:type="spellStart"/>
      <w:r>
        <w:t>RegistrationConfirmationPage</w:t>
      </w:r>
      <w:proofErr w:type="spellEnd"/>
      <w:r>
        <w:t xml:space="preserve"> - confirmation of registration</w:t>
      </w:r>
    </w:p>
    <w:p w14:paraId="1E211E1A" w14:textId="77777777" w:rsidR="00FA6116" w:rsidRDefault="00FA6116" w:rsidP="00FA6116">
      <w:pPr>
        <w:numPr>
          <w:ilvl w:val="0"/>
          <w:numId w:val="4"/>
        </w:numPr>
      </w:pPr>
      <w:proofErr w:type="spellStart"/>
      <w:r>
        <w:t>AccountAccessPage</w:t>
      </w:r>
      <w:proofErr w:type="spellEnd"/>
      <w:r>
        <w:t xml:space="preserve"> - in case user forgot password</w:t>
      </w:r>
    </w:p>
    <w:p w14:paraId="778C8609" w14:textId="77777777" w:rsidR="00FA6116" w:rsidRDefault="00FA6116" w:rsidP="00F927C6">
      <w:pPr>
        <w:ind w:left="720"/>
      </w:pPr>
    </w:p>
    <w:p w14:paraId="64FF091E" w14:textId="664E72D3" w:rsidR="00FA6116" w:rsidRDefault="003E4D29" w:rsidP="00FA6116">
      <w:pPr>
        <w:numPr>
          <w:ilvl w:val="0"/>
          <w:numId w:val="4"/>
        </w:numPr>
      </w:pPr>
      <w:r>
        <w:t>{</w:t>
      </w:r>
      <w:proofErr w:type="spellStart"/>
      <w:r w:rsidR="00FA6116">
        <w:t>BrowsePage</w:t>
      </w:r>
      <w:proofErr w:type="spellEnd"/>
      <w:r w:rsidR="00FA6116">
        <w:t xml:space="preserve"> - browse contents of the DCCD</w:t>
      </w:r>
      <w:r>
        <w:t>}</w:t>
      </w:r>
    </w:p>
    <w:p w14:paraId="270DBBDC" w14:textId="77777777" w:rsidR="00FA6116" w:rsidRDefault="00FA6116" w:rsidP="00FA6116">
      <w:pPr>
        <w:numPr>
          <w:ilvl w:val="0"/>
          <w:numId w:val="4"/>
        </w:numPr>
      </w:pPr>
      <w:proofErr w:type="spellStart"/>
      <w:r>
        <w:t>AdvancedSearchPage</w:t>
      </w:r>
      <w:proofErr w:type="spellEnd"/>
      <w:r>
        <w:t xml:space="preserve"> - advanced search contents of the DCCD</w:t>
      </w:r>
    </w:p>
    <w:p w14:paraId="54ECB958" w14:textId="77777777" w:rsidR="00FA6116" w:rsidRDefault="00FA6116" w:rsidP="00FA6116">
      <w:pPr>
        <w:numPr>
          <w:ilvl w:val="0"/>
          <w:numId w:val="4"/>
        </w:numPr>
      </w:pPr>
      <w:proofErr w:type="spellStart"/>
      <w:r>
        <w:t>ResultListPage</w:t>
      </w:r>
      <w:proofErr w:type="spellEnd"/>
      <w:r>
        <w:t xml:space="preserve"> - shows a list of search results (currently objects)</w:t>
      </w:r>
    </w:p>
    <w:p w14:paraId="188F3751" w14:textId="77777777" w:rsidR="00FA6116" w:rsidRDefault="00FA6116" w:rsidP="00FA6116">
      <w:pPr>
        <w:numPr>
          <w:ilvl w:val="0"/>
          <w:numId w:val="4"/>
        </w:numPr>
      </w:pPr>
      <w:proofErr w:type="spellStart"/>
      <w:r>
        <w:t>MyProjectsPage</w:t>
      </w:r>
      <w:proofErr w:type="spellEnd"/>
      <w:r>
        <w:t xml:space="preserve"> - shows a list of projects created my current users</w:t>
      </w:r>
    </w:p>
    <w:p w14:paraId="4949E9CE" w14:textId="77777777" w:rsidR="00FA6116" w:rsidRDefault="00FA6116" w:rsidP="00FA6116">
      <w:pPr>
        <w:numPr>
          <w:ilvl w:val="0"/>
          <w:numId w:val="4"/>
        </w:numPr>
      </w:pPr>
      <w:proofErr w:type="spellStart"/>
      <w:r>
        <w:t>ProjectPage</w:t>
      </w:r>
      <w:proofErr w:type="spellEnd"/>
      <w:r>
        <w:t xml:space="preserve"> - shows a project (e.g. one result)</w:t>
      </w:r>
    </w:p>
    <w:p w14:paraId="339B5356" w14:textId="77777777" w:rsidR="00FA6116" w:rsidRDefault="00FA6116" w:rsidP="00FA6116">
      <w:pPr>
        <w:numPr>
          <w:ilvl w:val="0"/>
          <w:numId w:val="4"/>
        </w:numPr>
      </w:pPr>
      <w:proofErr w:type="spellStart"/>
      <w:r>
        <w:t>DownloadPage</w:t>
      </w:r>
      <w:proofErr w:type="spellEnd"/>
      <w:r>
        <w:t xml:space="preserve"> - shows options when downloading a project</w:t>
      </w:r>
    </w:p>
    <w:p w14:paraId="68D8D95D" w14:textId="77777777" w:rsidR="00F927C6" w:rsidRDefault="00F927C6" w:rsidP="00F927C6">
      <w:pPr>
        <w:ind w:left="720"/>
      </w:pPr>
    </w:p>
    <w:p w14:paraId="6217BDCB" w14:textId="34833979" w:rsidR="00FA6116" w:rsidRDefault="00CC5984" w:rsidP="00FA6116">
      <w:pPr>
        <w:numPr>
          <w:ilvl w:val="0"/>
          <w:numId w:val="4"/>
        </w:numPr>
      </w:pPr>
      <w:r>
        <w:t>{</w:t>
      </w:r>
      <w:proofErr w:type="spellStart"/>
      <w:r w:rsidR="00FA6116">
        <w:t>UploadIntroPage</w:t>
      </w:r>
      <w:proofErr w:type="spellEnd"/>
      <w:r w:rsidR="00FA6116">
        <w:t xml:space="preserve"> - displays options for uploading a new project (or projects)</w:t>
      </w:r>
      <w:r>
        <w:t>}</w:t>
      </w:r>
    </w:p>
    <w:p w14:paraId="43D8FBFF" w14:textId="77777777" w:rsidR="00FA6116" w:rsidRDefault="00FA6116" w:rsidP="00FA6116">
      <w:pPr>
        <w:numPr>
          <w:ilvl w:val="0"/>
          <w:numId w:val="4"/>
        </w:numPr>
      </w:pPr>
      <w:proofErr w:type="spellStart"/>
      <w:r>
        <w:t>UploadFilesPage</w:t>
      </w:r>
      <w:proofErr w:type="spellEnd"/>
      <w:r>
        <w:t xml:space="preserve"> - options for uploading the various types of file</w:t>
      </w:r>
    </w:p>
    <w:p w14:paraId="76484B03" w14:textId="77777777" w:rsidR="00F927C6" w:rsidRDefault="00F927C6" w:rsidP="00F927C6">
      <w:pPr>
        <w:ind w:left="720"/>
      </w:pPr>
    </w:p>
    <w:p w14:paraId="4E72A913" w14:textId="77777777" w:rsidR="00FA6116" w:rsidRDefault="00FA6116" w:rsidP="00FA6116">
      <w:pPr>
        <w:numPr>
          <w:ilvl w:val="0"/>
          <w:numId w:val="4"/>
        </w:numPr>
      </w:pPr>
      <w:proofErr w:type="spellStart"/>
      <w:r>
        <w:t>MemberListPage</w:t>
      </w:r>
      <w:proofErr w:type="spellEnd"/>
      <w:r>
        <w:t xml:space="preserve"> - shows a list of members</w:t>
      </w:r>
    </w:p>
    <w:p w14:paraId="1FCD28D4" w14:textId="77777777" w:rsidR="00FA6116" w:rsidRDefault="00FA6116" w:rsidP="00FA6116">
      <w:pPr>
        <w:numPr>
          <w:ilvl w:val="0"/>
          <w:numId w:val="4"/>
        </w:numPr>
      </w:pPr>
      <w:proofErr w:type="spellStart"/>
      <w:r>
        <w:t>MemberPage</w:t>
      </w:r>
      <w:proofErr w:type="spellEnd"/>
      <w:r>
        <w:t xml:space="preserve"> - shows one member</w:t>
      </w:r>
    </w:p>
    <w:p w14:paraId="1CA40836" w14:textId="77777777" w:rsidR="00FA6116" w:rsidRDefault="00FA6116" w:rsidP="00FA6116">
      <w:pPr>
        <w:numPr>
          <w:ilvl w:val="0"/>
          <w:numId w:val="4"/>
        </w:numPr>
      </w:pPr>
      <w:proofErr w:type="spellStart"/>
      <w:r>
        <w:t>ChangeMembershipPage</w:t>
      </w:r>
      <w:proofErr w:type="spellEnd"/>
      <w:r>
        <w:t xml:space="preserve"> - contacting a member</w:t>
      </w:r>
    </w:p>
    <w:p w14:paraId="5BDBC620" w14:textId="77777777" w:rsidR="00FA6116" w:rsidRDefault="00FA6116" w:rsidP="00FA6116">
      <w:pPr>
        <w:numPr>
          <w:ilvl w:val="0"/>
          <w:numId w:val="4"/>
        </w:numPr>
      </w:pPr>
      <w:proofErr w:type="spellStart"/>
      <w:r>
        <w:t>ChangePasswordPage</w:t>
      </w:r>
      <w:proofErr w:type="spellEnd"/>
      <w:r>
        <w:t xml:space="preserve"> - to change member password</w:t>
      </w:r>
    </w:p>
    <w:p w14:paraId="194C908B" w14:textId="77777777" w:rsidR="00FA6116" w:rsidRDefault="00FA6116" w:rsidP="00FA6116">
      <w:pPr>
        <w:numPr>
          <w:ilvl w:val="0"/>
          <w:numId w:val="4"/>
        </w:numPr>
      </w:pPr>
      <w:proofErr w:type="spellStart"/>
      <w:r>
        <w:t>OrganisationListPage</w:t>
      </w:r>
      <w:proofErr w:type="spellEnd"/>
      <w:r>
        <w:t xml:space="preserve"> - shows a list of </w:t>
      </w:r>
      <w:proofErr w:type="spellStart"/>
      <w:r>
        <w:t>organisations</w:t>
      </w:r>
      <w:proofErr w:type="spellEnd"/>
    </w:p>
    <w:p w14:paraId="2951F2F3" w14:textId="77777777" w:rsidR="00FA6116" w:rsidRDefault="00FA6116" w:rsidP="00FA6116">
      <w:pPr>
        <w:numPr>
          <w:ilvl w:val="0"/>
          <w:numId w:val="4"/>
        </w:numPr>
      </w:pPr>
      <w:proofErr w:type="spellStart"/>
      <w:r>
        <w:t>OrganisationPage</w:t>
      </w:r>
      <w:proofErr w:type="spellEnd"/>
      <w:r>
        <w:t xml:space="preserve"> - shows one </w:t>
      </w:r>
      <w:proofErr w:type="spellStart"/>
      <w:r>
        <w:t>organisation</w:t>
      </w:r>
      <w:proofErr w:type="spellEnd"/>
    </w:p>
    <w:p w14:paraId="47E20E92" w14:textId="77777777" w:rsidR="00FA6116" w:rsidRDefault="00FA6116" w:rsidP="00FA6116">
      <w:pPr>
        <w:numPr>
          <w:ilvl w:val="0"/>
          <w:numId w:val="4"/>
        </w:numPr>
      </w:pPr>
      <w:proofErr w:type="spellStart"/>
      <w:r>
        <w:t>NewOrganisationPage</w:t>
      </w:r>
      <w:proofErr w:type="spellEnd"/>
      <w:r>
        <w:t xml:space="preserve"> - add an </w:t>
      </w:r>
      <w:proofErr w:type="spellStart"/>
      <w:r>
        <w:t>organisation</w:t>
      </w:r>
      <w:proofErr w:type="spellEnd"/>
    </w:p>
    <w:p w14:paraId="4655DD04" w14:textId="77777777" w:rsidR="00FA6116" w:rsidRDefault="00FA6116" w:rsidP="00FA6116"/>
    <w:p w14:paraId="0B895EB6" w14:textId="77777777" w:rsidR="00EC3FAA" w:rsidRDefault="00EC3FAA" w:rsidP="008E5B59">
      <w:pPr>
        <w:rPr>
          <w:b/>
        </w:rPr>
      </w:pPr>
    </w:p>
    <w:p w14:paraId="05299E1E" w14:textId="77777777" w:rsidR="00034934" w:rsidRDefault="00034934" w:rsidP="00034934">
      <w:pPr>
        <w:pStyle w:val="Heading4"/>
      </w:pPr>
      <w:proofErr w:type="spellStart"/>
      <w:r>
        <w:t>LoginPage</w:t>
      </w:r>
      <w:proofErr w:type="spellEnd"/>
    </w:p>
    <w:p w14:paraId="28A38A97" w14:textId="77777777" w:rsidR="00034934" w:rsidRDefault="00034934" w:rsidP="00E65D16">
      <w:pPr>
        <w:pStyle w:val="Heading5"/>
      </w:pPr>
      <w:r>
        <w:t>How to get here</w:t>
      </w:r>
    </w:p>
    <w:p w14:paraId="25088458" w14:textId="77777777" w:rsidR="00034934" w:rsidRDefault="00034934" w:rsidP="00034934"/>
    <w:p w14:paraId="28B0902B" w14:textId="0AB25BF0" w:rsidR="00034934" w:rsidRDefault="00034934" w:rsidP="00034934">
      <w:r>
        <w:t>Navigation</w:t>
      </w:r>
    </w:p>
    <w:p w14:paraId="1897892E" w14:textId="77777777" w:rsidR="00034934" w:rsidRDefault="00034934" w:rsidP="00034934">
      <w:pPr>
        <w:pStyle w:val="ListParagraph"/>
        <w:numPr>
          <w:ilvl w:val="0"/>
          <w:numId w:val="36"/>
        </w:numPr>
      </w:pPr>
      <w:proofErr w:type="gramStart"/>
      <w:r>
        <w:t>use</w:t>
      </w:r>
      <w:proofErr w:type="gramEnd"/>
      <w:r>
        <w:t xml:space="preserve"> login link</w:t>
      </w:r>
    </w:p>
    <w:p w14:paraId="338C5DC2" w14:textId="77777777" w:rsidR="00034934" w:rsidRDefault="00034934" w:rsidP="00034934"/>
    <w:p w14:paraId="08766F19" w14:textId="77777777" w:rsidR="00034934" w:rsidRDefault="00034934" w:rsidP="00E65D16">
      <w:pPr>
        <w:pStyle w:val="Heading5"/>
      </w:pPr>
      <w:r>
        <w:t>Spec</w:t>
      </w:r>
    </w:p>
    <w:p w14:paraId="4290CD33" w14:textId="77777777" w:rsidR="00034934" w:rsidRDefault="00034934" w:rsidP="00034934"/>
    <w:p w14:paraId="481D036E" w14:textId="77777777" w:rsidR="00034934" w:rsidRDefault="00034934" w:rsidP="00034934">
      <w:r>
        <w:t>Title: Log in as a DCCD member</w:t>
      </w:r>
    </w:p>
    <w:p w14:paraId="1C196E00" w14:textId="77777777" w:rsidR="00034934" w:rsidRDefault="00034934" w:rsidP="00034934"/>
    <w:p w14:paraId="169DC414" w14:textId="77777777" w:rsidR="00034934" w:rsidRDefault="00034934" w:rsidP="00034934">
      <w:r>
        <w:t xml:space="preserve">Fields for </w:t>
      </w:r>
      <w:proofErr w:type="spellStart"/>
      <w:r>
        <w:t>loggin</w:t>
      </w:r>
      <w:proofErr w:type="spellEnd"/>
      <w:r>
        <w:t xml:space="preserve"> in:</w:t>
      </w:r>
    </w:p>
    <w:p w14:paraId="3D77F115" w14:textId="77777777" w:rsidR="00034934" w:rsidRDefault="00034934" w:rsidP="00034934"/>
    <w:p w14:paraId="3D6886D9" w14:textId="77777777" w:rsidR="00034934" w:rsidRDefault="00034934" w:rsidP="00034934">
      <w:pPr>
        <w:pStyle w:val="ListParagraph"/>
        <w:numPr>
          <w:ilvl w:val="0"/>
          <w:numId w:val="36"/>
        </w:numPr>
      </w:pPr>
      <w:r>
        <w:t>Username</w:t>
      </w:r>
    </w:p>
    <w:p w14:paraId="6E0A12F6" w14:textId="77777777" w:rsidR="00034934" w:rsidRDefault="00034934" w:rsidP="00034934">
      <w:pPr>
        <w:pStyle w:val="ListParagraph"/>
        <w:numPr>
          <w:ilvl w:val="0"/>
          <w:numId w:val="36"/>
        </w:numPr>
      </w:pPr>
      <w:r>
        <w:t>Password</w:t>
      </w:r>
    </w:p>
    <w:p w14:paraId="1386694C" w14:textId="77777777" w:rsidR="00034934" w:rsidRDefault="00034934" w:rsidP="00034934">
      <w:pPr>
        <w:pStyle w:val="ListParagraph"/>
        <w:numPr>
          <w:ilvl w:val="0"/>
          <w:numId w:val="36"/>
        </w:numPr>
      </w:pPr>
      <w:r>
        <w:t>Button 'Login'</w:t>
      </w:r>
    </w:p>
    <w:p w14:paraId="26823AE3" w14:textId="77777777" w:rsidR="00034934" w:rsidRDefault="00034934" w:rsidP="00034934">
      <w:pPr>
        <w:pStyle w:val="ListParagraph"/>
      </w:pPr>
      <w:proofErr w:type="gramStart"/>
      <w:r>
        <w:t>after</w:t>
      </w:r>
      <w:proofErr w:type="gramEnd"/>
      <w:r>
        <w:t xml:space="preserve"> logging in, the user should be directed to the page where he/she was before logging in. See below.</w:t>
      </w:r>
    </w:p>
    <w:p w14:paraId="6D19EBBB" w14:textId="77777777" w:rsidR="00034934" w:rsidRDefault="00034934" w:rsidP="00034934">
      <w:pPr>
        <w:pStyle w:val="ListParagraph"/>
        <w:numPr>
          <w:ilvl w:val="0"/>
          <w:numId w:val="36"/>
        </w:numPr>
      </w:pPr>
      <w:r>
        <w:t>Button 'Cancel'</w:t>
      </w:r>
    </w:p>
    <w:p w14:paraId="167559E6" w14:textId="77777777" w:rsidR="00034934" w:rsidRDefault="00034934" w:rsidP="00034934">
      <w:pPr>
        <w:pStyle w:val="ListParagraph"/>
      </w:pPr>
      <w:proofErr w:type="gramStart"/>
      <w:r>
        <w:t>leads</w:t>
      </w:r>
      <w:proofErr w:type="gramEnd"/>
      <w:r>
        <w:t xml:space="preserve"> back to where user came from, See below.</w:t>
      </w:r>
    </w:p>
    <w:p w14:paraId="2F0694DD" w14:textId="77777777" w:rsidR="00034934" w:rsidRDefault="00034934" w:rsidP="00034934">
      <w:pPr>
        <w:pStyle w:val="ListParagraph"/>
        <w:numPr>
          <w:ilvl w:val="0"/>
          <w:numId w:val="36"/>
        </w:numPr>
      </w:pPr>
      <w:r>
        <w:t>Link: 'Can't access your account?'</w:t>
      </w:r>
    </w:p>
    <w:p w14:paraId="2A89A0A1" w14:textId="77777777" w:rsidR="00034934" w:rsidRDefault="00034934" w:rsidP="00034934">
      <w:pPr>
        <w:pStyle w:val="ListParagraph"/>
      </w:pPr>
      <w:proofErr w:type="gramStart"/>
      <w:r>
        <w:t>leads</w:t>
      </w:r>
      <w:proofErr w:type="gramEnd"/>
      <w:r>
        <w:t xml:space="preserve"> to </w:t>
      </w:r>
      <w:proofErr w:type="spellStart"/>
      <w:r>
        <w:t>AccountAccessPage</w:t>
      </w:r>
      <w:proofErr w:type="spellEnd"/>
    </w:p>
    <w:p w14:paraId="3C618710" w14:textId="77777777" w:rsidR="00034934" w:rsidRDefault="00034934" w:rsidP="00034934"/>
    <w:p w14:paraId="7CE3F8C2" w14:textId="77777777" w:rsidR="00034934" w:rsidRDefault="00034934" w:rsidP="00034934">
      <w:r>
        <w:t>Note about redirecting the user:</w:t>
      </w:r>
    </w:p>
    <w:p w14:paraId="50CB1420" w14:textId="77777777" w:rsidR="00034934" w:rsidRDefault="00034934" w:rsidP="00034934"/>
    <w:p w14:paraId="19CFEDF6" w14:textId="77777777" w:rsidR="00034934" w:rsidRDefault="00034934" w:rsidP="00034934">
      <w:pPr>
        <w:pStyle w:val="ListParagraph"/>
        <w:numPr>
          <w:ilvl w:val="0"/>
          <w:numId w:val="36"/>
        </w:numPr>
      </w:pPr>
      <w:r>
        <w:t xml:space="preserve">If 'New project' was used, redirect to </w:t>
      </w:r>
      <w:proofErr w:type="spellStart"/>
      <w:r>
        <w:t>UploadIntroPage</w:t>
      </w:r>
      <w:proofErr w:type="spellEnd"/>
      <w:r>
        <w:t>.</w:t>
      </w:r>
    </w:p>
    <w:p w14:paraId="58E8C424" w14:textId="77777777" w:rsidR="00034934" w:rsidRDefault="00034934" w:rsidP="00034934">
      <w:pPr>
        <w:pStyle w:val="ListParagraph"/>
        <w:numPr>
          <w:ilvl w:val="0"/>
          <w:numId w:val="36"/>
        </w:numPr>
      </w:pPr>
      <w:r>
        <w:t xml:space="preserve">If an item was selected in a </w:t>
      </w:r>
      <w:proofErr w:type="spellStart"/>
      <w:r>
        <w:t>ResultListPage</w:t>
      </w:r>
      <w:proofErr w:type="spellEnd"/>
      <w:r>
        <w:t xml:space="preserve">, redirect to the respective </w:t>
      </w:r>
      <w:proofErr w:type="spellStart"/>
      <w:proofErr w:type="gramStart"/>
      <w:r>
        <w:t>ProjectPage</w:t>
      </w:r>
      <w:proofErr w:type="spellEnd"/>
      <w:r>
        <w:t xml:space="preserve"> .</w:t>
      </w:r>
      <w:proofErr w:type="gramEnd"/>
    </w:p>
    <w:p w14:paraId="74B987BF" w14:textId="77777777" w:rsidR="00034934" w:rsidRDefault="00034934" w:rsidP="00034934">
      <w:pPr>
        <w:pStyle w:val="ListParagraph"/>
        <w:numPr>
          <w:ilvl w:val="0"/>
          <w:numId w:val="36"/>
        </w:numPr>
      </w:pPr>
      <w:r>
        <w:t xml:space="preserve">In other cases, redirect to the </w:t>
      </w:r>
      <w:proofErr w:type="spellStart"/>
      <w:r>
        <w:t>HomePage</w:t>
      </w:r>
      <w:proofErr w:type="spellEnd"/>
      <w:r>
        <w:t>? .</w:t>
      </w:r>
    </w:p>
    <w:p w14:paraId="5EF0E3C3" w14:textId="77777777" w:rsidR="00034934" w:rsidRDefault="00034934" w:rsidP="00034934"/>
    <w:p w14:paraId="0C998F18" w14:textId="77777777" w:rsidR="00034934" w:rsidRDefault="00034934" w:rsidP="00034934">
      <w:r>
        <w:t>Fields for registering:</w:t>
      </w:r>
    </w:p>
    <w:p w14:paraId="7A1343FD" w14:textId="77777777" w:rsidR="00034934" w:rsidRDefault="00034934" w:rsidP="00034934"/>
    <w:p w14:paraId="50242A8F" w14:textId="77777777" w:rsidR="00034934" w:rsidRDefault="00034934" w:rsidP="00034934">
      <w:pPr>
        <w:pStyle w:val="ListParagraph"/>
        <w:numPr>
          <w:ilvl w:val="0"/>
          <w:numId w:val="37"/>
        </w:numPr>
      </w:pPr>
      <w:r>
        <w:t xml:space="preserve">Link "Not a DCCD member </w:t>
      </w:r>
      <w:proofErr w:type="spellStart"/>
      <w:r>
        <w:t>yet</w:t>
      </w:r>
      <w:proofErr w:type="gramStart"/>
      <w:r>
        <w:t>?leads</w:t>
      </w:r>
      <w:proofErr w:type="spellEnd"/>
      <w:proofErr w:type="gramEnd"/>
      <w:r>
        <w:t xml:space="preserve"> to </w:t>
      </w:r>
      <w:proofErr w:type="spellStart"/>
      <w:r>
        <w:t>RegistrationPage</w:t>
      </w:r>
      <w:proofErr w:type="spellEnd"/>
    </w:p>
    <w:p w14:paraId="16818E49" w14:textId="77777777" w:rsidR="00034934" w:rsidRDefault="00034934" w:rsidP="00034934">
      <w:pPr>
        <w:pStyle w:val="ListParagraph"/>
        <w:numPr>
          <w:ilvl w:val="0"/>
          <w:numId w:val="37"/>
        </w:numPr>
      </w:pPr>
      <w:r>
        <w:t>Text "Members have more privileges on this site."</w:t>
      </w:r>
    </w:p>
    <w:p w14:paraId="08030B41" w14:textId="77777777" w:rsidR="00034934" w:rsidRDefault="00034934" w:rsidP="00034934"/>
    <w:p w14:paraId="4417C54B" w14:textId="033C544D" w:rsidR="00973BE0" w:rsidRDefault="00034934" w:rsidP="00034934">
      <w:r>
        <w:t>Note: only active members can log in.</w:t>
      </w:r>
    </w:p>
    <w:p w14:paraId="77D3648C" w14:textId="77777777" w:rsidR="00034934" w:rsidRDefault="00034934" w:rsidP="00034934"/>
    <w:p w14:paraId="666FCA83" w14:textId="77777777" w:rsidR="00860FF5" w:rsidRDefault="00860FF5" w:rsidP="00860FF5">
      <w:pPr>
        <w:pStyle w:val="Heading4"/>
      </w:pPr>
      <w:proofErr w:type="spellStart"/>
      <w:r>
        <w:t>RegistrationPage</w:t>
      </w:r>
      <w:proofErr w:type="spellEnd"/>
    </w:p>
    <w:p w14:paraId="69B8DE1A" w14:textId="77777777" w:rsidR="00860FF5" w:rsidRDefault="00860FF5" w:rsidP="00860FF5">
      <w:r>
        <w:t>Registering an account to apply for membership.</w:t>
      </w:r>
    </w:p>
    <w:p w14:paraId="742D7577" w14:textId="77777777" w:rsidR="00860FF5" w:rsidRDefault="00860FF5" w:rsidP="00860FF5"/>
    <w:p w14:paraId="0F005743" w14:textId="77777777" w:rsidR="00860FF5" w:rsidRDefault="00860FF5" w:rsidP="00860FF5">
      <w:r>
        <w:t>Note that a username is used to identify an account, to enable multiple accounts on one e-mail address.</w:t>
      </w:r>
    </w:p>
    <w:p w14:paraId="1B2050BA" w14:textId="77777777" w:rsidR="00860FF5" w:rsidRDefault="00860FF5" w:rsidP="00860FF5"/>
    <w:p w14:paraId="41C5A991" w14:textId="77777777" w:rsidR="00860FF5" w:rsidRDefault="00860FF5" w:rsidP="00860FF5">
      <w:r>
        <w:t xml:space="preserve">See also </w:t>
      </w:r>
      <w:proofErr w:type="spellStart"/>
      <w:r>
        <w:t>MemberPage</w:t>
      </w:r>
      <w:proofErr w:type="spellEnd"/>
      <w:r>
        <w:t xml:space="preserve"> (it's a similar page).</w:t>
      </w:r>
    </w:p>
    <w:p w14:paraId="5706E9C7" w14:textId="77777777" w:rsidR="00860FF5" w:rsidRDefault="00860FF5" w:rsidP="00860FF5"/>
    <w:p w14:paraId="3F4369C9" w14:textId="77777777" w:rsidR="00860FF5" w:rsidRDefault="00860FF5" w:rsidP="00E65D16">
      <w:pPr>
        <w:pStyle w:val="Heading5"/>
      </w:pPr>
      <w:r>
        <w:t>How to get here</w:t>
      </w:r>
    </w:p>
    <w:p w14:paraId="183E0C7A" w14:textId="77777777" w:rsidR="00860FF5" w:rsidRDefault="00860FF5" w:rsidP="00860FF5"/>
    <w:p w14:paraId="5DF973F9" w14:textId="777DACB3" w:rsidR="00860FF5" w:rsidRDefault="00860FF5" w:rsidP="00860FF5">
      <w:r>
        <w:t>Navigation</w:t>
      </w:r>
    </w:p>
    <w:p w14:paraId="45E301DB" w14:textId="77777777" w:rsidR="00860FF5" w:rsidRDefault="00860FF5" w:rsidP="00860FF5">
      <w:pPr>
        <w:pStyle w:val="ListParagraph"/>
        <w:numPr>
          <w:ilvl w:val="0"/>
          <w:numId w:val="32"/>
        </w:numPr>
      </w:pPr>
      <w:proofErr w:type="gramStart"/>
      <w:r>
        <w:t>use</w:t>
      </w:r>
      <w:proofErr w:type="gramEnd"/>
      <w:r>
        <w:t xml:space="preserve"> Register link</w:t>
      </w:r>
    </w:p>
    <w:p w14:paraId="30CB05B4" w14:textId="77777777" w:rsidR="00860FF5" w:rsidRDefault="00860FF5" w:rsidP="00860FF5">
      <w:r>
        <w:t>OR</w:t>
      </w:r>
    </w:p>
    <w:p w14:paraId="77A68761" w14:textId="77777777" w:rsidR="00860FF5" w:rsidRDefault="00860FF5" w:rsidP="00860FF5">
      <w:proofErr w:type="spellStart"/>
      <w:r>
        <w:t>LoginPage</w:t>
      </w:r>
      <w:proofErr w:type="spellEnd"/>
    </w:p>
    <w:p w14:paraId="4AA48EE5" w14:textId="77777777" w:rsidR="00860FF5" w:rsidRDefault="00860FF5" w:rsidP="00860FF5"/>
    <w:p w14:paraId="260ACE5F" w14:textId="77777777" w:rsidR="00860FF5" w:rsidRDefault="00860FF5" w:rsidP="00860FF5">
      <w:pPr>
        <w:pStyle w:val="ListParagraph"/>
        <w:numPr>
          <w:ilvl w:val="0"/>
          <w:numId w:val="32"/>
        </w:numPr>
      </w:pPr>
      <w:proofErr w:type="gramStart"/>
      <w:r>
        <w:t>use</w:t>
      </w:r>
      <w:proofErr w:type="gramEnd"/>
      <w:r>
        <w:t xml:space="preserve"> Register button</w:t>
      </w:r>
    </w:p>
    <w:p w14:paraId="0D87A152" w14:textId="77777777" w:rsidR="00860FF5" w:rsidRDefault="00860FF5" w:rsidP="00860FF5"/>
    <w:p w14:paraId="079BCA90" w14:textId="0924939A" w:rsidR="00860FF5" w:rsidRDefault="00860FF5" w:rsidP="00E65D16">
      <w:pPr>
        <w:pStyle w:val="Heading5"/>
      </w:pPr>
      <w:r>
        <w:t xml:space="preserve">Spec </w:t>
      </w:r>
    </w:p>
    <w:p w14:paraId="7EB6A4B1" w14:textId="77777777" w:rsidR="00860FF5" w:rsidRDefault="00860FF5" w:rsidP="00860FF5"/>
    <w:p w14:paraId="3FD904D9" w14:textId="77777777" w:rsidR="00860FF5" w:rsidRDefault="00860FF5" w:rsidP="00860FF5">
      <w:r>
        <w:t>Page title "Registration"</w:t>
      </w:r>
    </w:p>
    <w:p w14:paraId="039BDE10" w14:textId="77777777" w:rsidR="00860FF5" w:rsidRDefault="00860FF5" w:rsidP="00860FF5"/>
    <w:p w14:paraId="0DA2CE81" w14:textId="77777777" w:rsidR="00860FF5" w:rsidRDefault="00860FF5" w:rsidP="00860FF5">
      <w:r>
        <w:t>Hint text:</w:t>
      </w:r>
    </w:p>
    <w:p w14:paraId="39D8D14D" w14:textId="77777777" w:rsidR="00860FF5" w:rsidRDefault="00860FF5" w:rsidP="00860FF5">
      <w:r>
        <w:t>"Registered members have more privileges on this site.</w:t>
      </w:r>
    </w:p>
    <w:p w14:paraId="4DE257C8" w14:textId="77777777" w:rsidR="00860FF5" w:rsidRDefault="00860FF5" w:rsidP="00860FF5">
      <w:r>
        <w:t>Please fill in your details below. These will be sent to the administrator. You will receive e-mail notification about the approval of your membership."</w:t>
      </w:r>
    </w:p>
    <w:p w14:paraId="7F4E6134" w14:textId="77777777" w:rsidR="00860FF5" w:rsidRDefault="00860FF5" w:rsidP="00860FF5"/>
    <w:p w14:paraId="7CF40804" w14:textId="77777777" w:rsidR="00860FF5" w:rsidRDefault="00860FF5" w:rsidP="00860FF5">
      <w:r>
        <w:t>Fields (all text):</w:t>
      </w:r>
    </w:p>
    <w:p w14:paraId="38E472AC" w14:textId="77777777" w:rsidR="00860FF5" w:rsidRDefault="00860FF5" w:rsidP="00860FF5"/>
    <w:p w14:paraId="2F0FF5A5" w14:textId="77777777" w:rsidR="00860FF5" w:rsidRDefault="00860FF5" w:rsidP="00860FF5">
      <w:r>
        <w:t>Account</w:t>
      </w:r>
    </w:p>
    <w:p w14:paraId="124F8785" w14:textId="77777777" w:rsidR="00860FF5" w:rsidRDefault="00860FF5" w:rsidP="00860FF5"/>
    <w:p w14:paraId="100EC539" w14:textId="77777777" w:rsidR="00860FF5" w:rsidRDefault="00860FF5" w:rsidP="00860FF5">
      <w:pPr>
        <w:pStyle w:val="ListParagraph"/>
        <w:numPr>
          <w:ilvl w:val="0"/>
          <w:numId w:val="32"/>
        </w:numPr>
      </w:pPr>
      <w:r>
        <w:t>Username*</w:t>
      </w:r>
    </w:p>
    <w:p w14:paraId="21B0CF43" w14:textId="77777777" w:rsidR="00860FF5" w:rsidRDefault="00860FF5" w:rsidP="00860FF5">
      <w:pPr>
        <w:pStyle w:val="ListParagraph"/>
        <w:numPr>
          <w:ilvl w:val="0"/>
          <w:numId w:val="32"/>
        </w:numPr>
      </w:pPr>
      <w:r>
        <w:t>Password*</w:t>
      </w:r>
    </w:p>
    <w:p w14:paraId="170BEF9F" w14:textId="77777777" w:rsidR="00860FF5" w:rsidRDefault="00860FF5" w:rsidP="00860FF5">
      <w:pPr>
        <w:pStyle w:val="ListParagraph"/>
        <w:numPr>
          <w:ilvl w:val="0"/>
          <w:numId w:val="32"/>
        </w:numPr>
      </w:pPr>
      <w:r>
        <w:t>Confirm password*</w:t>
      </w:r>
    </w:p>
    <w:p w14:paraId="3FF455AB" w14:textId="77777777" w:rsidR="00860FF5" w:rsidRDefault="00860FF5" w:rsidP="00860FF5">
      <w:pPr>
        <w:pStyle w:val="ListParagraph"/>
        <w:numPr>
          <w:ilvl w:val="0"/>
          <w:numId w:val="32"/>
        </w:numPr>
      </w:pPr>
      <w:r>
        <w:t>E-mail address*</w:t>
      </w:r>
    </w:p>
    <w:p w14:paraId="158952C6" w14:textId="77777777" w:rsidR="00860FF5" w:rsidRDefault="00860FF5" w:rsidP="00860FF5"/>
    <w:p w14:paraId="1B874FB9" w14:textId="77777777" w:rsidR="00860FF5" w:rsidRDefault="00860FF5" w:rsidP="00860FF5">
      <w:r>
        <w:t>Person</w:t>
      </w:r>
    </w:p>
    <w:p w14:paraId="310A3470" w14:textId="77777777" w:rsidR="00860FF5" w:rsidRDefault="00860FF5" w:rsidP="00860FF5"/>
    <w:p w14:paraId="6F8A8A6C" w14:textId="77777777" w:rsidR="00860FF5" w:rsidRDefault="00860FF5" w:rsidP="00860FF5">
      <w:pPr>
        <w:pStyle w:val="ListParagraph"/>
        <w:numPr>
          <w:ilvl w:val="0"/>
          <w:numId w:val="33"/>
        </w:numPr>
      </w:pPr>
      <w:r>
        <w:t>Title</w:t>
      </w:r>
    </w:p>
    <w:p w14:paraId="30ED33FE" w14:textId="77777777" w:rsidR="00860FF5" w:rsidRDefault="00860FF5" w:rsidP="00860FF5">
      <w:pPr>
        <w:pStyle w:val="ListParagraph"/>
        <w:numPr>
          <w:ilvl w:val="0"/>
          <w:numId w:val="33"/>
        </w:numPr>
      </w:pPr>
      <w:r>
        <w:t>Initials*</w:t>
      </w:r>
    </w:p>
    <w:p w14:paraId="16F05A56" w14:textId="77777777" w:rsidR="00860FF5" w:rsidRDefault="00860FF5" w:rsidP="00860FF5">
      <w:pPr>
        <w:pStyle w:val="ListParagraph"/>
        <w:numPr>
          <w:ilvl w:val="0"/>
          <w:numId w:val="33"/>
        </w:numPr>
      </w:pPr>
      <w:r>
        <w:t>Prefix</w:t>
      </w:r>
    </w:p>
    <w:p w14:paraId="1DC65E86" w14:textId="77777777" w:rsidR="00860FF5" w:rsidRDefault="00860FF5" w:rsidP="00860FF5">
      <w:pPr>
        <w:pStyle w:val="ListParagraph"/>
        <w:numPr>
          <w:ilvl w:val="0"/>
          <w:numId w:val="33"/>
        </w:numPr>
      </w:pPr>
      <w:r>
        <w:t>Surname*</w:t>
      </w:r>
    </w:p>
    <w:p w14:paraId="5E2506E1" w14:textId="77777777" w:rsidR="00860FF5" w:rsidRDefault="00860FF5" w:rsidP="00860FF5">
      <w:pPr>
        <w:pStyle w:val="ListParagraph"/>
        <w:numPr>
          <w:ilvl w:val="0"/>
          <w:numId w:val="33"/>
        </w:numPr>
      </w:pPr>
      <w:r>
        <w:t>Function</w:t>
      </w:r>
    </w:p>
    <w:p w14:paraId="4D85DB86" w14:textId="77777777" w:rsidR="00860FF5" w:rsidRDefault="00860FF5" w:rsidP="00860FF5">
      <w:pPr>
        <w:pStyle w:val="ListParagraph"/>
        <w:numPr>
          <w:ilvl w:val="0"/>
          <w:numId w:val="33"/>
        </w:numPr>
      </w:pPr>
      <w:r>
        <w:t>Telephone</w:t>
      </w:r>
    </w:p>
    <w:p w14:paraId="23439233" w14:textId="77777777" w:rsidR="00860FF5" w:rsidRDefault="00860FF5" w:rsidP="00860FF5">
      <w:pPr>
        <w:pStyle w:val="ListParagraph"/>
        <w:numPr>
          <w:ilvl w:val="0"/>
          <w:numId w:val="33"/>
        </w:numPr>
      </w:pPr>
      <w:r>
        <w:t>DAI</w:t>
      </w:r>
    </w:p>
    <w:p w14:paraId="724C854B" w14:textId="77777777" w:rsidR="00860FF5" w:rsidRDefault="00860FF5" w:rsidP="00860FF5">
      <w:pPr>
        <w:pStyle w:val="ListParagraph"/>
      </w:pPr>
      <w:proofErr w:type="gramStart"/>
      <w:r>
        <w:t>The 'digital author identifier'.</w:t>
      </w:r>
      <w:proofErr w:type="gramEnd"/>
      <w:r>
        <w:t xml:space="preserve"> </w:t>
      </w:r>
      <w:proofErr w:type="gramStart"/>
      <w:r>
        <w:t>Simply a string for now.</w:t>
      </w:r>
      <w:proofErr w:type="gramEnd"/>
    </w:p>
    <w:p w14:paraId="54695A92" w14:textId="77777777" w:rsidR="00860FF5" w:rsidRDefault="00860FF5" w:rsidP="00860FF5"/>
    <w:p w14:paraId="7CA2751F" w14:textId="77777777" w:rsidR="00860FF5" w:rsidRDefault="00860FF5" w:rsidP="00860FF5">
      <w:proofErr w:type="spellStart"/>
      <w:r>
        <w:t>Organisation</w:t>
      </w:r>
      <w:proofErr w:type="spellEnd"/>
    </w:p>
    <w:p w14:paraId="7F740F3C" w14:textId="77777777" w:rsidR="00860FF5" w:rsidRDefault="00860FF5" w:rsidP="00860FF5"/>
    <w:p w14:paraId="22795D12" w14:textId="77777777" w:rsidR="00860FF5" w:rsidRDefault="00860FF5" w:rsidP="00860FF5">
      <w:pPr>
        <w:pStyle w:val="ListParagraph"/>
        <w:numPr>
          <w:ilvl w:val="0"/>
          <w:numId w:val="34"/>
        </w:numPr>
      </w:pPr>
      <w:r>
        <w:t>&lt;</w:t>
      </w:r>
      <w:proofErr w:type="gramStart"/>
      <w:r>
        <w:t>dropdown</w:t>
      </w:r>
      <w:proofErr w:type="gramEnd"/>
      <w:r>
        <w:t xml:space="preserve"> list&gt;*</w:t>
      </w:r>
    </w:p>
    <w:p w14:paraId="24F44126" w14:textId="77777777" w:rsidR="00860FF5" w:rsidRDefault="00860FF5" w:rsidP="00860FF5">
      <w:pPr>
        <w:pStyle w:val="ListParagraph"/>
      </w:pPr>
      <w:r>
        <w:t xml:space="preserve">First (default) item: "Choose </w:t>
      </w:r>
      <w:proofErr w:type="spellStart"/>
      <w:r>
        <w:t>organisation</w:t>
      </w:r>
      <w:proofErr w:type="spellEnd"/>
      <w:r>
        <w:t>...</w:t>
      </w:r>
      <w:proofErr w:type="gramStart"/>
      <w:r>
        <w:t>".</w:t>
      </w:r>
      <w:proofErr w:type="gramEnd"/>
      <w:r>
        <w:t xml:space="preserve"> Second (special) item: "&lt;New </w:t>
      </w:r>
      <w:proofErr w:type="spellStart"/>
      <w:r>
        <w:t>organisation</w:t>
      </w:r>
      <w:proofErr w:type="spellEnd"/>
      <w:r>
        <w:t xml:space="preserve">&gt;". Other items: the existing </w:t>
      </w:r>
      <w:proofErr w:type="spellStart"/>
      <w:r>
        <w:t>organisation</w:t>
      </w:r>
      <w:proofErr w:type="spellEnd"/>
      <w:r>
        <w:t xml:space="preserve"> names (of active </w:t>
      </w:r>
      <w:proofErr w:type="spellStart"/>
      <w:r>
        <w:t>organisations</w:t>
      </w:r>
      <w:proofErr w:type="spellEnd"/>
      <w:r>
        <w:t xml:space="preserve">) sorted </w:t>
      </w:r>
      <w:proofErr w:type="spellStart"/>
      <w:r>
        <w:t>aphabetically</w:t>
      </w:r>
      <w:proofErr w:type="spellEnd"/>
      <w:r>
        <w:t>.</w:t>
      </w:r>
    </w:p>
    <w:p w14:paraId="49741ED4" w14:textId="77777777" w:rsidR="00860FF5" w:rsidRDefault="00860FF5" w:rsidP="00860FF5">
      <w:pPr>
        <w:pStyle w:val="ListParagraph"/>
      </w:pPr>
      <w:r>
        <w:t>The remaining fields depend on the selected item:</w:t>
      </w:r>
    </w:p>
    <w:p w14:paraId="06CF848F" w14:textId="77777777" w:rsidR="00860FF5" w:rsidRDefault="00860FF5" w:rsidP="00860FF5">
      <w:pPr>
        <w:pStyle w:val="ListParagraph"/>
        <w:numPr>
          <w:ilvl w:val="1"/>
          <w:numId w:val="34"/>
        </w:numPr>
      </w:pPr>
      <w:proofErr w:type="gramStart"/>
      <w:r>
        <w:t>if</w:t>
      </w:r>
      <w:proofErr w:type="gramEnd"/>
      <w:r>
        <w:t xml:space="preserve"> an existing </w:t>
      </w:r>
      <w:proofErr w:type="spellStart"/>
      <w:r>
        <w:t>organisation</w:t>
      </w:r>
      <w:proofErr w:type="spellEnd"/>
      <w:r>
        <w:t xml:space="preserve"> was selected, the remaining fields display the fields of the selected </w:t>
      </w:r>
      <w:proofErr w:type="spellStart"/>
      <w:r>
        <w:t>organisation</w:t>
      </w:r>
      <w:proofErr w:type="spellEnd"/>
      <w:r>
        <w:t xml:space="preserve"> (so not editable).</w:t>
      </w:r>
    </w:p>
    <w:p w14:paraId="621D17BF" w14:textId="77777777" w:rsidR="00860FF5" w:rsidRDefault="00860FF5" w:rsidP="00860FF5">
      <w:pPr>
        <w:pStyle w:val="ListParagraph"/>
        <w:numPr>
          <w:ilvl w:val="1"/>
          <w:numId w:val="34"/>
        </w:numPr>
      </w:pPr>
      <w:proofErr w:type="gramStart"/>
      <w:r>
        <w:t>if</w:t>
      </w:r>
      <w:proofErr w:type="gramEnd"/>
      <w:r>
        <w:t xml:space="preserve"> &lt;new </w:t>
      </w:r>
      <w:proofErr w:type="spellStart"/>
      <w:r>
        <w:t>organisation</w:t>
      </w:r>
      <w:proofErr w:type="spellEnd"/>
      <w:r>
        <w:t>&gt; was selected, the remaining fields are editable.</w:t>
      </w:r>
    </w:p>
    <w:p w14:paraId="1124E443" w14:textId="77777777" w:rsidR="00860FF5" w:rsidRDefault="00860FF5" w:rsidP="00860FF5">
      <w:pPr>
        <w:pStyle w:val="ListParagraph"/>
        <w:numPr>
          <w:ilvl w:val="0"/>
          <w:numId w:val="34"/>
        </w:numPr>
      </w:pPr>
      <w:r>
        <w:t>Name*</w:t>
      </w:r>
    </w:p>
    <w:p w14:paraId="4F55AB11" w14:textId="77777777" w:rsidR="00860FF5" w:rsidRDefault="00860FF5" w:rsidP="00860FF5">
      <w:pPr>
        <w:pStyle w:val="ListParagraph"/>
        <w:numPr>
          <w:ilvl w:val="0"/>
          <w:numId w:val="34"/>
        </w:numPr>
      </w:pPr>
      <w:r>
        <w:t>Address</w:t>
      </w:r>
    </w:p>
    <w:p w14:paraId="24908504" w14:textId="77777777" w:rsidR="00860FF5" w:rsidRDefault="00860FF5" w:rsidP="00860FF5">
      <w:pPr>
        <w:pStyle w:val="ListParagraph"/>
        <w:numPr>
          <w:ilvl w:val="0"/>
          <w:numId w:val="34"/>
        </w:numPr>
      </w:pPr>
      <w:r>
        <w:t>Postal code</w:t>
      </w:r>
    </w:p>
    <w:p w14:paraId="574BBC20" w14:textId="77777777" w:rsidR="00860FF5" w:rsidRDefault="00860FF5" w:rsidP="00860FF5">
      <w:pPr>
        <w:pStyle w:val="ListParagraph"/>
        <w:numPr>
          <w:ilvl w:val="0"/>
          <w:numId w:val="34"/>
        </w:numPr>
      </w:pPr>
      <w:r>
        <w:t>City</w:t>
      </w:r>
    </w:p>
    <w:p w14:paraId="0F7CF105" w14:textId="77777777" w:rsidR="00860FF5" w:rsidRDefault="00860FF5" w:rsidP="00860FF5">
      <w:pPr>
        <w:pStyle w:val="ListParagraph"/>
        <w:numPr>
          <w:ilvl w:val="0"/>
          <w:numId w:val="34"/>
        </w:numPr>
      </w:pPr>
      <w:r>
        <w:t>Country</w:t>
      </w:r>
    </w:p>
    <w:p w14:paraId="2069854E" w14:textId="77777777" w:rsidR="00860FF5" w:rsidRDefault="00860FF5" w:rsidP="00860FF5"/>
    <w:p w14:paraId="4736F4AE" w14:textId="77777777" w:rsidR="00860FF5" w:rsidRDefault="00860FF5" w:rsidP="00860FF5">
      <w:r>
        <w:t xml:space="preserve">Entering an </w:t>
      </w:r>
      <w:proofErr w:type="spellStart"/>
      <w:r>
        <w:t>organisation</w:t>
      </w:r>
      <w:proofErr w:type="spellEnd"/>
      <w:r>
        <w:t xml:space="preserve"> name that already exits, leads to a message. "</w:t>
      </w:r>
      <w:proofErr w:type="spellStart"/>
      <w:r>
        <w:t>Organisation</w:t>
      </w:r>
      <w:proofErr w:type="spellEnd"/>
      <w:r>
        <w:t xml:space="preserve"> name &lt;name&gt; already exists. Please select it from the </w:t>
      </w:r>
      <w:proofErr w:type="spellStart"/>
      <w:r>
        <w:t>list."Note</w:t>
      </w:r>
      <w:proofErr w:type="spellEnd"/>
      <w:r>
        <w:t xml:space="preserve"> 'Department' was removed by FZ 25/1.</w:t>
      </w:r>
    </w:p>
    <w:p w14:paraId="225582F7" w14:textId="77777777" w:rsidR="00860FF5" w:rsidRDefault="00860FF5" w:rsidP="00860FF5"/>
    <w:p w14:paraId="458E09B5" w14:textId="77777777" w:rsidR="00860FF5" w:rsidRDefault="00860FF5" w:rsidP="00860FF5">
      <w:r>
        <w:t>Settings</w:t>
      </w:r>
    </w:p>
    <w:p w14:paraId="751745A2" w14:textId="77777777" w:rsidR="00860FF5" w:rsidRDefault="00860FF5" w:rsidP="00860FF5"/>
    <w:p w14:paraId="18D752BD" w14:textId="77777777" w:rsidR="00860FF5" w:rsidRDefault="00860FF5" w:rsidP="00860FF5">
      <w:pPr>
        <w:ind w:left="720"/>
      </w:pPr>
      <w:r>
        <w:t>@</w:t>
      </w:r>
      <w:proofErr w:type="gramStart"/>
      <w:r>
        <w:t>to</w:t>
      </w:r>
      <w:proofErr w:type="gramEnd"/>
      <w:r>
        <w:t xml:space="preserve"> be specified</w:t>
      </w:r>
    </w:p>
    <w:p w14:paraId="178DCBF1" w14:textId="77777777" w:rsidR="00860FF5" w:rsidRDefault="00860FF5" w:rsidP="00860FF5"/>
    <w:p w14:paraId="35D5A7A1" w14:textId="77777777" w:rsidR="00860FF5" w:rsidRDefault="00860FF5" w:rsidP="00860FF5">
      <w:r>
        <w:t>Footer:</w:t>
      </w:r>
    </w:p>
    <w:p w14:paraId="608CA57A" w14:textId="77777777" w:rsidR="00860FF5" w:rsidRDefault="00860FF5" w:rsidP="00860FF5"/>
    <w:p w14:paraId="0EB518EF" w14:textId="77777777" w:rsidR="00860FF5" w:rsidRDefault="00860FF5" w:rsidP="00860FF5">
      <w:pPr>
        <w:pStyle w:val="ListParagraph"/>
        <w:numPr>
          <w:ilvl w:val="0"/>
          <w:numId w:val="35"/>
        </w:numPr>
      </w:pPr>
      <w:r>
        <w:t xml:space="preserve">Register button (available when required fields are filled in), leads to </w:t>
      </w:r>
      <w:proofErr w:type="spellStart"/>
      <w:r>
        <w:t>RegistrationConfirmationPage</w:t>
      </w:r>
      <w:proofErr w:type="spellEnd"/>
    </w:p>
    <w:p w14:paraId="1AD0FB16" w14:textId="548A339B" w:rsidR="00AC0331" w:rsidRDefault="00860FF5" w:rsidP="00860FF5">
      <w:pPr>
        <w:pStyle w:val="ListParagraph"/>
        <w:numPr>
          <w:ilvl w:val="0"/>
          <w:numId w:val="35"/>
        </w:numPr>
      </w:pPr>
      <w:r>
        <w:t>Cancel button, leads back to the home page.</w:t>
      </w:r>
    </w:p>
    <w:p w14:paraId="46FF02BA" w14:textId="77777777" w:rsidR="00860FF5" w:rsidRDefault="00860FF5" w:rsidP="00860FF5"/>
    <w:p w14:paraId="0033944A" w14:textId="77777777" w:rsidR="00860FF5" w:rsidRDefault="00860FF5" w:rsidP="00860FF5"/>
    <w:p w14:paraId="07F38D7B" w14:textId="77777777" w:rsidR="00834E4C" w:rsidRDefault="00834E4C" w:rsidP="00834E4C">
      <w:pPr>
        <w:pStyle w:val="Heading4"/>
      </w:pPr>
      <w:proofErr w:type="spellStart"/>
      <w:r>
        <w:t>RegistrationConfirmationPage</w:t>
      </w:r>
      <w:proofErr w:type="spellEnd"/>
    </w:p>
    <w:p w14:paraId="25875731" w14:textId="77777777" w:rsidR="00834E4C" w:rsidRDefault="00834E4C" w:rsidP="00834E4C">
      <w:r>
        <w:t>The confirmation message a user gets after registering.</w:t>
      </w:r>
    </w:p>
    <w:p w14:paraId="5428AC6B" w14:textId="77777777" w:rsidR="00834E4C" w:rsidRDefault="00834E4C" w:rsidP="00834E4C"/>
    <w:p w14:paraId="376B78DC" w14:textId="77777777" w:rsidR="00834E4C" w:rsidRDefault="00834E4C" w:rsidP="00E65D16">
      <w:pPr>
        <w:pStyle w:val="Heading5"/>
      </w:pPr>
      <w:r>
        <w:t>Spec</w:t>
      </w:r>
    </w:p>
    <w:p w14:paraId="2BD6A39E" w14:textId="77777777" w:rsidR="00834E4C" w:rsidRDefault="00834E4C" w:rsidP="00834E4C"/>
    <w:p w14:paraId="644F9BEB" w14:textId="77777777" w:rsidR="00834E4C" w:rsidRDefault="00834E4C" w:rsidP="00834E4C">
      <w:r>
        <w:t>Title: "Registration - approval procedure started"</w:t>
      </w:r>
    </w:p>
    <w:p w14:paraId="5D1D7710" w14:textId="77777777" w:rsidR="00834E4C" w:rsidRDefault="00834E4C" w:rsidP="00834E4C"/>
    <w:p w14:paraId="4E6D81D8" w14:textId="77777777" w:rsidR="00834E4C" w:rsidRDefault="00834E4C" w:rsidP="00834E4C">
      <w:r>
        <w:t xml:space="preserve">Information </w:t>
      </w:r>
      <w:proofErr w:type="spellStart"/>
      <w:r>
        <w:t>messagebox</w:t>
      </w:r>
      <w:proofErr w:type="spellEnd"/>
      <w:r>
        <w:t>:</w:t>
      </w:r>
    </w:p>
    <w:p w14:paraId="5A1B1DEC" w14:textId="77777777" w:rsidR="00834E4C" w:rsidRDefault="00834E4C" w:rsidP="00834E4C"/>
    <w:p w14:paraId="5D57DA7F" w14:textId="77777777" w:rsidR="00834E4C" w:rsidRDefault="00834E4C" w:rsidP="00D731FD">
      <w:pPr>
        <w:pStyle w:val="Code"/>
      </w:pPr>
      <w:r>
        <w:t>Thank you for your registration. Your details have been sent to the administrator. You will receive e-mail notification about the approval of your membership.</w:t>
      </w:r>
    </w:p>
    <w:p w14:paraId="0E662C55" w14:textId="77777777" w:rsidR="00834E4C" w:rsidRDefault="00834E4C" w:rsidP="00D731FD">
      <w:pPr>
        <w:pStyle w:val="Code"/>
      </w:pPr>
      <w:r>
        <w:t>A copy of your account details has been sent to &lt;e-mail address&gt;.</w:t>
      </w:r>
    </w:p>
    <w:p w14:paraId="64C4C1FF" w14:textId="77777777" w:rsidR="00D731FD" w:rsidRDefault="00D731FD" w:rsidP="00834E4C"/>
    <w:p w14:paraId="00BF6577" w14:textId="77777777" w:rsidR="00834E4C" w:rsidRDefault="00834E4C" w:rsidP="00834E4C">
      <w:r>
        <w:t>Navigation options: "Continue to homepage"</w:t>
      </w:r>
    </w:p>
    <w:p w14:paraId="49A43CA1" w14:textId="77777777" w:rsidR="00834E4C" w:rsidRDefault="00834E4C" w:rsidP="00834E4C"/>
    <w:p w14:paraId="3CB6C162" w14:textId="77777777" w:rsidR="00834E4C" w:rsidRDefault="00834E4C" w:rsidP="00E65D16">
      <w:pPr>
        <w:pStyle w:val="Heading5"/>
      </w:pPr>
      <w:r>
        <w:t>E-mail sent to candidate member</w:t>
      </w:r>
    </w:p>
    <w:p w14:paraId="4A25AA30" w14:textId="77777777" w:rsidR="00834E4C" w:rsidRDefault="00834E4C" w:rsidP="00834E4C"/>
    <w:p w14:paraId="21FEC842" w14:textId="77777777" w:rsidR="00834E4C" w:rsidRDefault="00834E4C" w:rsidP="00834E4C">
      <w:r>
        <w:t>Subject: "DCCD: account details"</w:t>
      </w:r>
    </w:p>
    <w:p w14:paraId="46555721" w14:textId="77777777" w:rsidR="00834E4C" w:rsidRDefault="00834E4C" w:rsidP="00834E4C"/>
    <w:p w14:paraId="52FC6DF2" w14:textId="77777777" w:rsidR="00834E4C" w:rsidRDefault="00834E4C" w:rsidP="00834E4C">
      <w:pPr>
        <w:pStyle w:val="Code"/>
      </w:pPr>
      <w:r>
        <w:t>&lt;</w:t>
      </w:r>
      <w:proofErr w:type="gramStart"/>
      <w:r>
        <w:t>header</w:t>
      </w:r>
      <w:proofErr w:type="gramEnd"/>
      <w:r>
        <w:t>&gt;</w:t>
      </w:r>
    </w:p>
    <w:p w14:paraId="3912B867" w14:textId="77777777" w:rsidR="00834E4C" w:rsidRDefault="00834E4C" w:rsidP="00834E4C">
      <w:pPr>
        <w:pStyle w:val="Code"/>
      </w:pPr>
    </w:p>
    <w:p w14:paraId="1E3918F1" w14:textId="77777777" w:rsidR="00834E4C" w:rsidRDefault="00834E4C" w:rsidP="00834E4C">
      <w:pPr>
        <w:pStyle w:val="Code"/>
      </w:pPr>
      <w:r>
        <w:t>Thank you for your DCCD registration. The account details you supplied are:</w:t>
      </w:r>
    </w:p>
    <w:p w14:paraId="0F7EA102" w14:textId="77777777" w:rsidR="00834E4C" w:rsidRDefault="00834E4C" w:rsidP="00834E4C">
      <w:pPr>
        <w:pStyle w:val="Code"/>
      </w:pPr>
      <w:r>
        <w:t>&lt;</w:t>
      </w:r>
      <w:proofErr w:type="gramStart"/>
      <w:r>
        <w:t>all</w:t>
      </w:r>
      <w:proofErr w:type="gramEnd"/>
      <w:r>
        <w:t xml:space="preserve"> fields&gt;</w:t>
      </w:r>
    </w:p>
    <w:p w14:paraId="07F379D6" w14:textId="77777777" w:rsidR="00834E4C" w:rsidRDefault="00834E4C" w:rsidP="00834E4C">
      <w:pPr>
        <w:pStyle w:val="Code"/>
      </w:pPr>
    </w:p>
    <w:p w14:paraId="2295AB62" w14:textId="77777777" w:rsidR="00834E4C" w:rsidRDefault="00834E4C" w:rsidP="00834E4C">
      <w:pPr>
        <w:pStyle w:val="Code"/>
      </w:pPr>
    </w:p>
    <w:p w14:paraId="62DCA19F" w14:textId="77777777" w:rsidR="00834E4C" w:rsidRDefault="00834E4C" w:rsidP="00834E4C">
      <w:pPr>
        <w:pStyle w:val="Code"/>
      </w:pPr>
      <w:r>
        <w:t>Note that your account will not be usable until your membership request has been approved.</w:t>
      </w:r>
    </w:p>
    <w:p w14:paraId="4531347E" w14:textId="77777777" w:rsidR="00834E4C" w:rsidRDefault="00834E4C" w:rsidP="00834E4C">
      <w:pPr>
        <w:pStyle w:val="Code"/>
      </w:pPr>
    </w:p>
    <w:p w14:paraId="0BB7968D" w14:textId="77777777" w:rsidR="00834E4C" w:rsidRDefault="00834E4C" w:rsidP="00834E4C">
      <w:pPr>
        <w:pStyle w:val="Code"/>
      </w:pPr>
      <w:r>
        <w:t>Also note that, for security reasons, your password is not included in this message.</w:t>
      </w:r>
    </w:p>
    <w:p w14:paraId="1D174B5C" w14:textId="77777777" w:rsidR="00834E4C" w:rsidRDefault="00834E4C" w:rsidP="00834E4C">
      <w:pPr>
        <w:pStyle w:val="Code"/>
      </w:pPr>
    </w:p>
    <w:p w14:paraId="21B2BB60" w14:textId="77777777" w:rsidR="00834E4C" w:rsidRDefault="00834E4C" w:rsidP="00834E4C">
      <w:pPr>
        <w:pStyle w:val="Code"/>
      </w:pPr>
      <w:r>
        <w:t>&lt;</w:t>
      </w:r>
      <w:proofErr w:type="gramStart"/>
      <w:r>
        <w:t>footer</w:t>
      </w:r>
      <w:proofErr w:type="gramEnd"/>
      <w:r>
        <w:t>&gt;</w:t>
      </w:r>
    </w:p>
    <w:p w14:paraId="013CE52E" w14:textId="77777777" w:rsidR="00834E4C" w:rsidRDefault="00834E4C" w:rsidP="00834E4C"/>
    <w:p w14:paraId="60CB1921" w14:textId="77777777" w:rsidR="00834E4C" w:rsidRDefault="00834E4C" w:rsidP="00E65D16">
      <w:pPr>
        <w:pStyle w:val="Heading5"/>
      </w:pPr>
      <w:r>
        <w:t>E-mail sent to administrator</w:t>
      </w:r>
    </w:p>
    <w:p w14:paraId="6A8FFD39" w14:textId="77777777" w:rsidR="00834E4C" w:rsidRDefault="00834E4C" w:rsidP="00834E4C"/>
    <w:p w14:paraId="30F265AD" w14:textId="77777777" w:rsidR="00834E4C" w:rsidRDefault="00834E4C" w:rsidP="00834E4C">
      <w:r>
        <w:t>Subject: "DCCD administrator: new candidate member &lt;</w:t>
      </w:r>
      <w:proofErr w:type="spellStart"/>
      <w:r>
        <w:t>displayname</w:t>
      </w:r>
      <w:proofErr w:type="spellEnd"/>
      <w:r>
        <w:t>&gt;"</w:t>
      </w:r>
    </w:p>
    <w:p w14:paraId="5E335BE3" w14:textId="77777777" w:rsidR="00834E4C" w:rsidRDefault="00834E4C" w:rsidP="00834E4C"/>
    <w:p w14:paraId="7358FC96" w14:textId="77777777" w:rsidR="00834E4C" w:rsidRDefault="00834E4C" w:rsidP="00834E4C">
      <w:pPr>
        <w:pStyle w:val="Code"/>
      </w:pPr>
      <w:r>
        <w:t>&lt;</w:t>
      </w:r>
      <w:proofErr w:type="gramStart"/>
      <w:r>
        <w:t>header</w:t>
      </w:r>
      <w:proofErr w:type="gramEnd"/>
      <w:r>
        <w:t>&gt;</w:t>
      </w:r>
    </w:p>
    <w:p w14:paraId="37DF00A0" w14:textId="77777777" w:rsidR="00834E4C" w:rsidRDefault="00834E4C" w:rsidP="00834E4C">
      <w:pPr>
        <w:pStyle w:val="Code"/>
      </w:pPr>
    </w:p>
    <w:p w14:paraId="0127D6F7" w14:textId="77777777" w:rsidR="00834E4C" w:rsidRDefault="00834E4C" w:rsidP="00834E4C">
      <w:pPr>
        <w:pStyle w:val="Code"/>
      </w:pPr>
      <w:r>
        <w:t>A new candidate DCCD member has registered. Please approve the membership request here:</w:t>
      </w:r>
    </w:p>
    <w:p w14:paraId="706E773A" w14:textId="77777777" w:rsidR="00834E4C" w:rsidRDefault="00834E4C" w:rsidP="00834E4C">
      <w:pPr>
        <w:pStyle w:val="Code"/>
      </w:pPr>
      <w:r>
        <w:t>&lt;</w:t>
      </w:r>
      <w:proofErr w:type="gramStart"/>
      <w:r>
        <w:t>link</w:t>
      </w:r>
      <w:proofErr w:type="gramEnd"/>
      <w:r>
        <w:t xml:space="preserve"> to </w:t>
      </w:r>
      <w:proofErr w:type="spellStart"/>
      <w:r>
        <w:t>memberpage</w:t>
      </w:r>
      <w:proofErr w:type="spellEnd"/>
      <w:r>
        <w:t>&gt;</w:t>
      </w:r>
    </w:p>
    <w:p w14:paraId="58E0E06F" w14:textId="77777777" w:rsidR="00834E4C" w:rsidRDefault="00834E4C" w:rsidP="00834E4C">
      <w:pPr>
        <w:pStyle w:val="Code"/>
      </w:pPr>
    </w:p>
    <w:p w14:paraId="460EEB26" w14:textId="77777777" w:rsidR="00834E4C" w:rsidRDefault="00834E4C" w:rsidP="00834E4C">
      <w:pPr>
        <w:pStyle w:val="Code"/>
      </w:pPr>
      <w:r>
        <w:t>Account details:</w:t>
      </w:r>
    </w:p>
    <w:p w14:paraId="455FEF11" w14:textId="77777777" w:rsidR="00834E4C" w:rsidRDefault="00834E4C" w:rsidP="00834E4C">
      <w:pPr>
        <w:pStyle w:val="Code"/>
      </w:pPr>
      <w:r>
        <w:t>&lt;</w:t>
      </w:r>
      <w:proofErr w:type="gramStart"/>
      <w:r>
        <w:t>all</w:t>
      </w:r>
      <w:proofErr w:type="gramEnd"/>
      <w:r>
        <w:t xml:space="preserve"> fields&gt;</w:t>
      </w:r>
    </w:p>
    <w:p w14:paraId="0C6325FD" w14:textId="77777777" w:rsidR="00834E4C" w:rsidRDefault="00834E4C" w:rsidP="00834E4C">
      <w:pPr>
        <w:pStyle w:val="Code"/>
      </w:pPr>
    </w:p>
    <w:p w14:paraId="52B500F9" w14:textId="77777777" w:rsidR="00834E4C" w:rsidRDefault="00834E4C" w:rsidP="00834E4C">
      <w:pPr>
        <w:pStyle w:val="Code"/>
      </w:pPr>
    </w:p>
    <w:p w14:paraId="5DB08D34" w14:textId="04F334CA" w:rsidR="00C22767" w:rsidRDefault="00834E4C" w:rsidP="00834E4C">
      <w:pPr>
        <w:pStyle w:val="Code"/>
      </w:pPr>
      <w:r>
        <w:t>&lt;</w:t>
      </w:r>
      <w:proofErr w:type="gramStart"/>
      <w:r>
        <w:t>footer</w:t>
      </w:r>
      <w:proofErr w:type="gramEnd"/>
      <w:r>
        <w:t>&gt;</w:t>
      </w:r>
    </w:p>
    <w:p w14:paraId="1830C73E" w14:textId="77777777" w:rsidR="00834E4C" w:rsidRDefault="00834E4C" w:rsidP="00834E4C">
      <w:pPr>
        <w:pStyle w:val="Heading4"/>
        <w:numPr>
          <w:ilvl w:val="0"/>
          <w:numId w:val="0"/>
        </w:numPr>
      </w:pPr>
    </w:p>
    <w:p w14:paraId="255735D7" w14:textId="77777777" w:rsidR="001B6DB9" w:rsidRDefault="001B6DB9" w:rsidP="001B6DB9">
      <w:pPr>
        <w:pStyle w:val="Heading4"/>
      </w:pPr>
      <w:proofErr w:type="spellStart"/>
      <w:r>
        <w:t>AccountAccessPage</w:t>
      </w:r>
      <w:proofErr w:type="spellEnd"/>
    </w:p>
    <w:p w14:paraId="6742FB85" w14:textId="58DCC496" w:rsidR="001B6DB9" w:rsidRDefault="001B6DB9" w:rsidP="00E65D16">
      <w:pPr>
        <w:pStyle w:val="Heading5"/>
      </w:pPr>
      <w:r>
        <w:t>How to get here</w:t>
      </w:r>
    </w:p>
    <w:p w14:paraId="0FB7FE80" w14:textId="77777777" w:rsidR="001B6DB9" w:rsidRDefault="001B6DB9" w:rsidP="001B6DB9">
      <w:proofErr w:type="spellStart"/>
      <w:r>
        <w:t>LoginPage</w:t>
      </w:r>
      <w:proofErr w:type="spellEnd"/>
    </w:p>
    <w:p w14:paraId="20AB3E88" w14:textId="77777777" w:rsidR="001B6DB9" w:rsidRDefault="001B6DB9" w:rsidP="001B6DB9"/>
    <w:p w14:paraId="648AAC90" w14:textId="77777777" w:rsidR="001B6DB9" w:rsidRDefault="001B6DB9" w:rsidP="001B6DB9">
      <w:pPr>
        <w:pStyle w:val="ListParagraph"/>
        <w:numPr>
          <w:ilvl w:val="0"/>
          <w:numId w:val="31"/>
        </w:numPr>
      </w:pPr>
      <w:r>
        <w:t>Link can't access account</w:t>
      </w:r>
    </w:p>
    <w:p w14:paraId="286EA5C8" w14:textId="77777777" w:rsidR="001B6DB9" w:rsidRDefault="001B6DB9" w:rsidP="001B6DB9"/>
    <w:p w14:paraId="370B0341" w14:textId="77777777" w:rsidR="001B6DB9" w:rsidRDefault="001B6DB9" w:rsidP="00E65D16">
      <w:pPr>
        <w:pStyle w:val="Heading5"/>
      </w:pPr>
      <w:r>
        <w:t>Spec</w:t>
      </w:r>
    </w:p>
    <w:p w14:paraId="3C88A084" w14:textId="77777777" w:rsidR="001B6DB9" w:rsidRDefault="001B6DB9" w:rsidP="001B6DB9"/>
    <w:p w14:paraId="6082C1DE" w14:textId="77777777" w:rsidR="001B6DB9" w:rsidRDefault="001B6DB9" w:rsidP="001B6DB9">
      <w:r>
        <w:t>Title: Password change procedure</w:t>
      </w:r>
    </w:p>
    <w:p w14:paraId="13543A4B" w14:textId="77777777" w:rsidR="001B6DB9" w:rsidRDefault="001B6DB9" w:rsidP="001B6DB9">
      <w:r>
        <w:t>Text:</w:t>
      </w:r>
    </w:p>
    <w:p w14:paraId="214CFE27" w14:textId="77777777" w:rsidR="001B6DB9" w:rsidRDefault="001B6DB9" w:rsidP="001B6DB9">
      <w:r>
        <w:t>Please enter either your username or the e-mail address associated with your username below. Instructions on how to change your password will be sent to the associated e-mail address.</w:t>
      </w:r>
    </w:p>
    <w:p w14:paraId="21BEECC5" w14:textId="77777777" w:rsidR="001B6DB9" w:rsidRDefault="001B6DB9" w:rsidP="001B6DB9"/>
    <w:p w14:paraId="348E09CC" w14:textId="77777777" w:rsidR="001B6DB9" w:rsidRDefault="001B6DB9" w:rsidP="001B6DB9">
      <w:r>
        <w:t>Fields:</w:t>
      </w:r>
    </w:p>
    <w:p w14:paraId="481AB4D8" w14:textId="77777777" w:rsidR="001B6DB9" w:rsidRDefault="001B6DB9" w:rsidP="001B6DB9"/>
    <w:p w14:paraId="4398A539" w14:textId="77777777" w:rsidR="001B6DB9" w:rsidRDefault="001B6DB9" w:rsidP="001B6DB9">
      <w:pPr>
        <w:pStyle w:val="ListParagraph"/>
        <w:numPr>
          <w:ilvl w:val="0"/>
          <w:numId w:val="31"/>
        </w:numPr>
      </w:pPr>
      <w:r>
        <w:t>Username</w:t>
      </w:r>
    </w:p>
    <w:p w14:paraId="520764FB" w14:textId="77777777" w:rsidR="001B6DB9" w:rsidRDefault="001B6DB9" w:rsidP="001B6DB9">
      <w:pPr>
        <w:pStyle w:val="ListParagraph"/>
        <w:numPr>
          <w:ilvl w:val="0"/>
          <w:numId w:val="31"/>
        </w:numPr>
      </w:pPr>
      <w:proofErr w:type="gramStart"/>
      <w:r>
        <w:t>label</w:t>
      </w:r>
      <w:proofErr w:type="gramEnd"/>
      <w:r>
        <w:t>: "or"</w:t>
      </w:r>
    </w:p>
    <w:p w14:paraId="00B9D2E5" w14:textId="77777777" w:rsidR="001B6DB9" w:rsidRDefault="001B6DB9" w:rsidP="001B6DB9">
      <w:pPr>
        <w:pStyle w:val="ListParagraph"/>
        <w:numPr>
          <w:ilvl w:val="0"/>
          <w:numId w:val="31"/>
        </w:numPr>
      </w:pPr>
      <w:r>
        <w:t>E-mail address</w:t>
      </w:r>
    </w:p>
    <w:p w14:paraId="73DC4945" w14:textId="77777777" w:rsidR="001B6DB9" w:rsidRDefault="001B6DB9" w:rsidP="001B6DB9">
      <w:r>
        <w:t>Buttons: [Send] [Cancel]</w:t>
      </w:r>
    </w:p>
    <w:p w14:paraId="64F3D11B" w14:textId="77777777" w:rsidR="001B6DB9" w:rsidRDefault="001B6DB9" w:rsidP="001B6DB9"/>
    <w:p w14:paraId="78A9D38B" w14:textId="77777777" w:rsidR="001B6DB9" w:rsidRDefault="001B6DB9" w:rsidP="00E65D16">
      <w:pPr>
        <w:pStyle w:val="Heading5"/>
      </w:pPr>
      <w:r>
        <w:t>Instruction message</w:t>
      </w:r>
    </w:p>
    <w:p w14:paraId="26257A6D" w14:textId="77777777" w:rsidR="001B6DB9" w:rsidRDefault="001B6DB9" w:rsidP="001B6DB9"/>
    <w:p w14:paraId="06D6760D" w14:textId="77777777" w:rsidR="001B6DB9" w:rsidRDefault="001B6DB9" w:rsidP="001B6DB9">
      <w:r>
        <w:t>The message a user gets after using 'Send', starting the password change procedure.</w:t>
      </w:r>
    </w:p>
    <w:p w14:paraId="6C7B8B04" w14:textId="77777777" w:rsidR="001B6DB9" w:rsidRDefault="001B6DB9" w:rsidP="001B6DB9"/>
    <w:p w14:paraId="5A90FE6E" w14:textId="77777777" w:rsidR="001B6DB9" w:rsidRDefault="001B6DB9" w:rsidP="001B6DB9">
      <w:r>
        <w:t>Title: Password change procedure - Instructions sent</w:t>
      </w:r>
    </w:p>
    <w:p w14:paraId="077DA40C" w14:textId="77777777" w:rsidR="001B6DB9" w:rsidRDefault="001B6DB9" w:rsidP="001B6DB9"/>
    <w:p w14:paraId="7A0B0AEA" w14:textId="77777777" w:rsidR="001B6DB9" w:rsidRDefault="001B6DB9" w:rsidP="001B6DB9">
      <w:pPr>
        <w:pStyle w:val="Code"/>
      </w:pPr>
      <w:r>
        <w:t>&lt;</w:t>
      </w:r>
      <w:proofErr w:type="gramStart"/>
      <w:r>
        <w:t>bold</w:t>
      </w:r>
      <w:proofErr w:type="gramEnd"/>
      <w:r>
        <w:t>&gt;An e-mail has been sent to &lt;e-mail address&gt;. Please follow the instructions in that e-mail to complete the password change procedure</w:t>
      </w:r>
      <w:proofErr w:type="gramStart"/>
      <w:r>
        <w:t>.&lt;</w:t>
      </w:r>
      <w:proofErr w:type="gramEnd"/>
      <w:r>
        <w:t>bold&gt;</w:t>
      </w:r>
    </w:p>
    <w:p w14:paraId="14AEB9CF" w14:textId="77777777" w:rsidR="001B6DB9" w:rsidRDefault="001B6DB9" w:rsidP="001B6DB9">
      <w:r>
        <w:t>Buttons: none</w:t>
      </w:r>
    </w:p>
    <w:p w14:paraId="0E1AE4FD" w14:textId="77777777" w:rsidR="001B6DB9" w:rsidRDefault="001B6DB9" w:rsidP="001B6DB9"/>
    <w:p w14:paraId="38CF6686" w14:textId="77777777" w:rsidR="001B6DB9" w:rsidRDefault="001B6DB9" w:rsidP="00E65D16">
      <w:pPr>
        <w:pStyle w:val="Heading5"/>
      </w:pPr>
      <w:r>
        <w:t>Instruction e-mail</w:t>
      </w:r>
    </w:p>
    <w:p w14:paraId="079CE765" w14:textId="77777777" w:rsidR="001B6DB9" w:rsidRDefault="001B6DB9" w:rsidP="001B6DB9"/>
    <w:p w14:paraId="2965B076" w14:textId="77777777" w:rsidR="001B6DB9" w:rsidRDefault="001B6DB9" w:rsidP="001B6DB9">
      <w:r>
        <w:t>Subject: "DCCD: password change procedure for &lt;username&gt;"</w:t>
      </w:r>
    </w:p>
    <w:p w14:paraId="3D2F5D22" w14:textId="77777777" w:rsidR="001B6DB9" w:rsidRDefault="001B6DB9" w:rsidP="001B6DB9"/>
    <w:p w14:paraId="5D14B904" w14:textId="77777777" w:rsidR="001B6DB9" w:rsidRDefault="001B6DB9" w:rsidP="001B6DB9">
      <w:r>
        <w:t>In case only one account is concerned:</w:t>
      </w:r>
    </w:p>
    <w:p w14:paraId="7F0ABC38" w14:textId="77777777" w:rsidR="001B6DB9" w:rsidRDefault="001B6DB9" w:rsidP="001B6DB9"/>
    <w:p w14:paraId="59E3B484" w14:textId="77777777" w:rsidR="001B6DB9" w:rsidRDefault="001B6DB9" w:rsidP="001B6DB9">
      <w:pPr>
        <w:pStyle w:val="Code"/>
      </w:pPr>
      <w:r>
        <w:t>&lt;</w:t>
      </w:r>
      <w:proofErr w:type="gramStart"/>
      <w:r>
        <w:t>header</w:t>
      </w:r>
      <w:proofErr w:type="gramEnd"/>
      <w:r>
        <w:t>&gt;</w:t>
      </w:r>
    </w:p>
    <w:p w14:paraId="0F9115AE" w14:textId="77777777" w:rsidR="001B6DB9" w:rsidRDefault="001B6DB9" w:rsidP="001B6DB9">
      <w:pPr>
        <w:pStyle w:val="Code"/>
      </w:pPr>
    </w:p>
    <w:p w14:paraId="4BF97300" w14:textId="77777777" w:rsidR="001B6DB9" w:rsidRDefault="001B6DB9" w:rsidP="001B6DB9">
      <w:pPr>
        <w:pStyle w:val="Code"/>
      </w:pPr>
      <w:r>
        <w:t>You have requested to change your password. If this is not the case, please reply to this mail to report the possible abuse.</w:t>
      </w:r>
    </w:p>
    <w:p w14:paraId="3BBDA915" w14:textId="77777777" w:rsidR="001B6DB9" w:rsidRDefault="001B6DB9" w:rsidP="001B6DB9">
      <w:pPr>
        <w:pStyle w:val="Code"/>
      </w:pPr>
      <w:r>
        <w:t>To change the password for user name '&lt;username&gt;' (&lt;</w:t>
      </w:r>
      <w:proofErr w:type="spellStart"/>
      <w:r>
        <w:t>displayname</w:t>
      </w:r>
      <w:proofErr w:type="spellEnd"/>
      <w:r>
        <w:t>&gt;), please click this link:</w:t>
      </w:r>
    </w:p>
    <w:p w14:paraId="760C5B8C" w14:textId="77777777" w:rsidR="001B6DB9" w:rsidRDefault="001B6DB9" w:rsidP="001B6DB9">
      <w:pPr>
        <w:pStyle w:val="Code"/>
      </w:pPr>
      <w:r>
        <w:t>&lt;</w:t>
      </w:r>
      <w:proofErr w:type="gramStart"/>
      <w:r>
        <w:t>link</w:t>
      </w:r>
      <w:proofErr w:type="gramEnd"/>
      <w:r>
        <w:t>&gt;</w:t>
      </w:r>
    </w:p>
    <w:p w14:paraId="532110A8" w14:textId="77777777" w:rsidR="001B6DB9" w:rsidRDefault="001B6DB9" w:rsidP="001B6DB9">
      <w:pPr>
        <w:pStyle w:val="Code"/>
      </w:pPr>
      <w:r>
        <w:t>If clicking this link doesn't work, please try to copy the entire link text into the 'address bar' of your browser (where you usually type a website address to go there).</w:t>
      </w:r>
    </w:p>
    <w:p w14:paraId="3688CE2E" w14:textId="77777777" w:rsidR="001B6DB9" w:rsidRDefault="001B6DB9" w:rsidP="001B6DB9">
      <w:pPr>
        <w:pStyle w:val="Code"/>
      </w:pPr>
    </w:p>
    <w:p w14:paraId="395A89B0" w14:textId="77777777" w:rsidR="001B6DB9" w:rsidRDefault="001B6DB9" w:rsidP="001B6DB9">
      <w:pPr>
        <w:pStyle w:val="Code"/>
      </w:pPr>
      <w:r>
        <w:t>&lt;</w:t>
      </w:r>
      <w:proofErr w:type="gramStart"/>
      <w:r>
        <w:t>footer</w:t>
      </w:r>
      <w:proofErr w:type="gramEnd"/>
      <w:r>
        <w:t>&gt;</w:t>
      </w:r>
    </w:p>
    <w:p w14:paraId="49574497" w14:textId="77777777" w:rsidR="001B6DB9" w:rsidRDefault="001B6DB9" w:rsidP="001B6DB9"/>
    <w:p w14:paraId="6160E9A5" w14:textId="77777777" w:rsidR="001B6DB9" w:rsidRDefault="001B6DB9" w:rsidP="001B6DB9">
      <w:r>
        <w:t>In case more than one account is concerned (e.g. when multiple user names are registered on one e-mail address), send the e-mail for each account.</w:t>
      </w:r>
    </w:p>
    <w:p w14:paraId="5DF04E6F" w14:textId="77777777" w:rsidR="001B6DB9" w:rsidRDefault="001B6DB9" w:rsidP="001B6DB9"/>
    <w:p w14:paraId="22C33E4D" w14:textId="66FDDCF3" w:rsidR="00AF720A" w:rsidRDefault="001B6DB9" w:rsidP="001B6DB9">
      <w:r>
        <w:t xml:space="preserve">The screen a user gets using the link in the instruction e-mail is </w:t>
      </w:r>
      <w:proofErr w:type="spellStart"/>
      <w:proofErr w:type="gramStart"/>
      <w:r>
        <w:t>ChangePasswordPage</w:t>
      </w:r>
      <w:proofErr w:type="spellEnd"/>
      <w:r>
        <w:t xml:space="preserve"> .</w:t>
      </w:r>
      <w:proofErr w:type="gramEnd"/>
    </w:p>
    <w:p w14:paraId="33EF2614" w14:textId="77777777" w:rsidR="001B6DB9" w:rsidRDefault="001B6DB9" w:rsidP="001B6DB9"/>
    <w:p w14:paraId="47ABA724" w14:textId="77777777" w:rsidR="007322C7" w:rsidRDefault="007322C7" w:rsidP="007322C7">
      <w:pPr>
        <w:pStyle w:val="Heading4"/>
      </w:pPr>
      <w:proofErr w:type="spellStart"/>
      <w:r>
        <w:t>AdvancedSearchPage</w:t>
      </w:r>
      <w:proofErr w:type="spellEnd"/>
    </w:p>
    <w:p w14:paraId="1F37DEFB" w14:textId="77777777" w:rsidR="007322C7" w:rsidRDefault="007322C7" w:rsidP="007322C7">
      <w:r>
        <w:t>A.k.a. 'attribute search' or '</w:t>
      </w:r>
      <w:proofErr w:type="spellStart"/>
      <w:r>
        <w:t>picklist</w:t>
      </w:r>
      <w:proofErr w:type="spellEnd"/>
      <w:r>
        <w:t xml:space="preserve"> search'.</w:t>
      </w:r>
    </w:p>
    <w:p w14:paraId="3D7200ED" w14:textId="77777777" w:rsidR="007322C7" w:rsidRDefault="007322C7" w:rsidP="007322C7"/>
    <w:p w14:paraId="599A5159" w14:textId="77777777" w:rsidR="007322C7" w:rsidRDefault="007322C7" w:rsidP="007322C7">
      <w:r>
        <w:t>Spec</w:t>
      </w:r>
    </w:p>
    <w:p w14:paraId="102FA797" w14:textId="77777777" w:rsidR="007322C7" w:rsidRDefault="007322C7" w:rsidP="007322C7"/>
    <w:p w14:paraId="0F3D00AF" w14:textId="77777777" w:rsidR="007322C7" w:rsidRDefault="007322C7" w:rsidP="007322C7">
      <w:r>
        <w:t>Navigation options:</w:t>
      </w:r>
    </w:p>
    <w:p w14:paraId="324FEF39" w14:textId="77777777" w:rsidR="007322C7" w:rsidRDefault="007322C7" w:rsidP="007322C7"/>
    <w:p w14:paraId="3F9939A5" w14:textId="77777777" w:rsidR="007322C7" w:rsidRDefault="007322C7" w:rsidP="007322C7">
      <w:pPr>
        <w:pStyle w:val="ListParagraph"/>
        <w:numPr>
          <w:ilvl w:val="0"/>
          <w:numId w:val="29"/>
        </w:numPr>
      </w:pPr>
      <w:r>
        <w:t>If this page concerns a search start (invoked from Navigation): "Back to home page".</w:t>
      </w:r>
    </w:p>
    <w:p w14:paraId="744543E8" w14:textId="77777777" w:rsidR="007322C7" w:rsidRDefault="007322C7" w:rsidP="007322C7">
      <w:pPr>
        <w:pStyle w:val="ListParagraph"/>
        <w:numPr>
          <w:ilvl w:val="0"/>
          <w:numId w:val="29"/>
        </w:numPr>
      </w:pPr>
      <w:r>
        <w:t>If this page concerns a refinement: "Back to result list".</w:t>
      </w:r>
    </w:p>
    <w:p w14:paraId="2AAC2AFA" w14:textId="77777777" w:rsidR="007322C7" w:rsidRDefault="007322C7" w:rsidP="007322C7"/>
    <w:p w14:paraId="204B1ABD" w14:textId="77777777" w:rsidR="007322C7" w:rsidRDefault="007322C7" w:rsidP="007322C7">
      <w:r>
        <w:t>Title: Advanced search</w:t>
      </w:r>
    </w:p>
    <w:p w14:paraId="7C4D7715" w14:textId="77777777" w:rsidR="007322C7" w:rsidRDefault="007322C7" w:rsidP="007322C7"/>
    <w:p w14:paraId="42DE6A33" w14:textId="77777777" w:rsidR="007322C7" w:rsidRDefault="007322C7" w:rsidP="007322C7">
      <w:r>
        <w:t xml:space="preserve">The criteria are also shown here. See the description at Criteria on </w:t>
      </w:r>
      <w:proofErr w:type="spellStart"/>
      <w:proofErr w:type="gramStart"/>
      <w:r>
        <w:t>ResultListPage</w:t>
      </w:r>
      <w:proofErr w:type="spellEnd"/>
      <w:r>
        <w:t xml:space="preserve"> .</w:t>
      </w:r>
      <w:proofErr w:type="gramEnd"/>
    </w:p>
    <w:p w14:paraId="699CECE2" w14:textId="77777777" w:rsidR="007322C7" w:rsidRDefault="007322C7" w:rsidP="007322C7"/>
    <w:p w14:paraId="44388972" w14:textId="77777777" w:rsidR="007322C7" w:rsidRDefault="007322C7" w:rsidP="007322C7">
      <w:r>
        <w:t xml:space="preserve">The body consists of 2 parts. </w:t>
      </w:r>
    </w:p>
    <w:p w14:paraId="47FDB11B" w14:textId="77777777" w:rsidR="007322C7" w:rsidRDefault="007322C7" w:rsidP="007322C7">
      <w:r>
        <w:t xml:space="preserve">To admin, the administrator part is shown. </w:t>
      </w:r>
    </w:p>
    <w:p w14:paraId="6A8038B7" w14:textId="77777777" w:rsidR="007322C7" w:rsidRDefault="007322C7" w:rsidP="007322C7">
      <w:r>
        <w:t>And the general part is always shown.</w:t>
      </w:r>
    </w:p>
    <w:p w14:paraId="540CB180" w14:textId="77777777" w:rsidR="007322C7" w:rsidRDefault="007322C7" w:rsidP="007322C7"/>
    <w:p w14:paraId="0602605B" w14:textId="42D6C8C7" w:rsidR="007322C7" w:rsidRDefault="007322C7" w:rsidP="00E65D16">
      <w:pPr>
        <w:pStyle w:val="Heading5"/>
      </w:pPr>
      <w:r>
        <w:t>Administ</w:t>
      </w:r>
      <w:r w:rsidR="003D3180">
        <w:t>r</w:t>
      </w:r>
      <w:r>
        <w:t>ator part</w:t>
      </w:r>
    </w:p>
    <w:p w14:paraId="24374945" w14:textId="77777777" w:rsidR="007322C7" w:rsidRDefault="007322C7" w:rsidP="007322C7"/>
    <w:p w14:paraId="7802971B" w14:textId="77777777" w:rsidR="007322C7" w:rsidRDefault="007322C7" w:rsidP="00F96165">
      <w:pPr>
        <w:pStyle w:val="ListParagraph"/>
        <w:numPr>
          <w:ilvl w:val="0"/>
          <w:numId w:val="30"/>
        </w:numPr>
      </w:pPr>
      <w:r>
        <w:t>Status</w:t>
      </w:r>
    </w:p>
    <w:p w14:paraId="166BEC1C" w14:textId="77777777" w:rsidR="007322C7" w:rsidRDefault="007322C7" w:rsidP="00F96165">
      <w:pPr>
        <w:pStyle w:val="ListParagraph"/>
      </w:pPr>
      <w:proofErr w:type="gramStart"/>
      <w:r>
        <w:t>checkbox</w:t>
      </w:r>
      <w:proofErr w:type="gramEnd"/>
      <w:r>
        <w:t xml:space="preserve"> options: Archived, Draft</w:t>
      </w:r>
    </w:p>
    <w:p w14:paraId="454DA70B" w14:textId="77777777" w:rsidR="007322C7" w:rsidRDefault="007322C7" w:rsidP="00F96165">
      <w:pPr>
        <w:pStyle w:val="ListParagraph"/>
        <w:numPr>
          <w:ilvl w:val="0"/>
          <w:numId w:val="30"/>
        </w:numPr>
      </w:pPr>
      <w:r>
        <w:t>Manager</w:t>
      </w:r>
    </w:p>
    <w:p w14:paraId="4F0E25AA" w14:textId="77777777" w:rsidR="007322C7" w:rsidRDefault="007322C7" w:rsidP="00F96165">
      <w:pPr>
        <w:pStyle w:val="ListParagraph"/>
      </w:pPr>
      <w:proofErr w:type="gramStart"/>
      <w:r>
        <w:t>dropdown</w:t>
      </w:r>
      <w:proofErr w:type="gramEnd"/>
      <w:r>
        <w:t xml:space="preserve"> list option: -any-(default), user1, user2,..</w:t>
      </w:r>
    </w:p>
    <w:p w14:paraId="6CC7CE56" w14:textId="77777777" w:rsidR="007322C7" w:rsidRDefault="007322C7" w:rsidP="00F96165">
      <w:pPr>
        <w:pStyle w:val="ListParagraph"/>
      </w:pPr>
      <w:r>
        <w:t xml:space="preserve">The list shows all managers (employ the usual autocomplete + 'Select...' solution, similar to the used in Permission settings on </w:t>
      </w:r>
      <w:proofErr w:type="spellStart"/>
      <w:r>
        <w:t>ProjectPage</w:t>
      </w:r>
      <w:proofErr w:type="spellEnd"/>
      <w:r>
        <w:t>)</w:t>
      </w:r>
    </w:p>
    <w:p w14:paraId="7EB5C6B7" w14:textId="77777777" w:rsidR="00F96165" w:rsidRDefault="00F96165" w:rsidP="007322C7"/>
    <w:p w14:paraId="4843A271" w14:textId="77777777" w:rsidR="007322C7" w:rsidRDefault="007322C7" w:rsidP="00E65D16">
      <w:pPr>
        <w:pStyle w:val="Heading5"/>
      </w:pPr>
      <w:r>
        <w:t>General part</w:t>
      </w:r>
    </w:p>
    <w:p w14:paraId="65BBA3C9" w14:textId="77777777" w:rsidR="007322C7" w:rsidRDefault="007322C7" w:rsidP="007322C7"/>
    <w:p w14:paraId="6A8754F2" w14:textId="77777777" w:rsidR="007322C7" w:rsidRDefault="007322C7" w:rsidP="007322C7">
      <w:r>
        <w:t>The specific input fields are shown in three columns. Above it is the full text search field (spanning all columns). Note that the ubiquitous search field (explained in Navigation) is also present at the top.</w:t>
      </w:r>
    </w:p>
    <w:p w14:paraId="64D2BC93" w14:textId="77777777" w:rsidR="007322C7" w:rsidRDefault="007322C7" w:rsidP="007322C7"/>
    <w:p w14:paraId="03994C7E" w14:textId="77777777" w:rsidR="007322C7" w:rsidRDefault="007322C7" w:rsidP="00F96165">
      <w:pPr>
        <w:pStyle w:val="Code"/>
      </w:pPr>
      <w:r>
        <w:t xml:space="preserve">Any field: </w:t>
      </w:r>
      <w:proofErr w:type="gramStart"/>
      <w:r>
        <w:t>[                                                   ]</w:t>
      </w:r>
      <w:proofErr w:type="gramEnd"/>
    </w:p>
    <w:p w14:paraId="60A855A2" w14:textId="77777777" w:rsidR="00F96165" w:rsidRDefault="00F96165" w:rsidP="007322C7"/>
    <w:p w14:paraId="2B181F45" w14:textId="77777777" w:rsidR="007322C7" w:rsidRDefault="007322C7" w:rsidP="007322C7">
      <w:r>
        <w:t>Column 1</w:t>
      </w:r>
    </w:p>
    <w:p w14:paraId="577454F5" w14:textId="77777777" w:rsidR="007322C7" w:rsidRDefault="007322C7" w:rsidP="007322C7"/>
    <w:p w14:paraId="24EC325E" w14:textId="77777777" w:rsidR="007322C7" w:rsidRDefault="007322C7" w:rsidP="00F96165">
      <w:pPr>
        <w:pStyle w:val="Code"/>
      </w:pPr>
      <w:r>
        <w:t>Project</w:t>
      </w:r>
    </w:p>
    <w:p w14:paraId="14550130" w14:textId="77777777" w:rsidR="007322C7" w:rsidRDefault="007322C7" w:rsidP="00F96165">
      <w:pPr>
        <w:pStyle w:val="Code"/>
      </w:pPr>
      <w:r>
        <w:t xml:space="preserve"> Title:      </w:t>
      </w:r>
      <w:proofErr w:type="gramStart"/>
      <w:r>
        <w:t>[        ]</w:t>
      </w:r>
      <w:proofErr w:type="gramEnd"/>
    </w:p>
    <w:p w14:paraId="1C1B5B64" w14:textId="77777777" w:rsidR="007322C7" w:rsidRDefault="007322C7" w:rsidP="00F96165">
      <w:pPr>
        <w:pStyle w:val="Code"/>
      </w:pPr>
      <w:r>
        <w:t xml:space="preserve"> Identifier: </w:t>
      </w:r>
      <w:proofErr w:type="gramStart"/>
      <w:r>
        <w:t>[        ]</w:t>
      </w:r>
      <w:proofErr w:type="gramEnd"/>
    </w:p>
    <w:p w14:paraId="608DD3B5" w14:textId="77777777" w:rsidR="007322C7" w:rsidRDefault="007322C7" w:rsidP="00F96165">
      <w:pPr>
        <w:pStyle w:val="Code"/>
      </w:pPr>
      <w:r>
        <w:t xml:space="preserve"> Lab name:   </w:t>
      </w:r>
      <w:proofErr w:type="gramStart"/>
      <w:r>
        <w:t>[        ]</w:t>
      </w:r>
      <w:proofErr w:type="gramEnd"/>
    </w:p>
    <w:p w14:paraId="3BFFB26D" w14:textId="77777777" w:rsidR="007322C7" w:rsidRDefault="007322C7" w:rsidP="00F96165">
      <w:pPr>
        <w:pStyle w:val="Code"/>
      </w:pPr>
      <w:r>
        <w:t xml:space="preserve"> Category:   </w:t>
      </w:r>
      <w:proofErr w:type="gramStart"/>
      <w:r>
        <w:t>[        ]</w:t>
      </w:r>
      <w:proofErr w:type="gramEnd"/>
    </w:p>
    <w:p w14:paraId="1E954C99" w14:textId="77777777" w:rsidR="00F96165" w:rsidRDefault="00F96165" w:rsidP="007322C7"/>
    <w:p w14:paraId="5B6CDA1C" w14:textId="77777777" w:rsidR="007322C7" w:rsidRDefault="007322C7" w:rsidP="007322C7">
      <w:r>
        <w:t>Column 2</w:t>
      </w:r>
    </w:p>
    <w:p w14:paraId="79F84E31" w14:textId="77777777" w:rsidR="007322C7" w:rsidRDefault="007322C7" w:rsidP="007322C7"/>
    <w:p w14:paraId="45DCAED4" w14:textId="77777777" w:rsidR="007322C7" w:rsidRDefault="007322C7" w:rsidP="00F96165">
      <w:pPr>
        <w:pStyle w:val="Code"/>
      </w:pPr>
      <w:r>
        <w:t>Object</w:t>
      </w:r>
    </w:p>
    <w:p w14:paraId="3E2BCCC3" w14:textId="77777777" w:rsidR="007322C7" w:rsidRDefault="007322C7" w:rsidP="00F96165">
      <w:pPr>
        <w:pStyle w:val="Code"/>
      </w:pPr>
      <w:r>
        <w:t xml:space="preserve"> Title:         </w:t>
      </w:r>
      <w:proofErr w:type="gramStart"/>
      <w:r>
        <w:t>[        ]</w:t>
      </w:r>
      <w:proofErr w:type="gramEnd"/>
    </w:p>
    <w:p w14:paraId="315B3533" w14:textId="77777777" w:rsidR="007322C7" w:rsidRDefault="007322C7" w:rsidP="00F96165">
      <w:pPr>
        <w:pStyle w:val="Code"/>
      </w:pPr>
      <w:r>
        <w:t xml:space="preserve"> Identifier:    </w:t>
      </w:r>
      <w:proofErr w:type="gramStart"/>
      <w:r>
        <w:t>[        ]</w:t>
      </w:r>
      <w:proofErr w:type="gramEnd"/>
    </w:p>
    <w:p w14:paraId="1314AFA2" w14:textId="77777777" w:rsidR="007322C7" w:rsidRDefault="007322C7" w:rsidP="00F96165">
      <w:pPr>
        <w:pStyle w:val="Code"/>
      </w:pPr>
      <w:r>
        <w:t xml:space="preserve"> Type:          </w:t>
      </w:r>
      <w:proofErr w:type="gramStart"/>
      <w:r>
        <w:t>[        ]</w:t>
      </w:r>
      <w:proofErr w:type="gramEnd"/>
    </w:p>
    <w:p w14:paraId="1BA2A5FB" w14:textId="77777777" w:rsidR="007322C7" w:rsidRDefault="007322C7" w:rsidP="00F96165">
      <w:pPr>
        <w:pStyle w:val="Code"/>
      </w:pPr>
      <w:r>
        <w:t xml:space="preserve"> Creator:       </w:t>
      </w:r>
      <w:proofErr w:type="gramStart"/>
      <w:r>
        <w:t>[        ]</w:t>
      </w:r>
      <w:proofErr w:type="gramEnd"/>
    </w:p>
    <w:p w14:paraId="49C656A4" w14:textId="77777777" w:rsidR="007322C7" w:rsidRDefault="007322C7" w:rsidP="00F96165">
      <w:pPr>
        <w:pStyle w:val="Code"/>
      </w:pPr>
      <w:r>
        <w:t xml:space="preserve"> Generic field: </w:t>
      </w:r>
      <w:proofErr w:type="gramStart"/>
      <w:r>
        <w:t>[        ]</w:t>
      </w:r>
      <w:proofErr w:type="gramEnd"/>
    </w:p>
    <w:p w14:paraId="34EA0FB4" w14:textId="77777777" w:rsidR="00F96165" w:rsidRDefault="00F96165" w:rsidP="007322C7"/>
    <w:p w14:paraId="58F69DDB" w14:textId="77777777" w:rsidR="007322C7" w:rsidRDefault="007322C7" w:rsidP="007322C7">
      <w:r>
        <w:t>Column 3</w:t>
      </w:r>
    </w:p>
    <w:p w14:paraId="0812B0F4" w14:textId="77777777" w:rsidR="007322C7" w:rsidRDefault="007322C7" w:rsidP="007322C7"/>
    <w:p w14:paraId="501B44AD" w14:textId="77777777" w:rsidR="007322C7" w:rsidRDefault="007322C7" w:rsidP="00F96165">
      <w:pPr>
        <w:pStyle w:val="Code"/>
      </w:pPr>
      <w:r>
        <w:t>Element</w:t>
      </w:r>
    </w:p>
    <w:p w14:paraId="412677FD" w14:textId="77777777" w:rsidR="007322C7" w:rsidRDefault="007322C7" w:rsidP="00F96165">
      <w:pPr>
        <w:pStyle w:val="Code"/>
      </w:pPr>
      <w:r>
        <w:t xml:space="preserve"> Title:      </w:t>
      </w:r>
      <w:proofErr w:type="gramStart"/>
      <w:r>
        <w:t>[        ]</w:t>
      </w:r>
      <w:proofErr w:type="gramEnd"/>
    </w:p>
    <w:p w14:paraId="7BD60843" w14:textId="77777777" w:rsidR="007322C7" w:rsidRDefault="007322C7" w:rsidP="00F96165">
      <w:pPr>
        <w:pStyle w:val="Code"/>
      </w:pPr>
      <w:r>
        <w:t xml:space="preserve"> Identifier: </w:t>
      </w:r>
      <w:proofErr w:type="gramStart"/>
      <w:r>
        <w:t>[        ]</w:t>
      </w:r>
      <w:proofErr w:type="gramEnd"/>
    </w:p>
    <w:p w14:paraId="5D07ECFF" w14:textId="77777777" w:rsidR="007322C7" w:rsidRDefault="007322C7" w:rsidP="00F96165">
      <w:pPr>
        <w:pStyle w:val="Code"/>
      </w:pPr>
      <w:r>
        <w:t xml:space="preserve"> Type:       </w:t>
      </w:r>
      <w:proofErr w:type="gramStart"/>
      <w:r>
        <w:t>[        ]</w:t>
      </w:r>
      <w:proofErr w:type="gramEnd"/>
    </w:p>
    <w:p w14:paraId="141BD9D1" w14:textId="77777777" w:rsidR="007322C7" w:rsidRDefault="007322C7" w:rsidP="00F96165">
      <w:pPr>
        <w:pStyle w:val="Code"/>
      </w:pPr>
      <w:r>
        <w:t xml:space="preserve"> Taxon:      </w:t>
      </w:r>
      <w:proofErr w:type="gramStart"/>
      <w:r>
        <w:t>[        ]</w:t>
      </w:r>
      <w:proofErr w:type="gramEnd"/>
    </w:p>
    <w:p w14:paraId="0B7FDEFA" w14:textId="77777777" w:rsidR="007322C7" w:rsidRDefault="007322C7" w:rsidP="007322C7"/>
    <w:p w14:paraId="4399CB33" w14:textId="77777777" w:rsidR="007322C7" w:rsidRDefault="007322C7" w:rsidP="007322C7">
      <w:r>
        <w:t>Here, Project, Object and Element are headings (with a distinct style).</w:t>
      </w:r>
    </w:p>
    <w:p w14:paraId="7E154E12" w14:textId="77777777" w:rsidR="007322C7" w:rsidRDefault="007322C7" w:rsidP="007322C7"/>
    <w:p w14:paraId="126113FC" w14:textId="77777777" w:rsidR="007322C7" w:rsidRDefault="007322C7" w:rsidP="007322C7">
      <w:r>
        <w:t>Some of the fields are controlled vocabularies (the attribute list specifies them). Use the same presentation as when editing a project. (For type3a object/element type, autocomplete displays only in the language of the interface and English otherwise.)</w:t>
      </w:r>
    </w:p>
    <w:p w14:paraId="31485F5F" w14:textId="77777777" w:rsidR="007322C7" w:rsidRDefault="007322C7" w:rsidP="007322C7"/>
    <w:p w14:paraId="407F9B86" w14:textId="77777777" w:rsidR="007322C7" w:rsidRDefault="007322C7" w:rsidP="007322C7">
      <w:r>
        <w:t>@</w:t>
      </w:r>
      <w:proofErr w:type="gramStart"/>
      <w:r>
        <w:t>to</w:t>
      </w:r>
      <w:proofErr w:type="gramEnd"/>
      <w:r>
        <w:t xml:space="preserve"> be specified: help options (to show what these fields mean).</w:t>
      </w:r>
    </w:p>
    <w:p w14:paraId="7A7E3F9D" w14:textId="77777777" w:rsidR="007322C7" w:rsidRDefault="007322C7" w:rsidP="007322C7"/>
    <w:p w14:paraId="585B655E" w14:textId="77777777" w:rsidR="007322C7" w:rsidRDefault="007322C7" w:rsidP="007322C7">
      <w:r>
        <w:t xml:space="preserve">Using the Search button (right bottom) here leads to a </w:t>
      </w:r>
      <w:proofErr w:type="spellStart"/>
      <w:r>
        <w:t>ResultListPage</w:t>
      </w:r>
      <w:proofErr w:type="spellEnd"/>
      <w:r>
        <w:t xml:space="preserve"> to be displayed replacing this advanced search page.</w:t>
      </w:r>
    </w:p>
    <w:p w14:paraId="454CA063" w14:textId="77777777" w:rsidR="007322C7" w:rsidRDefault="007322C7" w:rsidP="007322C7">
      <w:r>
        <w:t>(Note: A Clear button is no longer needed to remove previous input.) (Note: A Cancel button is no longer needed due to the navigation options at the top).</w:t>
      </w:r>
    </w:p>
    <w:p w14:paraId="27B1DC9E" w14:textId="77777777" w:rsidR="007322C7" w:rsidRDefault="007322C7" w:rsidP="007322C7"/>
    <w:p w14:paraId="10092DCD" w14:textId="6A4DE766" w:rsidR="0078185B" w:rsidRDefault="007322C7" w:rsidP="007322C7">
      <w:r>
        <w:t>Note: the user can still use the regular search option; it will start a new search (and discard the advanced search segment).</w:t>
      </w:r>
      <w:r w:rsidR="00F96165">
        <w:t xml:space="preserve"> </w:t>
      </w:r>
    </w:p>
    <w:p w14:paraId="12693CCB" w14:textId="77777777" w:rsidR="00F96165" w:rsidRDefault="00F96165" w:rsidP="007322C7"/>
    <w:p w14:paraId="5C77378A" w14:textId="77777777" w:rsidR="00EF15B4" w:rsidRDefault="00EF15B4" w:rsidP="00A57B01">
      <w:pPr>
        <w:pStyle w:val="Heading4"/>
      </w:pPr>
      <w:proofErr w:type="spellStart"/>
      <w:r>
        <w:t>ResultListPage</w:t>
      </w:r>
      <w:proofErr w:type="spellEnd"/>
    </w:p>
    <w:p w14:paraId="1B53C5F2" w14:textId="3B1AB6B8" w:rsidR="00EF15B4" w:rsidRDefault="00EF15B4" w:rsidP="00EF15B4">
      <w:r>
        <w:t xml:space="preserve">Shows a list of results. There are two versions of a </w:t>
      </w:r>
      <w:proofErr w:type="spellStart"/>
      <w:r>
        <w:t>resultlist</w:t>
      </w:r>
      <w:proofErr w:type="spellEnd"/>
      <w:r>
        <w:t>. One is a list of objects (e.g. the result of searching). The other is a list of projects (e.g. my projects).</w:t>
      </w:r>
    </w:p>
    <w:p w14:paraId="0DC3F6E4" w14:textId="3EA09A43" w:rsidR="00EF5AE8" w:rsidRDefault="00EF5AE8" w:rsidP="00E65D16">
      <w:pPr>
        <w:pStyle w:val="Heading5"/>
      </w:pPr>
      <w:r>
        <w:t>Assumptions</w:t>
      </w:r>
    </w:p>
    <w:p w14:paraId="31E3503C" w14:textId="77777777" w:rsidR="00EF5AE8" w:rsidRDefault="00EF5AE8" w:rsidP="00EF5AE8">
      <w:pPr>
        <w:pStyle w:val="ListParagraph"/>
        <w:numPr>
          <w:ilvl w:val="0"/>
          <w:numId w:val="24"/>
        </w:numPr>
      </w:pPr>
      <w:r>
        <w:t xml:space="preserve">It will not be possible to perform operations across projects. So the original idea that there is a list of results (projects/objects) and a separate result (project/object) </w:t>
      </w:r>
      <w:proofErr w:type="gramStart"/>
      <w:r>
        <w:t>view,</w:t>
      </w:r>
      <w:proofErr w:type="gramEnd"/>
      <w:r>
        <w:t xml:space="preserve"> can be restored, although altered somewhat due to discussions.</w:t>
      </w:r>
    </w:p>
    <w:p w14:paraId="40A5F2F5" w14:textId="77777777" w:rsidR="00EF5AE8" w:rsidRDefault="00EF5AE8" w:rsidP="00EF5AE8"/>
    <w:p w14:paraId="5E208308" w14:textId="1FDE6971" w:rsidR="00EF5AE8" w:rsidRDefault="00EF5AE8" w:rsidP="00EF5AE8">
      <w:r>
        <w:t>About searching, as decided 25/6 or before:</w:t>
      </w:r>
    </w:p>
    <w:p w14:paraId="204FAF23" w14:textId="77777777" w:rsidR="00EF5AE8" w:rsidRDefault="00EF5AE8" w:rsidP="00EF5AE8">
      <w:pPr>
        <w:pStyle w:val="ListParagraph"/>
        <w:numPr>
          <w:ilvl w:val="0"/>
          <w:numId w:val="24"/>
        </w:numPr>
      </w:pPr>
      <w:r>
        <w:t xml:space="preserve">In the cases that an object is part of </w:t>
      </w:r>
      <w:proofErr w:type="gramStart"/>
      <w:r>
        <w:t>an other</w:t>
      </w:r>
      <w:proofErr w:type="gramEnd"/>
      <w:r>
        <w:t xml:space="preserve"> object, only the objects on the 'lowest' level are shown (e.g. the smallest parts).</w:t>
      </w:r>
    </w:p>
    <w:p w14:paraId="2BFE9467" w14:textId="77777777" w:rsidR="00EF5AE8" w:rsidRDefault="00EF5AE8" w:rsidP="00EF5AE8">
      <w:pPr>
        <w:pStyle w:val="ListParagraph"/>
        <w:numPr>
          <w:ilvl w:val="0"/>
          <w:numId w:val="24"/>
        </w:numPr>
      </w:pPr>
      <w:r>
        <w:t xml:space="preserve">An object can be part of more than one project, according to TRiDaS. As this </w:t>
      </w:r>
      <w:proofErr w:type="gramStart"/>
      <w:r>
        <w:t>is expected to be hardly used</w:t>
      </w:r>
      <w:proofErr w:type="gramEnd"/>
      <w:r>
        <w:t xml:space="preserve">, we assume for simplicity that an object is only part of one project. If it is part of two projects, it will be shown twice (and that need not be </w:t>
      </w:r>
      <w:proofErr w:type="spellStart"/>
      <w:r>
        <w:t>adjecent</w:t>
      </w:r>
      <w:proofErr w:type="spellEnd"/>
      <w:r>
        <w:t xml:space="preserve"> in the result list).</w:t>
      </w:r>
    </w:p>
    <w:p w14:paraId="60900038" w14:textId="77777777" w:rsidR="00EF5AE8" w:rsidRDefault="00EF5AE8" w:rsidP="00EF5AE8">
      <w:pPr>
        <w:pStyle w:val="ListParagraph"/>
        <w:numPr>
          <w:ilvl w:val="0"/>
          <w:numId w:val="24"/>
        </w:numPr>
      </w:pPr>
      <w:r>
        <w:t>The entities/attributes specified here are shown regardless of the user role and permissions (these are visible even to non-members).</w:t>
      </w:r>
    </w:p>
    <w:p w14:paraId="5711F4D6" w14:textId="0DCBA3FA" w:rsidR="009107E7" w:rsidRDefault="00EF5AE8" w:rsidP="008E5B59">
      <w:pPr>
        <w:pStyle w:val="ListParagraph"/>
        <w:numPr>
          <w:ilvl w:val="0"/>
          <w:numId w:val="24"/>
        </w:numPr>
      </w:pPr>
      <w:r>
        <w:t>A limitation of this approach is that the entities/</w:t>
      </w:r>
      <w:proofErr w:type="gramStart"/>
      <w:r>
        <w:t>attributes which were hit by the search criteria</w:t>
      </w:r>
      <w:proofErr w:type="gramEnd"/>
      <w:r>
        <w:t xml:space="preserve"> can not be shown here, i.e. 'why' this result was found. It may be shown with the result.</w:t>
      </w:r>
    </w:p>
    <w:p w14:paraId="0D3D439A" w14:textId="02388F88" w:rsidR="00444FFA" w:rsidRDefault="00444FFA" w:rsidP="00E65D16">
      <w:pPr>
        <w:pStyle w:val="Heading5"/>
      </w:pPr>
      <w:r>
        <w:t>Result list heading</w:t>
      </w:r>
    </w:p>
    <w:p w14:paraId="02572578" w14:textId="77777777" w:rsidR="00444FFA" w:rsidRDefault="00444FFA" w:rsidP="00E65D16">
      <w:pPr>
        <w:pStyle w:val="Heading6"/>
      </w:pPr>
      <w:r>
        <w:t>Title</w:t>
      </w:r>
    </w:p>
    <w:p w14:paraId="64451ABF" w14:textId="77777777" w:rsidR="00444FFA" w:rsidRDefault="00444FFA" w:rsidP="00444FFA"/>
    <w:p w14:paraId="4A200D65" w14:textId="77777777" w:rsidR="00444FFA" w:rsidRDefault="00444FFA" w:rsidP="00444FFA">
      <w:r>
        <w:t>The title of the result list page depends on how the user got here, e.g. the scope of the search.</w:t>
      </w:r>
    </w:p>
    <w:p w14:paraId="4AAEBDC6" w14:textId="77777777" w:rsidR="00444FFA" w:rsidRDefault="00444FFA" w:rsidP="00444FFA"/>
    <w:p w14:paraId="6FBFFCA0" w14:textId="037B8E10" w:rsidR="00444FFA" w:rsidRDefault="00444FFA" w:rsidP="00444FFA">
      <w:r>
        <w:t>After browsing and (simple) searching:</w:t>
      </w:r>
    </w:p>
    <w:p w14:paraId="334B7D90" w14:textId="77777777" w:rsidR="00444FFA" w:rsidRDefault="00444FFA" w:rsidP="00444FFA">
      <w:pPr>
        <w:pStyle w:val="ListParagraph"/>
        <w:numPr>
          <w:ilvl w:val="0"/>
          <w:numId w:val="25"/>
        </w:numPr>
      </w:pPr>
      <w:proofErr w:type="gramStart"/>
      <w:r>
        <w:t>if</w:t>
      </w:r>
      <w:proofErr w:type="gramEnd"/>
      <w:r>
        <w:t xml:space="preserve"> user is not logged in, scope is 'Archived projects'</w:t>
      </w:r>
    </w:p>
    <w:p w14:paraId="721CC577" w14:textId="77777777" w:rsidR="00444FFA" w:rsidRDefault="00444FFA" w:rsidP="00444FFA">
      <w:pPr>
        <w:pStyle w:val="ListParagraph"/>
        <w:numPr>
          <w:ilvl w:val="0"/>
          <w:numId w:val="25"/>
        </w:numPr>
      </w:pPr>
      <w:proofErr w:type="gramStart"/>
      <w:r>
        <w:t>if</w:t>
      </w:r>
      <w:proofErr w:type="gramEnd"/>
      <w:r>
        <w:t xml:space="preserve"> user is member, scope is 'Archived projects'</w:t>
      </w:r>
    </w:p>
    <w:p w14:paraId="54D0635C" w14:textId="77777777" w:rsidR="00444FFA" w:rsidRDefault="00444FFA" w:rsidP="00444FFA">
      <w:pPr>
        <w:pStyle w:val="ListParagraph"/>
        <w:numPr>
          <w:ilvl w:val="0"/>
          <w:numId w:val="25"/>
        </w:numPr>
      </w:pPr>
      <w:proofErr w:type="gramStart"/>
      <w:r>
        <w:t>if</w:t>
      </w:r>
      <w:proofErr w:type="gramEnd"/>
      <w:r>
        <w:t xml:space="preserve"> user is admin, scope is 'All projects'</w:t>
      </w:r>
    </w:p>
    <w:p w14:paraId="66EA9234" w14:textId="5980A772" w:rsidR="009107E7" w:rsidRDefault="00444FFA" w:rsidP="00444FFA">
      <w:r>
        <w:t>If the user got here through the My Projects in the navigation, the scope of course is 'My Projects' too.</w:t>
      </w:r>
    </w:p>
    <w:p w14:paraId="4FF7B446" w14:textId="77777777" w:rsidR="009107E7" w:rsidRDefault="009107E7" w:rsidP="008E5B59"/>
    <w:p w14:paraId="6564FC9A" w14:textId="77777777" w:rsidR="00735A30" w:rsidRDefault="00735A30" w:rsidP="00E65D16">
      <w:pPr>
        <w:pStyle w:val="Heading6"/>
      </w:pPr>
      <w:r>
        <w:t>Criteria</w:t>
      </w:r>
    </w:p>
    <w:p w14:paraId="6E3B99ED" w14:textId="77777777" w:rsidR="00735A30" w:rsidRDefault="00735A30" w:rsidP="00735A30"/>
    <w:p w14:paraId="7F8D0E35" w14:textId="77777777" w:rsidR="00735A30" w:rsidRDefault="00735A30" w:rsidP="00735A30">
      <w:r>
        <w:t>(No more "Showing &lt;B&gt;37&lt;/B&gt; results" stuff.)</w:t>
      </w:r>
    </w:p>
    <w:p w14:paraId="616703DC" w14:textId="77777777" w:rsidR="00735A30" w:rsidRDefault="00735A30" w:rsidP="00735A30"/>
    <w:p w14:paraId="480BEB75" w14:textId="77777777" w:rsidR="00735A30" w:rsidRDefault="00735A30" w:rsidP="00735A30">
      <w:r>
        <w:t>A criteria section is always shown, specifying the chosen scope and search criteria.</w:t>
      </w:r>
    </w:p>
    <w:p w14:paraId="0C54CDDC" w14:textId="77777777" w:rsidR="00735A30" w:rsidRDefault="00735A30" w:rsidP="00735A30"/>
    <w:p w14:paraId="2C6A290B" w14:textId="77777777" w:rsidR="00735A30" w:rsidRDefault="00735A30" w:rsidP="00735A30">
      <w:r>
        <w:t>It is formatted as: "Criteria: &lt;scope&gt; | &lt;criterium1&gt; | &lt;criterium2&gt;"</w:t>
      </w:r>
    </w:p>
    <w:p w14:paraId="7FB566B4" w14:textId="77777777" w:rsidR="00735A30" w:rsidRDefault="00735A30" w:rsidP="00735A30">
      <w:r>
        <w:t>(Note that no '&gt;' sign is used as separator and the criteria should also not be links. The reason is that this is not a breadcrumb.)</w:t>
      </w:r>
    </w:p>
    <w:p w14:paraId="6D32142E" w14:textId="77777777" w:rsidR="00735A30" w:rsidRDefault="00735A30" w:rsidP="00735A30"/>
    <w:p w14:paraId="353D0E3D" w14:textId="77777777" w:rsidR="00735A30" w:rsidRDefault="00735A30" w:rsidP="00291FC1">
      <w:pPr>
        <w:pStyle w:val="ListParagraph"/>
        <w:numPr>
          <w:ilvl w:val="0"/>
          <w:numId w:val="26"/>
        </w:numPr>
      </w:pPr>
      <w:r>
        <w:t>The scope is an indication that is consistent with what is described above about the title, e.g. 'My projects'</w:t>
      </w:r>
    </w:p>
    <w:p w14:paraId="025818CC" w14:textId="77777777" w:rsidR="00735A30" w:rsidRDefault="00735A30" w:rsidP="00291FC1">
      <w:pPr>
        <w:pStyle w:val="ListParagraph"/>
        <w:numPr>
          <w:ilvl w:val="0"/>
          <w:numId w:val="26"/>
        </w:numPr>
      </w:pPr>
      <w:r>
        <w:t>The criteria due to simple search (or refine) (and also in case of the 'any field' in advanced search) are shown as 'Search: &lt;query&gt;', e.g. 'Search: example western ship'</w:t>
      </w:r>
    </w:p>
    <w:p w14:paraId="08BC0D66" w14:textId="77777777" w:rsidR="00735A30" w:rsidRDefault="00735A30" w:rsidP="00291FC1">
      <w:pPr>
        <w:pStyle w:val="ListParagraph"/>
      </w:pPr>
      <w:r>
        <w:t xml:space="preserve">So each search action leads to one </w:t>
      </w:r>
      <w:proofErr w:type="spellStart"/>
      <w:r>
        <w:t>criterium</w:t>
      </w:r>
      <w:proofErr w:type="spellEnd"/>
      <w:r>
        <w:t xml:space="preserve"> (reflecting the entire query specified).</w:t>
      </w:r>
    </w:p>
    <w:p w14:paraId="315AB9E1" w14:textId="77777777" w:rsidR="00735A30" w:rsidRDefault="00735A30" w:rsidP="00291FC1">
      <w:pPr>
        <w:pStyle w:val="ListParagraph"/>
        <w:numPr>
          <w:ilvl w:val="0"/>
          <w:numId w:val="26"/>
        </w:numPr>
      </w:pPr>
      <w:r>
        <w:t xml:space="preserve">The criteria due to advanced search (or refine) on specific fields (so except the 'any field') are shown as '&lt;key&gt;: &lt;value&gt;', e.g. 'Object title: bat*' </w:t>
      </w:r>
    </w:p>
    <w:p w14:paraId="0099C393" w14:textId="77777777" w:rsidR="00735A30" w:rsidRDefault="00735A30" w:rsidP="00291FC1">
      <w:pPr>
        <w:pStyle w:val="ListParagraph"/>
        <w:numPr>
          <w:ilvl w:val="0"/>
          <w:numId w:val="26"/>
        </w:numPr>
      </w:pPr>
      <w:r>
        <w:t xml:space="preserve">So each advanced search action may lead to more than one </w:t>
      </w:r>
      <w:proofErr w:type="spellStart"/>
      <w:r>
        <w:t>criterium</w:t>
      </w:r>
      <w:proofErr w:type="spellEnd"/>
      <w:r>
        <w:t xml:space="preserve"> (one for each field specified).</w:t>
      </w:r>
    </w:p>
    <w:p w14:paraId="25F096A3" w14:textId="77777777" w:rsidR="00735A30" w:rsidRDefault="00735A30" w:rsidP="00291FC1">
      <w:pPr>
        <w:pStyle w:val="ListParagraph"/>
      </w:pPr>
      <w:r>
        <w:t>Note that options from the Administrator part should also be shown as criteria here.</w:t>
      </w:r>
    </w:p>
    <w:p w14:paraId="19CFBE34" w14:textId="77777777" w:rsidR="00735A30" w:rsidRDefault="00735A30" w:rsidP="00291FC1">
      <w:pPr>
        <w:pStyle w:val="ListParagraph"/>
        <w:numPr>
          <w:ilvl w:val="0"/>
          <w:numId w:val="26"/>
        </w:numPr>
      </w:pPr>
      <w:r>
        <w:t xml:space="preserve">The criteria due to </w:t>
      </w:r>
      <w:proofErr w:type="gramStart"/>
      <w:r>
        <w:t>browse (or refine)</w:t>
      </w:r>
      <w:proofErr w:type="gramEnd"/>
      <w:r>
        <w:t xml:space="preserve"> are also shown as '&lt;key&gt;: &lt;value&gt;', e.g. 'Status: draft'.</w:t>
      </w:r>
    </w:p>
    <w:p w14:paraId="51C08318" w14:textId="77777777" w:rsidR="00735A30" w:rsidRDefault="00735A30" w:rsidP="00735A30">
      <w:r>
        <w:t xml:space="preserve">Criteria can be removed using </w:t>
      </w:r>
      <w:proofErr w:type="gramStart"/>
      <w:r>
        <w:t>an 'x'</w:t>
      </w:r>
      <w:proofErr w:type="gramEnd"/>
      <w:r>
        <w:t xml:space="preserve"> sign after it. Note that this should be possible for all criteria, but never for the scope.</w:t>
      </w:r>
    </w:p>
    <w:p w14:paraId="6171FE04" w14:textId="77777777" w:rsidR="00735A30" w:rsidRDefault="00735A30" w:rsidP="00735A30"/>
    <w:p w14:paraId="04D3C451" w14:textId="77777777" w:rsidR="008D730A" w:rsidRDefault="008D730A" w:rsidP="00E65D16">
      <w:pPr>
        <w:pStyle w:val="Heading6"/>
      </w:pPr>
      <w:r>
        <w:t>Exceptions</w:t>
      </w:r>
    </w:p>
    <w:p w14:paraId="4B1EFC5D" w14:textId="77777777" w:rsidR="008D730A" w:rsidRDefault="008D730A" w:rsidP="008D730A"/>
    <w:p w14:paraId="7EC46AAD" w14:textId="77777777" w:rsidR="008D730A" w:rsidRDefault="008D730A" w:rsidP="008D730A">
      <w:r>
        <w:t>In case a list has no contents:</w:t>
      </w:r>
    </w:p>
    <w:p w14:paraId="503D6875" w14:textId="77777777" w:rsidR="008D730A" w:rsidRDefault="008D730A" w:rsidP="008D730A"/>
    <w:p w14:paraId="5EDD22D9" w14:textId="77777777" w:rsidR="008D730A" w:rsidRDefault="008D730A" w:rsidP="008D730A">
      <w:pPr>
        <w:ind w:left="720"/>
      </w:pPr>
      <w:r>
        <w:t>No results found matching your criteria.</w:t>
      </w:r>
    </w:p>
    <w:p w14:paraId="648ED092" w14:textId="77777777" w:rsidR="008D730A" w:rsidRDefault="008D730A" w:rsidP="008D730A"/>
    <w:p w14:paraId="55E466E6" w14:textId="77777777" w:rsidR="008D730A" w:rsidRDefault="008D730A" w:rsidP="008D730A">
      <w:r>
        <w:t>In case some error occurred (due to wrong input, for example), show (in error message box):</w:t>
      </w:r>
    </w:p>
    <w:p w14:paraId="364C7B0B" w14:textId="77777777" w:rsidR="008D730A" w:rsidRDefault="008D730A" w:rsidP="008D730A"/>
    <w:p w14:paraId="2F1927A5" w14:textId="77777777" w:rsidR="008D730A" w:rsidRDefault="008D730A" w:rsidP="008D730A">
      <w:pPr>
        <w:ind w:left="720"/>
      </w:pPr>
      <w:r>
        <w:t>No results found.</w:t>
      </w:r>
    </w:p>
    <w:p w14:paraId="7312A5D4" w14:textId="77777777" w:rsidR="008D730A" w:rsidRDefault="008D730A" w:rsidP="008D730A">
      <w:pPr>
        <w:ind w:left="720"/>
      </w:pPr>
      <w:r>
        <w:t>&lt;</w:t>
      </w:r>
      <w:proofErr w:type="gramStart"/>
      <w:r>
        <w:t>error</w:t>
      </w:r>
      <w:proofErr w:type="gramEnd"/>
      <w:r>
        <w:t xml:space="preserve"> message&gt;</w:t>
      </w:r>
    </w:p>
    <w:p w14:paraId="2D709B65" w14:textId="77777777" w:rsidR="008D730A" w:rsidRDefault="008D730A" w:rsidP="008D730A"/>
    <w:p w14:paraId="54064263" w14:textId="77777777" w:rsidR="008D730A" w:rsidRDefault="008D730A" w:rsidP="008D730A"/>
    <w:p w14:paraId="38B39C7A" w14:textId="0F2DC1DC" w:rsidR="00735A30" w:rsidRDefault="008D730A" w:rsidP="008D730A">
      <w:r>
        <w:t>In the above cases, append a text link "Can't find what you're looking for?</w:t>
      </w:r>
      <w:proofErr w:type="gramStart"/>
      <w:r>
        <w:t>",</w:t>
      </w:r>
      <w:proofErr w:type="gramEnd"/>
      <w:r>
        <w:t xml:space="preserve"> linking to a help page about search (public fields, scope, syntax)</w:t>
      </w:r>
    </w:p>
    <w:p w14:paraId="6972CBFE" w14:textId="77777777" w:rsidR="008D730A" w:rsidRDefault="008D730A" w:rsidP="008D730A"/>
    <w:p w14:paraId="50AE0AAF" w14:textId="77777777" w:rsidR="00A57B01" w:rsidRDefault="00A57B01" w:rsidP="00E65D16">
      <w:pPr>
        <w:pStyle w:val="Heading6"/>
      </w:pPr>
      <w:r>
        <w:t>Display</w:t>
      </w:r>
    </w:p>
    <w:p w14:paraId="3FDCCA18" w14:textId="77777777" w:rsidR="00A57B01" w:rsidRDefault="00A57B01" w:rsidP="00A57B01"/>
    <w:p w14:paraId="1441D17D" w14:textId="77777777" w:rsidR="00A57B01" w:rsidRDefault="00A57B01" w:rsidP="00A57B01">
      <w:r>
        <w:t>Display options are:</w:t>
      </w:r>
    </w:p>
    <w:p w14:paraId="3C0E68ED" w14:textId="77777777" w:rsidR="00A57B01" w:rsidRDefault="00A57B01" w:rsidP="00A57B01"/>
    <w:p w14:paraId="0FDC0EA3" w14:textId="77777777" w:rsidR="00A57B01" w:rsidRDefault="00A57B01" w:rsidP="00A57B01">
      <w:pPr>
        <w:pStyle w:val="ListParagraph"/>
        <w:numPr>
          <w:ilvl w:val="0"/>
          <w:numId w:val="26"/>
        </w:numPr>
      </w:pPr>
      <w:r>
        <w:t>Show as: Objects (&lt;nr&gt;) | Projects (&lt;nr&gt;)</w:t>
      </w:r>
    </w:p>
    <w:p w14:paraId="6DA59BF8" w14:textId="77777777" w:rsidR="00A57B01" w:rsidRDefault="00A57B01" w:rsidP="00A57B01"/>
    <w:p w14:paraId="082A4215" w14:textId="77777777" w:rsidR="00A57B01" w:rsidRDefault="00A57B01" w:rsidP="00A57B01">
      <w:r>
        <w:t>The default depends on the scope (as reflected in the title, see above):</w:t>
      </w:r>
    </w:p>
    <w:p w14:paraId="5835E250" w14:textId="77777777" w:rsidR="00A57B01" w:rsidRDefault="00A57B01" w:rsidP="00A57B01"/>
    <w:p w14:paraId="26380A3B" w14:textId="77777777" w:rsidR="00A57B01" w:rsidRDefault="00A57B01" w:rsidP="00A57B01">
      <w:pPr>
        <w:pStyle w:val="ListParagraph"/>
        <w:numPr>
          <w:ilvl w:val="0"/>
          <w:numId w:val="26"/>
        </w:numPr>
      </w:pPr>
      <w:r>
        <w:t>Objects are shown when scope is Archived projects</w:t>
      </w:r>
    </w:p>
    <w:p w14:paraId="4EED33E1" w14:textId="77777777" w:rsidR="00A57B01" w:rsidRDefault="00A57B01" w:rsidP="00A57B01">
      <w:pPr>
        <w:pStyle w:val="ListParagraph"/>
        <w:numPr>
          <w:ilvl w:val="0"/>
          <w:numId w:val="26"/>
        </w:numPr>
      </w:pPr>
      <w:r>
        <w:t>Projects are shown when scope is My projects or All projects</w:t>
      </w:r>
    </w:p>
    <w:p w14:paraId="7408BC84" w14:textId="77777777" w:rsidR="008D730A" w:rsidRDefault="008D730A" w:rsidP="008D730A"/>
    <w:p w14:paraId="2043F5C4" w14:textId="77777777" w:rsidR="00A57B01" w:rsidRDefault="00A57B01" w:rsidP="008D730A"/>
    <w:p w14:paraId="45C65709" w14:textId="77777777" w:rsidR="000733CF" w:rsidRDefault="000733CF" w:rsidP="00E65D16">
      <w:pPr>
        <w:pStyle w:val="Heading6"/>
      </w:pPr>
      <w:r>
        <w:t>Sorting</w:t>
      </w:r>
    </w:p>
    <w:p w14:paraId="6505D945" w14:textId="77777777" w:rsidR="000733CF" w:rsidRDefault="000733CF" w:rsidP="000733CF"/>
    <w:p w14:paraId="2C6D2693" w14:textId="77777777" w:rsidR="000733CF" w:rsidRDefault="000733CF" w:rsidP="000733CF">
      <w:r>
        <w:t>Sorting is done above each column. To be precise;</w:t>
      </w:r>
    </w:p>
    <w:p w14:paraId="726DAE90" w14:textId="77777777" w:rsidR="000733CF" w:rsidRDefault="000733CF" w:rsidP="000733CF"/>
    <w:p w14:paraId="74CED05B" w14:textId="77777777" w:rsidR="000733CF" w:rsidRDefault="000733CF" w:rsidP="000733CF">
      <w:pPr>
        <w:pStyle w:val="ListParagraph"/>
        <w:numPr>
          <w:ilvl w:val="0"/>
          <w:numId w:val="27"/>
        </w:numPr>
      </w:pPr>
      <w:r>
        <w:t>Sort by: Relevance | Object Title | Project Title | Archive date</w:t>
      </w:r>
    </w:p>
    <w:p w14:paraId="3D1C319D" w14:textId="77777777" w:rsidR="000733CF" w:rsidRDefault="000733CF" w:rsidP="000733CF">
      <w:pPr>
        <w:pStyle w:val="ListParagraph"/>
      </w:pPr>
      <w:r>
        <w:t>Default sort by project title (if projects are shown) or object title (if objects are shown)</w:t>
      </w:r>
    </w:p>
    <w:p w14:paraId="7DA825EE" w14:textId="77777777" w:rsidR="000733CF" w:rsidRDefault="000733CF" w:rsidP="000733CF">
      <w:pPr>
        <w:pStyle w:val="ListParagraph"/>
      </w:pPr>
      <w:r>
        <w:t>Relevance is only applicable in case a search has been performed. In that case it is the default sorting.</w:t>
      </w:r>
    </w:p>
    <w:p w14:paraId="36C409C2" w14:textId="77777777" w:rsidR="000733CF" w:rsidRDefault="000733CF" w:rsidP="000733CF">
      <w:pPr>
        <w:pStyle w:val="ListParagraph"/>
        <w:numPr>
          <w:ilvl w:val="0"/>
          <w:numId w:val="27"/>
        </w:numPr>
      </w:pPr>
      <w:r>
        <w:t>Save date | Status</w:t>
      </w:r>
    </w:p>
    <w:p w14:paraId="19B71957" w14:textId="77777777" w:rsidR="000733CF" w:rsidRDefault="000733CF" w:rsidP="000733CF">
      <w:pPr>
        <w:pStyle w:val="ListParagraph"/>
      </w:pPr>
      <w:proofErr w:type="gramStart"/>
      <w:r>
        <w:t>If results contain &gt;1 project that is not archived (depositor is probably looking in My Projects, or user is an archivist).</w:t>
      </w:r>
      <w:proofErr w:type="gramEnd"/>
    </w:p>
    <w:p w14:paraId="2053EB7C" w14:textId="77777777" w:rsidR="000733CF" w:rsidRDefault="000733CF" w:rsidP="000733CF">
      <w:pPr>
        <w:pStyle w:val="ListParagraph"/>
      </w:pPr>
      <w:r>
        <w:t xml:space="preserve">In that case, default sort by Status, after Archive date, after </w:t>
      </w:r>
      <w:proofErr w:type="gramStart"/>
      <w:r>
        <w:t>Save</w:t>
      </w:r>
      <w:proofErr w:type="gramEnd"/>
      <w:r>
        <w:t xml:space="preserve"> date. So a user will see drafts first (sorted newest-first), and below it archived projects (sorted newest-first).</w:t>
      </w:r>
    </w:p>
    <w:p w14:paraId="4E7DB575" w14:textId="77777777" w:rsidR="000733CF" w:rsidRDefault="000733CF" w:rsidP="000733CF"/>
    <w:p w14:paraId="47A7394C" w14:textId="77777777" w:rsidR="000733CF" w:rsidRDefault="000733CF" w:rsidP="000733CF">
      <w:r>
        <w:t xml:space="preserve">An arrow up or down next to the sort </w:t>
      </w:r>
      <w:proofErr w:type="spellStart"/>
      <w:r>
        <w:t>criterium</w:t>
      </w:r>
      <w:proofErr w:type="spellEnd"/>
      <w:r>
        <w:t xml:space="preserve"> indicates the state of these toggles (clicking alternates): ascending or descending. </w:t>
      </w:r>
      <w:proofErr w:type="gramStart"/>
      <w:r>
        <w:t>Sort descending on relevance by default.</w:t>
      </w:r>
      <w:proofErr w:type="gramEnd"/>
    </w:p>
    <w:p w14:paraId="754DF2BF" w14:textId="77777777" w:rsidR="000733CF" w:rsidRDefault="000733CF" w:rsidP="000733CF">
      <w:r>
        <w:t xml:space="preserve">If a second sort </w:t>
      </w:r>
      <w:proofErr w:type="spellStart"/>
      <w:r>
        <w:t>criterium</w:t>
      </w:r>
      <w:proofErr w:type="spellEnd"/>
      <w:r>
        <w:t xml:space="preserve"> is chosen after the first one, results are first sorted according to the current (second) </w:t>
      </w:r>
      <w:proofErr w:type="spellStart"/>
      <w:r>
        <w:t>criterium</w:t>
      </w:r>
      <w:proofErr w:type="spellEnd"/>
      <w:r>
        <w:t xml:space="preserve">, then on the previous (first) </w:t>
      </w:r>
      <w:proofErr w:type="spellStart"/>
      <w:r>
        <w:t>criterium</w:t>
      </w:r>
      <w:proofErr w:type="spellEnd"/>
      <w:r>
        <w:t xml:space="preserve">. This doesn't need to be </w:t>
      </w:r>
      <w:proofErr w:type="spellStart"/>
      <w:r>
        <w:t>visualised</w:t>
      </w:r>
      <w:proofErr w:type="spellEnd"/>
      <w:r>
        <w:t xml:space="preserve"> (it's the way e.g. Windows Explorer works).</w:t>
      </w:r>
    </w:p>
    <w:p w14:paraId="4A6676EE" w14:textId="77777777" w:rsidR="000733CF" w:rsidRDefault="000733CF" w:rsidP="000733CF">
      <w:proofErr w:type="gramStart"/>
      <w:r>
        <w:t>p</w:t>
      </w:r>
      <w:proofErr w:type="gramEnd"/>
      <w:r>
        <w:t>.m. Sorting may also 'group by'.</w:t>
      </w:r>
    </w:p>
    <w:p w14:paraId="57ED77E1" w14:textId="77777777" w:rsidR="000733CF" w:rsidRDefault="000733CF" w:rsidP="000733CF"/>
    <w:p w14:paraId="6A381553" w14:textId="77777777" w:rsidR="00A57B01" w:rsidRDefault="00A57B01" w:rsidP="008D730A"/>
    <w:p w14:paraId="002B9B02" w14:textId="77777777" w:rsidR="003E0604" w:rsidRDefault="003E0604" w:rsidP="00E65D16">
      <w:pPr>
        <w:pStyle w:val="Heading6"/>
      </w:pPr>
      <w:r>
        <w:t>Result list refining</w:t>
      </w:r>
    </w:p>
    <w:p w14:paraId="23E63C06" w14:textId="77777777" w:rsidR="003E0604" w:rsidRDefault="003E0604" w:rsidP="003E0604"/>
    <w:p w14:paraId="529970AC" w14:textId="77777777" w:rsidR="003E0604" w:rsidRDefault="003E0604" w:rsidP="003E0604">
      <w:r>
        <w:t>Refining consists of these options:</w:t>
      </w:r>
    </w:p>
    <w:p w14:paraId="63844B14" w14:textId="77777777" w:rsidR="003E0604" w:rsidRDefault="003E0604" w:rsidP="003E0604"/>
    <w:p w14:paraId="65411AE0" w14:textId="77777777" w:rsidR="003E0604" w:rsidRDefault="003E0604" w:rsidP="003E0604">
      <w:pPr>
        <w:pStyle w:val="ListParagraph"/>
        <w:numPr>
          <w:ilvl w:val="0"/>
          <w:numId w:val="27"/>
        </w:numPr>
      </w:pPr>
      <w:proofErr w:type="gramStart"/>
      <w:r>
        <w:t>[ ]</w:t>
      </w:r>
      <w:proofErr w:type="gramEnd"/>
      <w:r>
        <w:t xml:space="preserve"> [Search] </w:t>
      </w:r>
    </w:p>
    <w:p w14:paraId="0DB0F0B3" w14:textId="77777777" w:rsidR="003E0604" w:rsidRDefault="003E0604" w:rsidP="003E0604">
      <w:pPr>
        <w:pStyle w:val="ListParagraph"/>
      </w:pPr>
      <w:r>
        <w:t xml:space="preserve">Invoking the Search-button adds another 'any field search' to the search criteria and displays the updated </w:t>
      </w:r>
      <w:proofErr w:type="spellStart"/>
      <w:proofErr w:type="gramStart"/>
      <w:r>
        <w:t>ResultListPage</w:t>
      </w:r>
      <w:proofErr w:type="spellEnd"/>
      <w:r>
        <w:t xml:space="preserve"> .</w:t>
      </w:r>
      <w:proofErr w:type="gramEnd"/>
    </w:p>
    <w:p w14:paraId="580EB707" w14:textId="77777777" w:rsidR="003E0604" w:rsidRDefault="003E0604" w:rsidP="003E0604">
      <w:pPr>
        <w:pStyle w:val="ListParagraph"/>
        <w:numPr>
          <w:ilvl w:val="0"/>
          <w:numId w:val="27"/>
        </w:numPr>
      </w:pPr>
      <w:r>
        <w:t>Advanced search</w:t>
      </w:r>
    </w:p>
    <w:p w14:paraId="479063A1" w14:textId="77777777" w:rsidR="003E0604" w:rsidRDefault="003E0604" w:rsidP="003E0604">
      <w:pPr>
        <w:pStyle w:val="ListParagraph"/>
      </w:pPr>
      <w:r>
        <w:t xml:space="preserve">This link leads to the </w:t>
      </w:r>
      <w:proofErr w:type="spellStart"/>
      <w:proofErr w:type="gramStart"/>
      <w:r>
        <w:t>AdvancedSearchPage</w:t>
      </w:r>
      <w:proofErr w:type="spellEnd"/>
      <w:r>
        <w:t xml:space="preserve"> ,</w:t>
      </w:r>
      <w:proofErr w:type="gramEnd"/>
      <w:r>
        <w:t xml:space="preserve"> where an advanced search can be formulated (adding it to the current criteria).</w:t>
      </w:r>
    </w:p>
    <w:p w14:paraId="094AFA66" w14:textId="77777777" w:rsidR="003E0604" w:rsidRDefault="003E0604" w:rsidP="003E0604">
      <w:pPr>
        <w:pStyle w:val="ListParagraph"/>
        <w:numPr>
          <w:ilvl w:val="0"/>
          <w:numId w:val="27"/>
        </w:numPr>
      </w:pPr>
      <w:r>
        <w:t xml:space="preserve">A number of fields on which browsing is often performed are shown here, with values. Selecting a value (link) adds it to the criteria and displays the updated </w:t>
      </w:r>
      <w:proofErr w:type="spellStart"/>
      <w:proofErr w:type="gramStart"/>
      <w:r>
        <w:t>ResultListPage</w:t>
      </w:r>
      <w:proofErr w:type="spellEnd"/>
      <w:r>
        <w:t xml:space="preserve"> .</w:t>
      </w:r>
      <w:proofErr w:type="gramEnd"/>
    </w:p>
    <w:p w14:paraId="1C74C58B" w14:textId="77777777" w:rsidR="003E0604" w:rsidRDefault="003E0604" w:rsidP="00685806">
      <w:pPr>
        <w:pStyle w:val="ListParagraph"/>
      </w:pPr>
      <w:r>
        <w:t xml:space="preserve">@To </w:t>
      </w:r>
      <w:proofErr w:type="gramStart"/>
      <w:r>
        <w:t>be</w:t>
      </w:r>
      <w:proofErr w:type="gramEnd"/>
      <w:r>
        <w:t xml:space="preserve"> specified: which fields? See </w:t>
      </w:r>
      <w:proofErr w:type="spellStart"/>
      <w:proofErr w:type="gramStart"/>
      <w:r>
        <w:t>BrowsePage</w:t>
      </w:r>
      <w:proofErr w:type="spellEnd"/>
      <w:r>
        <w:t xml:space="preserve"> .</w:t>
      </w:r>
      <w:proofErr w:type="gramEnd"/>
    </w:p>
    <w:p w14:paraId="46CB1899" w14:textId="77777777" w:rsidR="003E0604" w:rsidRDefault="003E0604" w:rsidP="003E0604">
      <w:pPr>
        <w:pStyle w:val="ListParagraph"/>
        <w:numPr>
          <w:ilvl w:val="0"/>
          <w:numId w:val="27"/>
        </w:numPr>
      </w:pPr>
      <w:r>
        <w:t>Browse more...</w:t>
      </w:r>
    </w:p>
    <w:p w14:paraId="4CAA1159" w14:textId="787B7AC6" w:rsidR="000733CF" w:rsidRDefault="003E0604" w:rsidP="00685806">
      <w:pPr>
        <w:pStyle w:val="ListParagraph"/>
      </w:pPr>
      <w:r>
        <w:t xml:space="preserve">This link leads to the </w:t>
      </w:r>
      <w:proofErr w:type="spellStart"/>
      <w:proofErr w:type="gramStart"/>
      <w:r>
        <w:t>BrowsePage</w:t>
      </w:r>
      <w:proofErr w:type="spellEnd"/>
      <w:r>
        <w:t xml:space="preserve"> ,</w:t>
      </w:r>
      <w:proofErr w:type="gramEnd"/>
      <w:r>
        <w:t xml:space="preserve"> where one of the elaborate browse options can be used to select a value (adding it to the current criteria).</w:t>
      </w:r>
    </w:p>
    <w:p w14:paraId="21ED56D2" w14:textId="77777777" w:rsidR="00685806" w:rsidRDefault="00685806" w:rsidP="00685806"/>
    <w:p w14:paraId="36EDD794" w14:textId="77777777" w:rsidR="00685806" w:rsidRDefault="00685806" w:rsidP="00E65D16">
      <w:pPr>
        <w:pStyle w:val="Heading6"/>
      </w:pPr>
      <w:r>
        <w:t>One list item -objects</w:t>
      </w:r>
    </w:p>
    <w:p w14:paraId="5D740E5F" w14:textId="77777777" w:rsidR="00685806" w:rsidRDefault="00685806" w:rsidP="00685806"/>
    <w:p w14:paraId="485848E6" w14:textId="77777777" w:rsidR="00685806" w:rsidRDefault="00685806" w:rsidP="00685806">
      <w:r>
        <w:t>An item in the result list is shown as follows:</w:t>
      </w:r>
    </w:p>
    <w:p w14:paraId="7DF17917" w14:textId="77777777" w:rsidR="00685806" w:rsidRDefault="00685806" w:rsidP="00685806"/>
    <w:p w14:paraId="33BF69E2" w14:textId="77777777" w:rsidR="00685806" w:rsidRDefault="00685806" w:rsidP="00685806">
      <w:pPr>
        <w:pStyle w:val="Code"/>
      </w:pPr>
      <w:r>
        <w:t>Object '&lt;object title&gt;'</w:t>
      </w:r>
    </w:p>
    <w:p w14:paraId="514DC6C3" w14:textId="77777777" w:rsidR="00685806" w:rsidRDefault="00685806" w:rsidP="00685806">
      <w:pPr>
        <w:pStyle w:val="Code"/>
      </w:pPr>
      <w:r>
        <w:t>Type: &lt;object type&gt;</w:t>
      </w:r>
    </w:p>
    <w:p w14:paraId="2FCF0181" w14:textId="77777777" w:rsidR="00685806" w:rsidRDefault="00685806" w:rsidP="00685806">
      <w:pPr>
        <w:pStyle w:val="Code"/>
      </w:pPr>
      <w:r>
        <w:t xml:space="preserve">  Project '&lt;project title&gt;'</w:t>
      </w:r>
    </w:p>
    <w:p w14:paraId="33798376" w14:textId="77777777" w:rsidR="00685806" w:rsidRDefault="00685806" w:rsidP="00685806">
      <w:pPr>
        <w:pStyle w:val="Code"/>
      </w:pPr>
      <w:r>
        <w:t xml:space="preserve">  ID: &lt;project identifier&gt; (domain: &lt;project domain&gt;)</w:t>
      </w:r>
    </w:p>
    <w:p w14:paraId="57B5184A" w14:textId="77777777" w:rsidR="00685806" w:rsidRDefault="00685806" w:rsidP="00685806">
      <w:pPr>
        <w:pStyle w:val="Code"/>
      </w:pPr>
      <w:r>
        <w:t xml:space="preserve">  Lab(s): &lt;lab name&gt;, &lt;lab place&gt;, &lt;lab country&gt;</w:t>
      </w:r>
    </w:p>
    <w:p w14:paraId="5971A13A" w14:textId="77777777" w:rsidR="00685806" w:rsidRDefault="00685806" w:rsidP="00685806">
      <w:pPr>
        <w:pStyle w:val="Code"/>
      </w:pPr>
      <w:r>
        <w:t xml:space="preserve">  Type(s): &lt;type normal&gt;</w:t>
      </w:r>
    </w:p>
    <w:p w14:paraId="77431FCF" w14:textId="77777777" w:rsidR="00685806" w:rsidRDefault="00685806" w:rsidP="00685806">
      <w:pPr>
        <w:pStyle w:val="Code"/>
      </w:pPr>
      <w:r>
        <w:t xml:space="preserve">  Category: &lt;category normal&gt;</w:t>
      </w:r>
    </w:p>
    <w:p w14:paraId="65283E0F" w14:textId="77777777" w:rsidR="00685806" w:rsidRDefault="00685806" w:rsidP="00685806">
      <w:pPr>
        <w:pStyle w:val="Code"/>
      </w:pPr>
      <w:r>
        <w:t xml:space="preserve">  Description: &lt;project description&gt;</w:t>
      </w:r>
    </w:p>
    <w:p w14:paraId="53E1BB03" w14:textId="77777777" w:rsidR="00685806" w:rsidRDefault="00685806" w:rsidP="00685806">
      <w:r>
        <w:t>The object title and type reflect the object is-part-of object structure. So a floor that is part of a church will be shown as "church, floor"</w:t>
      </w:r>
    </w:p>
    <w:p w14:paraId="15D03BB5" w14:textId="77777777" w:rsidR="00685806" w:rsidRDefault="00685806" w:rsidP="00685806"/>
    <w:p w14:paraId="708F4B85" w14:textId="77777777" w:rsidR="00685806" w:rsidRDefault="00685806" w:rsidP="00685806">
      <w:r>
        <w:t>In the list a search result "church x, floor 1" may be followed by a search result "church x, floor 2".</w:t>
      </w:r>
    </w:p>
    <w:p w14:paraId="44511312" w14:textId="77777777" w:rsidR="00685806" w:rsidRDefault="00685806" w:rsidP="00685806"/>
    <w:p w14:paraId="755566CA" w14:textId="77777777" w:rsidR="00685806" w:rsidRDefault="00685806" w:rsidP="00685806">
      <w:r>
        <w:t>Project description can be a long text, cut it at 200 char. When truncation was used, replace last part with [...].</w:t>
      </w:r>
    </w:p>
    <w:p w14:paraId="685537A2" w14:textId="77777777" w:rsidR="00685806" w:rsidRDefault="00685806" w:rsidP="00685806"/>
    <w:p w14:paraId="2844438E" w14:textId="77777777" w:rsidR="00685806" w:rsidRDefault="00685806" w:rsidP="00685806">
      <w:r>
        <w:t>The permission indication shows information about the status of the object with regard to the user role and permissions of the current user:</w:t>
      </w:r>
    </w:p>
    <w:p w14:paraId="5DE0622B" w14:textId="77777777" w:rsidR="00685806" w:rsidRDefault="00685806" w:rsidP="00685806"/>
    <w:p w14:paraId="042305AF" w14:textId="77777777" w:rsidR="00685806" w:rsidRDefault="00685806" w:rsidP="00685806">
      <w:pPr>
        <w:pStyle w:val="ListParagraph"/>
        <w:numPr>
          <w:ilvl w:val="0"/>
          <w:numId w:val="27"/>
        </w:numPr>
      </w:pPr>
      <w:r>
        <w:t>Full access (green)</w:t>
      </w:r>
    </w:p>
    <w:p w14:paraId="4E9DB9EE" w14:textId="77777777" w:rsidR="00685806" w:rsidRDefault="00685806" w:rsidP="00685806">
      <w:pPr>
        <w:pStyle w:val="ListParagraph"/>
      </w:pPr>
      <w:proofErr w:type="gramStart"/>
      <w:r>
        <w:t>if</w:t>
      </w:r>
      <w:proofErr w:type="gramEnd"/>
      <w:r>
        <w:t xml:space="preserve"> the current user is </w:t>
      </w:r>
      <w:proofErr w:type="spellStart"/>
      <w:r>
        <w:t>authorised</w:t>
      </w:r>
      <w:proofErr w:type="spellEnd"/>
      <w:r>
        <w:t xml:space="preserve"> up to the values level</w:t>
      </w:r>
    </w:p>
    <w:p w14:paraId="13F2B183" w14:textId="77777777" w:rsidR="00685806" w:rsidRDefault="00685806" w:rsidP="00685806">
      <w:pPr>
        <w:pStyle w:val="ListParagraph"/>
        <w:numPr>
          <w:ilvl w:val="0"/>
          <w:numId w:val="27"/>
        </w:numPr>
      </w:pPr>
      <w:r>
        <w:t>View access (orange)</w:t>
      </w:r>
    </w:p>
    <w:p w14:paraId="60909E18" w14:textId="77777777" w:rsidR="00685806" w:rsidRDefault="00685806" w:rsidP="00685806">
      <w:pPr>
        <w:pStyle w:val="ListParagraph"/>
      </w:pPr>
      <w:proofErr w:type="gramStart"/>
      <w:r>
        <w:t>cases</w:t>
      </w:r>
      <w:proofErr w:type="gramEnd"/>
      <w:r>
        <w:t xml:space="preserve"> in between</w:t>
      </w:r>
    </w:p>
    <w:p w14:paraId="5A256D04" w14:textId="29543538" w:rsidR="00685806" w:rsidRDefault="00685806" w:rsidP="00685806">
      <w:pPr>
        <w:pStyle w:val="ListParagraph"/>
        <w:numPr>
          <w:ilvl w:val="0"/>
          <w:numId w:val="27"/>
        </w:numPr>
      </w:pPr>
      <w:r>
        <w:t>No access (red)</w:t>
      </w:r>
      <w:r>
        <w:br/>
        <w:t xml:space="preserve">if the current user is not </w:t>
      </w:r>
      <w:proofErr w:type="spellStart"/>
      <w:r>
        <w:t>authorised</w:t>
      </w:r>
      <w:proofErr w:type="spellEnd"/>
      <w:r>
        <w:t xml:space="preserve"> at all</w:t>
      </w:r>
    </w:p>
    <w:p w14:paraId="1E8A790B" w14:textId="77777777" w:rsidR="00685806" w:rsidRDefault="00685806" w:rsidP="00685806"/>
    <w:p w14:paraId="0547318A" w14:textId="281FD7A5" w:rsidR="00685806" w:rsidRDefault="00685806" w:rsidP="00685806">
      <w:r>
        <w:t xml:space="preserve">Clicking the search result leads to its </w:t>
      </w:r>
      <w:proofErr w:type="spellStart"/>
      <w:r>
        <w:t>ProjectPage</w:t>
      </w:r>
      <w:proofErr w:type="spellEnd"/>
      <w:r>
        <w:t xml:space="preserve"> for logged-in users. To users not logge</w:t>
      </w:r>
      <w:r w:rsidR="00742C06">
        <w:t xml:space="preserve">d in, it leads to the </w:t>
      </w:r>
      <w:proofErr w:type="spellStart"/>
      <w:r w:rsidR="00742C06">
        <w:t>LoginPage</w:t>
      </w:r>
      <w:proofErr w:type="spellEnd"/>
      <w:r>
        <w:t xml:space="preserve">. </w:t>
      </w:r>
    </w:p>
    <w:p w14:paraId="41524A5A" w14:textId="77777777" w:rsidR="00685806" w:rsidRDefault="00685806" w:rsidP="00685806"/>
    <w:p w14:paraId="1871B794" w14:textId="77777777" w:rsidR="008B10E0" w:rsidRDefault="008B10E0" w:rsidP="00E65D16">
      <w:pPr>
        <w:pStyle w:val="Heading6"/>
      </w:pPr>
      <w:r>
        <w:t>One list item -projects</w:t>
      </w:r>
    </w:p>
    <w:p w14:paraId="5D9C696D" w14:textId="77777777" w:rsidR="008B10E0" w:rsidRDefault="008B10E0" w:rsidP="008B10E0"/>
    <w:p w14:paraId="5485716F" w14:textId="77777777" w:rsidR="008B10E0" w:rsidRDefault="008B10E0" w:rsidP="008B10E0">
      <w:r>
        <w:t>On project item is shown almost as one object item, with the main difference that the object fields removed (i.e. the first few fields). To avoid duplication with the object list item spec above, the skeleton is shown here:</w:t>
      </w:r>
    </w:p>
    <w:p w14:paraId="1E5D8C50" w14:textId="77777777" w:rsidR="008B10E0" w:rsidRDefault="008B10E0" w:rsidP="008B10E0"/>
    <w:p w14:paraId="05DC9C80" w14:textId="77777777" w:rsidR="008B10E0" w:rsidRDefault="008B10E0" w:rsidP="008B10E0">
      <w:pPr>
        <w:pStyle w:val="Code"/>
      </w:pPr>
      <w:r>
        <w:t>Project '&lt;project title&gt;'</w:t>
      </w:r>
    </w:p>
    <w:p w14:paraId="7B6CA041" w14:textId="77777777" w:rsidR="008B10E0" w:rsidRDefault="008B10E0" w:rsidP="008B10E0">
      <w:pPr>
        <w:pStyle w:val="Code"/>
      </w:pPr>
      <w:r>
        <w:t xml:space="preserve">ID: </w:t>
      </w:r>
    </w:p>
    <w:p w14:paraId="114CE1F1" w14:textId="77777777" w:rsidR="008B10E0" w:rsidRDefault="008B10E0" w:rsidP="008B10E0">
      <w:pPr>
        <w:pStyle w:val="Code"/>
      </w:pPr>
      <w:r>
        <w:t>Lab(s):</w:t>
      </w:r>
    </w:p>
    <w:p w14:paraId="4D8485A2" w14:textId="77777777" w:rsidR="008B10E0" w:rsidRDefault="008B10E0" w:rsidP="008B10E0">
      <w:pPr>
        <w:pStyle w:val="Code"/>
      </w:pPr>
      <w:r>
        <w:t xml:space="preserve">Type(s): </w:t>
      </w:r>
    </w:p>
    <w:p w14:paraId="700782B2" w14:textId="77777777" w:rsidR="008B10E0" w:rsidRDefault="008B10E0" w:rsidP="008B10E0">
      <w:pPr>
        <w:pStyle w:val="Code"/>
      </w:pPr>
      <w:r>
        <w:t xml:space="preserve">Category: </w:t>
      </w:r>
    </w:p>
    <w:p w14:paraId="6B2DE79D" w14:textId="77777777" w:rsidR="008B10E0" w:rsidRDefault="008B10E0" w:rsidP="008B10E0">
      <w:pPr>
        <w:pStyle w:val="Code"/>
      </w:pPr>
      <w:r>
        <w:t>Description:</w:t>
      </w:r>
    </w:p>
    <w:p w14:paraId="73885567" w14:textId="77777777" w:rsidR="008B10E0" w:rsidRDefault="008B10E0" w:rsidP="008B10E0"/>
    <w:p w14:paraId="5B1B631A" w14:textId="77777777" w:rsidR="008B10E0" w:rsidRDefault="008B10E0" w:rsidP="00E65D16">
      <w:pPr>
        <w:pStyle w:val="Heading7"/>
      </w:pPr>
      <w:r>
        <w:t>Status</w:t>
      </w:r>
    </w:p>
    <w:p w14:paraId="44B5BA08" w14:textId="77777777" w:rsidR="008B10E0" w:rsidRDefault="008B10E0" w:rsidP="008B10E0"/>
    <w:p w14:paraId="0AAE99BB" w14:textId="77777777" w:rsidR="008B10E0" w:rsidRDefault="008B10E0" w:rsidP="008B10E0">
      <w:r>
        <w:t>Above the list item, a status is shown. It is displayed only when it concerns a project maintained by the current user (or user is admin). Status is shown distinctly, e.g. italic.</w:t>
      </w:r>
    </w:p>
    <w:p w14:paraId="674C3FB9" w14:textId="77777777" w:rsidR="008B10E0" w:rsidRDefault="008B10E0" w:rsidP="008B10E0"/>
    <w:p w14:paraId="73357D29" w14:textId="77777777" w:rsidR="008B10E0" w:rsidRDefault="008B10E0" w:rsidP="008B10E0">
      <w:r>
        <w:t>The content depends on the status:</w:t>
      </w:r>
    </w:p>
    <w:p w14:paraId="660F8FBE" w14:textId="77777777" w:rsidR="008B10E0" w:rsidRDefault="008B10E0" w:rsidP="008B10E0"/>
    <w:p w14:paraId="7E0A63FB" w14:textId="77777777" w:rsidR="008B10E0" w:rsidRDefault="008B10E0" w:rsidP="008B10E0">
      <w:pPr>
        <w:pStyle w:val="ListParagraph"/>
        <w:numPr>
          <w:ilvl w:val="0"/>
          <w:numId w:val="27"/>
        </w:numPr>
      </w:pPr>
      <w:r>
        <w:t>Status: draft saved &lt;save date&gt;</w:t>
      </w:r>
    </w:p>
    <w:p w14:paraId="6FAA8CF7" w14:textId="77777777" w:rsidR="008B10E0" w:rsidRDefault="008B10E0" w:rsidP="008B10E0">
      <w:pPr>
        <w:pStyle w:val="ListParagraph"/>
        <w:numPr>
          <w:ilvl w:val="0"/>
          <w:numId w:val="27"/>
        </w:numPr>
      </w:pPr>
      <w:r>
        <w:t>Status: archived &lt;archive date&gt;</w:t>
      </w:r>
    </w:p>
    <w:p w14:paraId="7CE767AB" w14:textId="4712EBEF" w:rsidR="008B10E0" w:rsidRDefault="008B10E0" w:rsidP="008B10E0">
      <w:r>
        <w:t>@</w:t>
      </w:r>
      <w:proofErr w:type="gramStart"/>
      <w:r>
        <w:t>to</w:t>
      </w:r>
      <w:proofErr w:type="gramEnd"/>
      <w:r>
        <w:t xml:space="preserve"> be specified</w:t>
      </w:r>
    </w:p>
    <w:p w14:paraId="3C291DF7" w14:textId="15596D4F" w:rsidR="00B14C8F" w:rsidRDefault="00B14C8F" w:rsidP="00E65D16">
      <w:pPr>
        <w:pStyle w:val="Heading6"/>
      </w:pPr>
      <w:r>
        <w:t>Result list footer</w:t>
      </w:r>
    </w:p>
    <w:p w14:paraId="106F5BA2" w14:textId="77777777" w:rsidR="00B14C8F" w:rsidRDefault="00B14C8F" w:rsidP="00E65D16">
      <w:pPr>
        <w:pStyle w:val="Heading7"/>
      </w:pPr>
      <w:bookmarkStart w:id="0" w:name="_Ref230075936"/>
      <w:r>
        <w:t>Paging</w:t>
      </w:r>
      <w:bookmarkEnd w:id="0"/>
    </w:p>
    <w:p w14:paraId="1B1B1398" w14:textId="77777777" w:rsidR="00B14C8F" w:rsidRDefault="00B14C8F" w:rsidP="00B14C8F"/>
    <w:p w14:paraId="78CB7B77" w14:textId="77777777" w:rsidR="00B14C8F" w:rsidRDefault="00B14C8F" w:rsidP="00B14C8F">
      <w:r>
        <w:t xml:space="preserve">Show 50 search results on a page. Use pagination like </w:t>
      </w:r>
      <w:proofErr w:type="spellStart"/>
      <w:r>
        <w:t>Funda</w:t>
      </w:r>
      <w:proofErr w:type="spellEnd"/>
      <w:r>
        <w:t>. Example:</w:t>
      </w:r>
    </w:p>
    <w:p w14:paraId="314C8ED9" w14:textId="77777777" w:rsidR="00B14C8F" w:rsidRDefault="00B14C8F" w:rsidP="00B14C8F"/>
    <w:p w14:paraId="6110F62B" w14:textId="77777777" w:rsidR="00B14C8F" w:rsidRDefault="00B14C8F" w:rsidP="00B14C8F">
      <w:pPr>
        <w:ind w:left="720"/>
      </w:pPr>
      <w:r>
        <w:t>&lt; Previous 50 | 1 | ... | 5 | 6 | 7 | 8 | 9 | ... | 23 | Next 50 &gt;</w:t>
      </w:r>
    </w:p>
    <w:p w14:paraId="62C0B991" w14:textId="77777777" w:rsidR="00B14C8F" w:rsidRDefault="00B14C8F" w:rsidP="00B14C8F"/>
    <w:p w14:paraId="169BE9BD" w14:textId="77777777" w:rsidR="00B14C8F" w:rsidRDefault="00B14C8F" w:rsidP="00B14C8F">
      <w:r>
        <w:t>Show the current page marked somehow, e.g. bold.</w:t>
      </w:r>
    </w:p>
    <w:p w14:paraId="7662A703" w14:textId="77777777" w:rsidR="00B14C8F" w:rsidRDefault="00B14C8F" w:rsidP="00B14C8F"/>
    <w:p w14:paraId="41AE1680" w14:textId="77777777" w:rsidR="00B14C8F" w:rsidRDefault="00B14C8F" w:rsidP="00B14C8F">
      <w:r>
        <w:t>If there is only one page of results, don't show the paging segment.</w:t>
      </w:r>
    </w:p>
    <w:p w14:paraId="4EA20271" w14:textId="77777777" w:rsidR="00B14C8F" w:rsidRDefault="00B14C8F" w:rsidP="00B14C8F"/>
    <w:p w14:paraId="38449001" w14:textId="77777777" w:rsidR="00B14C8F" w:rsidRDefault="00B14C8F" w:rsidP="00B14C8F">
      <w:r>
        <w:t xml:space="preserve">Browsing through the result pages, you'll see a </w:t>
      </w:r>
      <w:proofErr w:type="gramStart"/>
      <w:r>
        <w:t>'window'(</w:t>
      </w:r>
      <w:proofErr w:type="gramEnd"/>
      <w:r>
        <w:t>subset) of page numbers:</w:t>
      </w:r>
    </w:p>
    <w:p w14:paraId="39553FDE" w14:textId="77777777" w:rsidR="00B14C8F" w:rsidRDefault="00B14C8F" w:rsidP="00B14C8F"/>
    <w:p w14:paraId="168008C2" w14:textId="77777777" w:rsidR="00B14C8F" w:rsidRDefault="00B14C8F" w:rsidP="00B14C8F">
      <w:pPr>
        <w:pStyle w:val="ListParagraph"/>
        <w:numPr>
          <w:ilvl w:val="0"/>
          <w:numId w:val="28"/>
        </w:numPr>
      </w:pPr>
      <w:r>
        <w:t xml:space="preserve">On page 1, </w:t>
      </w:r>
      <w:proofErr w:type="spellStart"/>
      <w:r>
        <w:t>pagenr</w:t>
      </w:r>
      <w:proofErr w:type="spellEnd"/>
      <w:r>
        <w:t xml:space="preserve"> 1-5 are shown</w:t>
      </w:r>
    </w:p>
    <w:p w14:paraId="48DCBD8A" w14:textId="77777777" w:rsidR="00B14C8F" w:rsidRDefault="00B14C8F" w:rsidP="00B14C8F">
      <w:pPr>
        <w:pStyle w:val="ListParagraph"/>
      </w:pPr>
      <w:r>
        <w:t>1 | 2 | 3 | 4 | 5 | ... | 23</w:t>
      </w:r>
    </w:p>
    <w:p w14:paraId="57602069" w14:textId="77777777" w:rsidR="00B14C8F" w:rsidRDefault="00B14C8F" w:rsidP="00B14C8F">
      <w:pPr>
        <w:pStyle w:val="ListParagraph"/>
        <w:numPr>
          <w:ilvl w:val="0"/>
          <w:numId w:val="28"/>
        </w:numPr>
      </w:pPr>
      <w:r>
        <w:t xml:space="preserve">On page 7, </w:t>
      </w:r>
      <w:proofErr w:type="spellStart"/>
      <w:r>
        <w:t>pagenr</w:t>
      </w:r>
      <w:proofErr w:type="spellEnd"/>
      <w:r>
        <w:t xml:space="preserve"> 5-9 are shown</w:t>
      </w:r>
    </w:p>
    <w:p w14:paraId="1DC84EB6" w14:textId="77777777" w:rsidR="00B14C8F" w:rsidRDefault="00B14C8F" w:rsidP="00B14C8F">
      <w:pPr>
        <w:pStyle w:val="ListParagraph"/>
      </w:pPr>
      <w:r>
        <w:t>1 | ... | 5 | 6 | 7 | 8 | 9 | ... | 23</w:t>
      </w:r>
    </w:p>
    <w:p w14:paraId="28806B8B" w14:textId="77777777" w:rsidR="00B14C8F" w:rsidRDefault="00B14C8F" w:rsidP="00B14C8F">
      <w:pPr>
        <w:pStyle w:val="ListParagraph"/>
        <w:numPr>
          <w:ilvl w:val="0"/>
          <w:numId w:val="28"/>
        </w:numPr>
      </w:pPr>
      <w:r>
        <w:t xml:space="preserve">On page 23, </w:t>
      </w:r>
      <w:proofErr w:type="spellStart"/>
      <w:r>
        <w:t>pagenr</w:t>
      </w:r>
      <w:proofErr w:type="spellEnd"/>
      <w:r>
        <w:t xml:space="preserve"> 19-23 are shown (if 23 is the last one) </w:t>
      </w:r>
    </w:p>
    <w:p w14:paraId="61AA7BA6" w14:textId="77777777" w:rsidR="00B14C8F" w:rsidRDefault="00B14C8F" w:rsidP="00B14C8F">
      <w:pPr>
        <w:pStyle w:val="ListParagraph"/>
      </w:pPr>
      <w:r>
        <w:t>1 | ... | 19 | 20 | 21 | 22 | 23</w:t>
      </w:r>
    </w:p>
    <w:p w14:paraId="64568C6F" w14:textId="77777777" w:rsidR="00B14C8F" w:rsidRDefault="00B14C8F" w:rsidP="00B14C8F">
      <w:r>
        <w:t xml:space="preserve">So the 'window' of </w:t>
      </w:r>
      <w:proofErr w:type="spellStart"/>
      <w:r>
        <w:t>pagenrs</w:t>
      </w:r>
      <w:proofErr w:type="spellEnd"/>
      <w:r>
        <w:t xml:space="preserve"> visible has shifted. Also watch the '...'s. They show there are more </w:t>
      </w:r>
      <w:proofErr w:type="spellStart"/>
      <w:r>
        <w:t>pagenrs</w:t>
      </w:r>
      <w:proofErr w:type="spellEnd"/>
      <w:r>
        <w:t xml:space="preserve"> before or after the sequence. To the left, the first page (1) is always shown, and to the right, the last page (23 in this case).</w:t>
      </w:r>
    </w:p>
    <w:p w14:paraId="67566533" w14:textId="77777777" w:rsidR="00B14C8F" w:rsidRDefault="00B14C8F" w:rsidP="00B14C8F"/>
    <w:p w14:paraId="78753E6D" w14:textId="77777777" w:rsidR="00B14C8F" w:rsidRDefault="00B14C8F" w:rsidP="00B14C8F">
      <w:r>
        <w:t>For navigating the result pages, use links (navigation is done using links). Show these only when there is a previous resp. next page.</w:t>
      </w:r>
    </w:p>
    <w:p w14:paraId="44E8C0D3" w14:textId="77777777" w:rsidR="00B14C8F" w:rsidRDefault="00B14C8F" w:rsidP="00B14C8F">
      <w:r>
        <w:t xml:space="preserve">E.g. to the left of the </w:t>
      </w:r>
      <w:proofErr w:type="spellStart"/>
      <w:r>
        <w:t>resultpagenumbers</w:t>
      </w:r>
      <w:proofErr w:type="spellEnd"/>
      <w:r>
        <w:t>:</w:t>
      </w:r>
    </w:p>
    <w:p w14:paraId="303A47C7" w14:textId="77777777" w:rsidR="00B14C8F" w:rsidRDefault="00B14C8F" w:rsidP="00B14C8F"/>
    <w:p w14:paraId="46E07110" w14:textId="77777777" w:rsidR="00B14C8F" w:rsidRDefault="00B14C8F" w:rsidP="00B14C8F">
      <w:pPr>
        <w:ind w:left="720"/>
      </w:pPr>
      <w:r>
        <w:t>&lt; Previous 50 |</w:t>
      </w:r>
    </w:p>
    <w:p w14:paraId="2B5E4F80" w14:textId="77777777" w:rsidR="00B14C8F" w:rsidRDefault="00B14C8F" w:rsidP="00B14C8F"/>
    <w:p w14:paraId="5C1CAF6D" w14:textId="77777777" w:rsidR="00B14C8F" w:rsidRDefault="00B14C8F" w:rsidP="00B14C8F">
      <w:proofErr w:type="gramStart"/>
      <w:r>
        <w:t>and</w:t>
      </w:r>
      <w:proofErr w:type="gramEnd"/>
      <w:r>
        <w:t xml:space="preserve"> to the right:</w:t>
      </w:r>
    </w:p>
    <w:p w14:paraId="5382BED7" w14:textId="77777777" w:rsidR="00B14C8F" w:rsidRDefault="00B14C8F" w:rsidP="00B14C8F"/>
    <w:p w14:paraId="59E01A91" w14:textId="77777777" w:rsidR="00B14C8F" w:rsidRDefault="00B14C8F" w:rsidP="00B14C8F">
      <w:pPr>
        <w:ind w:left="720"/>
      </w:pPr>
      <w:r>
        <w:t>| Next 4 &gt;</w:t>
      </w:r>
    </w:p>
    <w:p w14:paraId="05680C10" w14:textId="77777777" w:rsidR="00B14C8F" w:rsidRDefault="00B14C8F" w:rsidP="00B14C8F"/>
    <w:p w14:paraId="3A6C0B32" w14:textId="0C6111BA" w:rsidR="001A333F" w:rsidRDefault="00B14C8F" w:rsidP="00B14C8F">
      <w:r>
        <w:t xml:space="preserve">(Next usually indicates 50, but in the example above there are only 4 items on the 23rd page). </w:t>
      </w:r>
    </w:p>
    <w:p w14:paraId="02F1D15C" w14:textId="77777777" w:rsidR="00B14C8F" w:rsidRDefault="00B14C8F" w:rsidP="00B14C8F"/>
    <w:p w14:paraId="02C3A02A" w14:textId="77777777" w:rsidR="000B1E29" w:rsidRDefault="000B1E29" w:rsidP="00A57B01">
      <w:pPr>
        <w:pStyle w:val="Heading4"/>
      </w:pPr>
      <w:proofErr w:type="spellStart"/>
      <w:r>
        <w:t>MyProjectsPage</w:t>
      </w:r>
      <w:proofErr w:type="spellEnd"/>
    </w:p>
    <w:p w14:paraId="25E429E6" w14:textId="77777777" w:rsidR="000B1E29" w:rsidRDefault="000B1E29" w:rsidP="000B1E29">
      <w:r>
        <w:t xml:space="preserve">List projects managed by current user (this need not be the same as the </w:t>
      </w:r>
      <w:proofErr w:type="spellStart"/>
      <w:r>
        <w:t>uploader</w:t>
      </w:r>
      <w:proofErr w:type="spellEnd"/>
      <w:r>
        <w:t>).</w:t>
      </w:r>
    </w:p>
    <w:p w14:paraId="3D2830B4" w14:textId="77777777" w:rsidR="000B1E29" w:rsidRDefault="000B1E29" w:rsidP="000B1E29"/>
    <w:p w14:paraId="6CCBC408" w14:textId="49E13332" w:rsidR="009107E7" w:rsidRDefault="000B1E29" w:rsidP="000B1E29">
      <w:r>
        <w:t xml:space="preserve">This is a </w:t>
      </w:r>
      <w:proofErr w:type="spellStart"/>
      <w:r>
        <w:t>ResultListPage</w:t>
      </w:r>
      <w:proofErr w:type="spellEnd"/>
      <w:r>
        <w:t xml:space="preserve"> (with project items shown, both draft and archived items).</w:t>
      </w:r>
    </w:p>
    <w:p w14:paraId="602C689B" w14:textId="77777777" w:rsidR="009107E7" w:rsidRDefault="009107E7" w:rsidP="008E5B59"/>
    <w:p w14:paraId="6285B99D" w14:textId="77777777" w:rsidR="00C90802" w:rsidRDefault="00C90802" w:rsidP="00A57B01">
      <w:pPr>
        <w:pStyle w:val="Heading4"/>
      </w:pPr>
      <w:proofErr w:type="spellStart"/>
      <w:r>
        <w:t>ProjectPage</w:t>
      </w:r>
      <w:proofErr w:type="spellEnd"/>
    </w:p>
    <w:p w14:paraId="3F2EA935" w14:textId="77777777" w:rsidR="00C90802" w:rsidRDefault="00C90802" w:rsidP="00C90802">
      <w:r>
        <w:t>Shows one result in detail (of a result list).</w:t>
      </w:r>
    </w:p>
    <w:p w14:paraId="7C1E22AD" w14:textId="77777777" w:rsidR="00C90802" w:rsidRDefault="00C90802" w:rsidP="00C90802"/>
    <w:p w14:paraId="51B5FD5D" w14:textId="0C34D0BD" w:rsidR="00C90802" w:rsidRDefault="00C90802" w:rsidP="00C90802">
      <w:r>
        <w:t xml:space="preserve">This contains two views, a left view showing the result structure and a right view showing the details of one item in the structure. </w:t>
      </w:r>
    </w:p>
    <w:p w14:paraId="14C8F9BE" w14:textId="6ED87042" w:rsidR="00C90802" w:rsidRDefault="00C90802" w:rsidP="00E65D16">
      <w:pPr>
        <w:pStyle w:val="Heading5"/>
      </w:pPr>
      <w:bookmarkStart w:id="1" w:name="_Ref230243796"/>
      <w:proofErr w:type="spellStart"/>
      <w:r>
        <w:t>ProjectPage</w:t>
      </w:r>
      <w:proofErr w:type="spellEnd"/>
      <w:r>
        <w:t xml:space="preserve"> (view)</w:t>
      </w:r>
      <w:bookmarkEnd w:id="1"/>
    </w:p>
    <w:p w14:paraId="35230D22" w14:textId="7D21AF95" w:rsidR="00C90802" w:rsidRDefault="00C90802" w:rsidP="00E65D16">
      <w:pPr>
        <w:pStyle w:val="Heading6"/>
      </w:pPr>
      <w:r>
        <w:t>How to get here</w:t>
      </w:r>
    </w:p>
    <w:p w14:paraId="0E7CE0F3" w14:textId="5F944887" w:rsidR="00C90802" w:rsidRDefault="00C90802" w:rsidP="007F6B9A">
      <w:pPr>
        <w:pStyle w:val="BodyText"/>
      </w:pPr>
      <w:r>
        <w:t>Navigation</w:t>
      </w:r>
    </w:p>
    <w:p w14:paraId="67CE8E29" w14:textId="77777777" w:rsidR="00C90802" w:rsidRDefault="00C90802" w:rsidP="007F6B9A">
      <w:pPr>
        <w:pStyle w:val="BodyText"/>
        <w:numPr>
          <w:ilvl w:val="0"/>
          <w:numId w:val="14"/>
        </w:numPr>
      </w:pPr>
      <w:r>
        <w:t>Menu item My Projects</w:t>
      </w:r>
    </w:p>
    <w:p w14:paraId="38085C77" w14:textId="56AF4B88" w:rsidR="00C90802" w:rsidRDefault="00C90802" w:rsidP="007F6B9A">
      <w:pPr>
        <w:pStyle w:val="BodyText"/>
      </w:pPr>
      <w:proofErr w:type="spellStart"/>
      <w:r>
        <w:t>MyProjectsPage</w:t>
      </w:r>
      <w:proofErr w:type="spellEnd"/>
    </w:p>
    <w:p w14:paraId="33D014C7" w14:textId="77777777" w:rsidR="00C90802" w:rsidRDefault="00C90802" w:rsidP="007F6B9A">
      <w:pPr>
        <w:pStyle w:val="BodyText"/>
        <w:numPr>
          <w:ilvl w:val="0"/>
          <w:numId w:val="14"/>
        </w:numPr>
      </w:pPr>
      <w:proofErr w:type="gramStart"/>
      <w:r>
        <w:t>select</w:t>
      </w:r>
      <w:proofErr w:type="gramEnd"/>
      <w:r>
        <w:t xml:space="preserve"> project</w:t>
      </w:r>
    </w:p>
    <w:p w14:paraId="50B9DE13" w14:textId="77777777" w:rsidR="00C90802" w:rsidRDefault="00C90802" w:rsidP="007F6B9A">
      <w:pPr>
        <w:pStyle w:val="BodyText"/>
      </w:pPr>
      <w:r>
        <w:t>OR</w:t>
      </w:r>
    </w:p>
    <w:p w14:paraId="012F81EC" w14:textId="1DF17288" w:rsidR="00C90802" w:rsidRDefault="00C90802" w:rsidP="007F6B9A">
      <w:pPr>
        <w:pStyle w:val="BodyText"/>
      </w:pPr>
      <w:proofErr w:type="spellStart"/>
      <w:r>
        <w:t>ResultListPage</w:t>
      </w:r>
      <w:proofErr w:type="spellEnd"/>
    </w:p>
    <w:p w14:paraId="0057983B" w14:textId="1697FB66" w:rsidR="00C90802" w:rsidRPr="00C90802" w:rsidRDefault="00C90802" w:rsidP="007F6B9A">
      <w:pPr>
        <w:pStyle w:val="BodyText"/>
        <w:numPr>
          <w:ilvl w:val="0"/>
          <w:numId w:val="14"/>
        </w:numPr>
      </w:pPr>
      <w:proofErr w:type="gramStart"/>
      <w:r>
        <w:t>select</w:t>
      </w:r>
      <w:proofErr w:type="gramEnd"/>
      <w:r>
        <w:t xml:space="preserve"> object</w:t>
      </w:r>
    </w:p>
    <w:p w14:paraId="1059E4DD" w14:textId="77777777" w:rsidR="00C90802" w:rsidRDefault="00C90802" w:rsidP="00C90802"/>
    <w:p w14:paraId="67C513FA" w14:textId="77777777" w:rsidR="00A95593" w:rsidRDefault="00A95593" w:rsidP="00C90802"/>
    <w:p w14:paraId="6368D27B" w14:textId="77777777" w:rsidR="005739E1" w:rsidRDefault="005739E1" w:rsidP="00E65D16">
      <w:pPr>
        <w:pStyle w:val="Heading6"/>
      </w:pPr>
      <w:r>
        <w:t>General</w:t>
      </w:r>
    </w:p>
    <w:p w14:paraId="475FAB79" w14:textId="77777777" w:rsidR="005739E1" w:rsidRDefault="005739E1" w:rsidP="005739E1"/>
    <w:p w14:paraId="3C422549" w14:textId="77777777" w:rsidR="005739E1" w:rsidRDefault="005739E1" w:rsidP="005739E1">
      <w:r>
        <w:t>Navigation options:</w:t>
      </w:r>
    </w:p>
    <w:p w14:paraId="509D43AD" w14:textId="77777777" w:rsidR="005739E1" w:rsidRDefault="005739E1" w:rsidP="005739E1"/>
    <w:p w14:paraId="3C3A1BBD" w14:textId="77777777" w:rsidR="005739E1" w:rsidRDefault="005739E1" w:rsidP="005739E1">
      <w:pPr>
        <w:pStyle w:val="ListParagraph"/>
        <w:numPr>
          <w:ilvl w:val="0"/>
          <w:numId w:val="14"/>
        </w:numPr>
      </w:pPr>
      <w:r>
        <w:t>If the project was found using search: "Back to result list" (if that list is paged, to the right page).</w:t>
      </w:r>
    </w:p>
    <w:p w14:paraId="1C46FDF9" w14:textId="77777777" w:rsidR="005739E1" w:rsidRDefault="005739E1" w:rsidP="005739E1">
      <w:pPr>
        <w:pStyle w:val="ListParagraph"/>
        <w:numPr>
          <w:ilvl w:val="0"/>
          <w:numId w:val="14"/>
        </w:numPr>
      </w:pPr>
      <w:r>
        <w:t>If the project was opened from My Projects: "Back to My Projects" (if that list is paged, to the right page).</w:t>
      </w:r>
    </w:p>
    <w:p w14:paraId="6A8A0AE7" w14:textId="77777777" w:rsidR="005739E1" w:rsidRDefault="005739E1" w:rsidP="005739E1">
      <w:r>
        <w:t>Title: "Project '&lt;title&gt;'"</w:t>
      </w:r>
    </w:p>
    <w:p w14:paraId="4CD12AC4" w14:textId="77777777" w:rsidR="005739E1" w:rsidRDefault="005739E1" w:rsidP="005739E1"/>
    <w:p w14:paraId="0F627BCB" w14:textId="77777777" w:rsidR="005739E1" w:rsidRDefault="005739E1" w:rsidP="00E65D16">
      <w:pPr>
        <w:pStyle w:val="Heading6"/>
      </w:pPr>
      <w:r>
        <w:t>Initial settings</w:t>
      </w:r>
    </w:p>
    <w:p w14:paraId="5033E560" w14:textId="77777777" w:rsidR="005739E1" w:rsidRDefault="005739E1" w:rsidP="005739E1"/>
    <w:p w14:paraId="71F36A6A" w14:textId="77777777" w:rsidR="005739E1" w:rsidRDefault="005739E1" w:rsidP="005739E1">
      <w:r>
        <w:t>When a project is created, these are the default settings:</w:t>
      </w:r>
    </w:p>
    <w:p w14:paraId="22465CD8" w14:textId="77777777" w:rsidR="005739E1" w:rsidRDefault="005739E1" w:rsidP="005739E1"/>
    <w:p w14:paraId="00649986" w14:textId="77777777" w:rsidR="005739E1" w:rsidRDefault="005739E1" w:rsidP="005739E1">
      <w:pPr>
        <w:pStyle w:val="ListParagraph"/>
        <w:numPr>
          <w:ilvl w:val="0"/>
          <w:numId w:val="15"/>
        </w:numPr>
      </w:pPr>
      <w:r>
        <w:t>The current manager of the project is set to the member who uploads the project. The member data are also copied (</w:t>
      </w:r>
      <w:proofErr w:type="spellStart"/>
      <w:r>
        <w:t>s.t.</w:t>
      </w:r>
      <w:proofErr w:type="spellEnd"/>
      <w:r>
        <w:t xml:space="preserve"> it can always be determined who was the original </w:t>
      </w:r>
      <w:proofErr w:type="spellStart"/>
      <w:r>
        <w:t>uploader</w:t>
      </w:r>
      <w:proofErr w:type="spellEnd"/>
      <w:r>
        <w:t>).</w:t>
      </w:r>
    </w:p>
    <w:p w14:paraId="1F3B9C01" w14:textId="2E624EFF" w:rsidR="005739E1" w:rsidRDefault="005739E1" w:rsidP="005739E1">
      <w:pPr>
        <w:pStyle w:val="ListParagraph"/>
        <w:numPr>
          <w:ilvl w:val="0"/>
          <w:numId w:val="15"/>
        </w:numPr>
      </w:pPr>
      <w:r>
        <w:t xml:space="preserve">The current legal owner of the project is set to the </w:t>
      </w:r>
      <w:proofErr w:type="spellStart"/>
      <w:r>
        <w:t>organisation</w:t>
      </w:r>
      <w:proofErr w:type="spellEnd"/>
      <w:r>
        <w:t xml:space="preserve"> of the member who uploads the project. The </w:t>
      </w:r>
      <w:proofErr w:type="spellStart"/>
      <w:r>
        <w:t>organisation</w:t>
      </w:r>
      <w:proofErr w:type="spellEnd"/>
      <w:r>
        <w:t xml:space="preserve"> data are also copied (</w:t>
      </w:r>
      <w:proofErr w:type="spellStart"/>
      <w:r>
        <w:t>s.t.</w:t>
      </w:r>
      <w:proofErr w:type="spellEnd"/>
      <w:r>
        <w:t xml:space="preserve"> it can always be determined who was the original legal owner).</w:t>
      </w:r>
    </w:p>
    <w:p w14:paraId="4CDC9CFE" w14:textId="77777777" w:rsidR="005739E1" w:rsidRDefault="005739E1" w:rsidP="00C90802"/>
    <w:p w14:paraId="2443EEAE" w14:textId="77777777" w:rsidR="00E51843" w:rsidRDefault="00E51843" w:rsidP="00E65D16">
      <w:pPr>
        <w:pStyle w:val="Heading6"/>
      </w:pPr>
      <w:r>
        <w:t>Header</w:t>
      </w:r>
    </w:p>
    <w:p w14:paraId="5D283C89" w14:textId="77777777" w:rsidR="00E51843" w:rsidRDefault="00E51843" w:rsidP="00E51843"/>
    <w:p w14:paraId="6BA73DDE" w14:textId="77777777" w:rsidR="00E51843" w:rsidRDefault="00E51843" w:rsidP="00E51843">
      <w:pPr>
        <w:pStyle w:val="ListParagraph"/>
        <w:numPr>
          <w:ilvl w:val="0"/>
          <w:numId w:val="16"/>
        </w:numPr>
      </w:pPr>
      <w:r>
        <w:t>Shows status to the projects' manager (or admin), which is either:</w:t>
      </w:r>
    </w:p>
    <w:p w14:paraId="09FD4F49" w14:textId="77777777" w:rsidR="00E51843" w:rsidRDefault="00E51843" w:rsidP="00E51843">
      <w:pPr>
        <w:pStyle w:val="ListParagraph"/>
        <w:numPr>
          <w:ilvl w:val="0"/>
          <w:numId w:val="16"/>
        </w:numPr>
        <w:ind w:left="1080"/>
      </w:pPr>
      <w:r>
        <w:t>Status: draft saved &lt;save date&gt; [Edit] [Archive...] [Delete]</w:t>
      </w:r>
    </w:p>
    <w:p w14:paraId="55D74AB5" w14:textId="77777777" w:rsidR="00E51843" w:rsidRDefault="00E51843" w:rsidP="00E51843">
      <w:pPr>
        <w:pStyle w:val="ListParagraph"/>
        <w:numPr>
          <w:ilvl w:val="0"/>
          <w:numId w:val="16"/>
        </w:numPr>
        <w:ind w:left="1080"/>
      </w:pPr>
      <w:r>
        <w:t xml:space="preserve">Status: archived &lt;archive date&gt; </w:t>
      </w:r>
    </w:p>
    <w:p w14:paraId="3F59DB85" w14:textId="77777777" w:rsidR="00E51843" w:rsidRDefault="00E51843" w:rsidP="00E51843">
      <w:pPr>
        <w:ind w:left="360"/>
      </w:pPr>
    </w:p>
    <w:p w14:paraId="75474804" w14:textId="77777777" w:rsidR="00E51843" w:rsidRDefault="00E51843" w:rsidP="00E51843">
      <w:pPr>
        <w:pStyle w:val="ListParagraph"/>
        <w:ind w:left="1080"/>
      </w:pPr>
      <w:proofErr w:type="gramStart"/>
      <w:r>
        <w:t>Edit leads to Edit version of this page</w:t>
      </w:r>
      <w:proofErr w:type="gramEnd"/>
      <w:r>
        <w:t xml:space="preserve">, </w:t>
      </w:r>
      <w:proofErr w:type="gramStart"/>
      <w:r>
        <w:t>see below</w:t>
      </w:r>
      <w:proofErr w:type="gramEnd"/>
      <w:r>
        <w:t>.</w:t>
      </w:r>
    </w:p>
    <w:p w14:paraId="4AA2C554" w14:textId="77777777" w:rsidR="00E51843" w:rsidRDefault="00E51843" w:rsidP="00E51843">
      <w:pPr>
        <w:pStyle w:val="ListParagraph"/>
        <w:ind w:left="1080"/>
      </w:pPr>
      <w:r>
        <w:t>Archive leads to Archive validation, described below.</w:t>
      </w:r>
    </w:p>
    <w:p w14:paraId="6178F55D" w14:textId="77777777" w:rsidR="00E51843" w:rsidRDefault="00E51843" w:rsidP="00E51843">
      <w:pPr>
        <w:pStyle w:val="ListParagraph"/>
        <w:ind w:left="1080"/>
      </w:pPr>
      <w:r>
        <w:t>Delete shows a confirmation alert.</w:t>
      </w:r>
    </w:p>
    <w:p w14:paraId="7869E66B" w14:textId="77777777" w:rsidR="00E51843" w:rsidRDefault="00E51843" w:rsidP="00E51843">
      <w:pPr>
        <w:pStyle w:val="ListParagraph"/>
        <w:numPr>
          <w:ilvl w:val="0"/>
          <w:numId w:val="17"/>
        </w:numPr>
      </w:pPr>
      <w:r>
        <w:t>Shows permissions to the projects' manager (or admin), to the right of the status section:</w:t>
      </w:r>
    </w:p>
    <w:p w14:paraId="11B99DD2" w14:textId="77777777" w:rsidR="00E51843" w:rsidRDefault="00E51843" w:rsidP="00E51843">
      <w:pPr>
        <w:pStyle w:val="ListParagraph"/>
        <w:numPr>
          <w:ilvl w:val="0"/>
          <w:numId w:val="17"/>
        </w:numPr>
        <w:ind w:left="1080"/>
      </w:pPr>
      <w:r>
        <w:t>Default permission level: &lt;level&gt;</w:t>
      </w:r>
    </w:p>
    <w:p w14:paraId="18E83A03" w14:textId="77777777" w:rsidR="00E51843" w:rsidRDefault="00E51843" w:rsidP="00E51843">
      <w:pPr>
        <w:pStyle w:val="ListParagraph"/>
        <w:numPr>
          <w:ilvl w:val="0"/>
          <w:numId w:val="17"/>
        </w:numPr>
        <w:ind w:left="1080"/>
      </w:pPr>
      <w:r>
        <w:t>Exceptions:</w:t>
      </w:r>
    </w:p>
    <w:p w14:paraId="20064BD3" w14:textId="77777777" w:rsidR="00E51843" w:rsidRDefault="00E51843" w:rsidP="00E51843">
      <w:pPr>
        <w:pStyle w:val="ListParagraph"/>
        <w:ind w:left="1080"/>
      </w:pPr>
      <w:r>
        <w:t>&lt;</w:t>
      </w:r>
      <w:proofErr w:type="spellStart"/>
      <w:proofErr w:type="gramStart"/>
      <w:r>
        <w:t>displayname</w:t>
      </w:r>
      <w:proofErr w:type="spellEnd"/>
      <w:proofErr w:type="gramEnd"/>
      <w:r>
        <w:t>&gt; (&lt;username&gt;): &lt;level&gt;</w:t>
      </w:r>
    </w:p>
    <w:p w14:paraId="2C97A31D" w14:textId="77777777" w:rsidR="00E51843" w:rsidRDefault="00E51843" w:rsidP="00E51843">
      <w:pPr>
        <w:pStyle w:val="ListParagraph"/>
        <w:ind w:left="1080"/>
      </w:pPr>
      <w:r>
        <w:t>...</w:t>
      </w:r>
    </w:p>
    <w:p w14:paraId="5059519F" w14:textId="77777777" w:rsidR="00E51843" w:rsidRDefault="00E51843" w:rsidP="00E51843">
      <w:pPr>
        <w:pStyle w:val="ListParagraph"/>
        <w:ind w:left="1080"/>
      </w:pPr>
      <w:r>
        <w:t xml:space="preserve">These exceptions are a </w:t>
      </w:r>
      <w:proofErr w:type="spellStart"/>
      <w:r>
        <w:t>listbox</w:t>
      </w:r>
      <w:proofErr w:type="spellEnd"/>
      <w:r>
        <w:t>, three rows high (whatever fits). Example:</w:t>
      </w:r>
    </w:p>
    <w:p w14:paraId="0D9D228C" w14:textId="77777777" w:rsidR="00E51843" w:rsidRDefault="00E51843" w:rsidP="00E51843">
      <w:pPr>
        <w:pStyle w:val="ListParagraph"/>
        <w:ind w:left="1080"/>
      </w:pPr>
      <w:proofErr w:type="spellStart"/>
      <w:r>
        <w:t>Henk</w:t>
      </w:r>
      <w:proofErr w:type="spellEnd"/>
      <w:r>
        <w:t xml:space="preserve"> de </w:t>
      </w:r>
      <w:proofErr w:type="spellStart"/>
      <w:r>
        <w:t>Vries</w:t>
      </w:r>
      <w:proofErr w:type="spellEnd"/>
      <w:r>
        <w:t xml:space="preserve"> (</w:t>
      </w:r>
      <w:proofErr w:type="spellStart"/>
      <w:r>
        <w:t>henkdv</w:t>
      </w:r>
      <w:proofErr w:type="spellEnd"/>
      <w:r>
        <w:t>): object</w:t>
      </w:r>
    </w:p>
    <w:p w14:paraId="604309E8" w14:textId="77777777" w:rsidR="00E51843" w:rsidRDefault="00E51843" w:rsidP="00E51843">
      <w:pPr>
        <w:pStyle w:val="ListParagraph"/>
        <w:ind w:left="1080"/>
      </w:pPr>
      <w:r>
        <w:t xml:space="preserve">Piet </w:t>
      </w:r>
      <w:proofErr w:type="spellStart"/>
      <w:r>
        <w:t>Pietersen</w:t>
      </w:r>
      <w:proofErr w:type="spellEnd"/>
      <w:r>
        <w:t xml:space="preserve"> (piet1): none</w:t>
      </w:r>
    </w:p>
    <w:p w14:paraId="06DFFA34" w14:textId="77777777" w:rsidR="00E51843" w:rsidRDefault="00E51843" w:rsidP="00E51843">
      <w:pPr>
        <w:pStyle w:val="ListParagraph"/>
        <w:ind w:left="1080"/>
      </w:pPr>
      <w:r>
        <w:t>Jan Jansen (</w:t>
      </w:r>
      <w:proofErr w:type="spellStart"/>
      <w:r>
        <w:t>jjansen</w:t>
      </w:r>
      <w:proofErr w:type="spellEnd"/>
      <w:r>
        <w:t>): value</w:t>
      </w:r>
    </w:p>
    <w:p w14:paraId="598E461A" w14:textId="77777777" w:rsidR="00E51843" w:rsidRDefault="00E51843" w:rsidP="00E51843">
      <w:pPr>
        <w:pStyle w:val="ListParagraph"/>
        <w:numPr>
          <w:ilvl w:val="0"/>
          <w:numId w:val="17"/>
        </w:numPr>
        <w:ind w:left="1080"/>
      </w:pPr>
      <w:r>
        <w:t>[Edit permissions]</w:t>
      </w:r>
    </w:p>
    <w:p w14:paraId="4224298A" w14:textId="77777777" w:rsidR="00E51843" w:rsidRDefault="00E51843" w:rsidP="00E51843">
      <w:pPr>
        <w:pStyle w:val="ListParagraph"/>
        <w:ind w:left="1080"/>
      </w:pPr>
      <w:r>
        <w:t>Leads to Permission settings, described below.</w:t>
      </w:r>
    </w:p>
    <w:p w14:paraId="005A61A9" w14:textId="77777777" w:rsidR="00E51843" w:rsidRDefault="00E51843" w:rsidP="00E51843">
      <w:pPr>
        <w:pStyle w:val="ListParagraph"/>
        <w:numPr>
          <w:ilvl w:val="0"/>
          <w:numId w:val="17"/>
        </w:numPr>
      </w:pPr>
      <w:r>
        <w:t>Shows a download section.</w:t>
      </w:r>
    </w:p>
    <w:p w14:paraId="266151A9" w14:textId="77777777" w:rsidR="00E51843" w:rsidRDefault="00E51843" w:rsidP="00E51843">
      <w:pPr>
        <w:pStyle w:val="ListParagraph"/>
        <w:numPr>
          <w:ilvl w:val="0"/>
          <w:numId w:val="17"/>
        </w:numPr>
        <w:ind w:left="1080"/>
      </w:pPr>
      <w:r>
        <w:t xml:space="preserve">If user has permission on the values level, show an </w:t>
      </w:r>
      <w:proofErr w:type="spellStart"/>
      <w:r>
        <w:t>infomessage</w:t>
      </w:r>
      <w:proofErr w:type="spellEnd"/>
      <w:r>
        <w:t xml:space="preserve">: "You have permission to the level of tree-ring values for this project." Show a 'Download' button below it. It leads to the </w:t>
      </w:r>
      <w:proofErr w:type="spellStart"/>
      <w:proofErr w:type="gramStart"/>
      <w:r>
        <w:t>DownloadPage</w:t>
      </w:r>
      <w:proofErr w:type="spellEnd"/>
      <w:r>
        <w:t xml:space="preserve"> .</w:t>
      </w:r>
      <w:proofErr w:type="gramEnd"/>
    </w:p>
    <w:p w14:paraId="7E867BE3" w14:textId="4E808F0C" w:rsidR="00E51843" w:rsidRDefault="009A6D99" w:rsidP="00E51843">
      <w:pPr>
        <w:pStyle w:val="ListParagraph"/>
        <w:numPr>
          <w:ilvl w:val="0"/>
          <w:numId w:val="17"/>
        </w:numPr>
        <w:ind w:left="1080"/>
      </w:pPr>
      <w:r>
        <w:t>{</w:t>
      </w:r>
      <w:r w:rsidR="00E51843">
        <w:t xml:space="preserve">If user has no permission on the values level, the project is not downloadable. Show an </w:t>
      </w:r>
      <w:proofErr w:type="spellStart"/>
      <w:r w:rsidR="00E51843">
        <w:t>infomessage</w:t>
      </w:r>
      <w:proofErr w:type="spellEnd"/>
      <w:r w:rsidR="00E51843">
        <w:t xml:space="preserve">: "You are currently </w:t>
      </w:r>
      <w:proofErr w:type="spellStart"/>
      <w:r w:rsidR="00E51843">
        <w:t>authorised</w:t>
      </w:r>
      <w:proofErr w:type="spellEnd"/>
      <w:r w:rsidR="00E51843">
        <w:t xml:space="preserve"> to view no more than the '&lt;entity&gt;' level of this project. To download, you need permission to the level of tree-ring values." </w:t>
      </w:r>
    </w:p>
    <w:p w14:paraId="084BA43C" w14:textId="77777777" w:rsidR="00E51843" w:rsidRDefault="00E51843" w:rsidP="00E51843">
      <w:pPr>
        <w:pStyle w:val="ListParagraph"/>
        <w:ind w:left="1080"/>
      </w:pPr>
      <w:r>
        <w:t>[Temp solution] "Please contact the projects' manager &lt;display name&gt; to request permission: &lt;mailto link&gt;."</w:t>
      </w:r>
    </w:p>
    <w:p w14:paraId="58E85382" w14:textId="34FC9DD8" w:rsidR="00E51843" w:rsidRDefault="00E51843" w:rsidP="00E51843">
      <w:pPr>
        <w:pStyle w:val="ListParagraph"/>
        <w:ind w:left="1080"/>
      </w:pPr>
      <w:r>
        <w:t xml:space="preserve">[Nicer solution] Show a button below it called: 'Request permission'. </w:t>
      </w:r>
      <w:proofErr w:type="gramStart"/>
      <w:r>
        <w:t>Request permission leads to Permission request</w:t>
      </w:r>
      <w:proofErr w:type="gramEnd"/>
      <w:r>
        <w:t xml:space="preserve">, </w:t>
      </w:r>
      <w:proofErr w:type="gramStart"/>
      <w:r>
        <w:t>see below</w:t>
      </w:r>
      <w:proofErr w:type="gramEnd"/>
      <w:r>
        <w:t>.</w:t>
      </w:r>
      <w:r w:rsidR="009A6D99">
        <w:t>}</w:t>
      </w:r>
    </w:p>
    <w:p w14:paraId="63D88787" w14:textId="6E5E2223" w:rsidR="00E51843" w:rsidRDefault="009A6D99" w:rsidP="00E51843">
      <w:pPr>
        <w:pStyle w:val="ListParagraph"/>
        <w:numPr>
          <w:ilvl w:val="0"/>
          <w:numId w:val="17"/>
        </w:numPr>
        <w:ind w:left="1080"/>
      </w:pPr>
      <w:r>
        <w:t>{</w:t>
      </w:r>
      <w:r w:rsidR="00E51843">
        <w:t xml:space="preserve">If user is the manager of the project, instead always show </w:t>
      </w:r>
      <w:proofErr w:type="spellStart"/>
      <w:r w:rsidR="00E51843">
        <w:t>infomessage</w:t>
      </w:r>
      <w:proofErr w:type="spellEnd"/>
      <w:r w:rsidR="00E51843">
        <w:t>: "Note: you are the manager of this project." Show a download button below it.</w:t>
      </w:r>
      <w:r>
        <w:t>}</w:t>
      </w:r>
    </w:p>
    <w:p w14:paraId="04D43611" w14:textId="77777777" w:rsidR="00E51843" w:rsidRDefault="00E51843" w:rsidP="00E51843">
      <w:pPr>
        <w:pStyle w:val="ListParagraph"/>
        <w:numPr>
          <w:ilvl w:val="0"/>
          <w:numId w:val="17"/>
        </w:numPr>
      </w:pPr>
      <w:r>
        <w:t>Language: &lt;language&gt; [Change]</w:t>
      </w:r>
    </w:p>
    <w:p w14:paraId="5C2ACC7E" w14:textId="77777777" w:rsidR="00E51843" w:rsidRDefault="00E51843" w:rsidP="00E51843">
      <w:pPr>
        <w:pStyle w:val="ListParagraph"/>
      </w:pPr>
      <w:r>
        <w:t>This part is shown to the current manager of the project (and to admin). Leads to an intermediate page, see below.</w:t>
      </w:r>
    </w:p>
    <w:p w14:paraId="70F3DEF4" w14:textId="77777777" w:rsidR="00E51843" w:rsidRDefault="00E51843" w:rsidP="00E51843">
      <w:pPr>
        <w:pStyle w:val="ListParagraph"/>
        <w:numPr>
          <w:ilvl w:val="0"/>
          <w:numId w:val="17"/>
        </w:numPr>
      </w:pPr>
      <w:r>
        <w:t>Manager: &lt;display name&gt; [Change]</w:t>
      </w:r>
    </w:p>
    <w:p w14:paraId="56BD2708" w14:textId="77777777" w:rsidR="00E51843" w:rsidRDefault="00E51843" w:rsidP="00E51843">
      <w:pPr>
        <w:pStyle w:val="ListParagraph"/>
      </w:pPr>
      <w:r>
        <w:t>Where the name is a link to the member's page.</w:t>
      </w:r>
    </w:p>
    <w:p w14:paraId="318F496E" w14:textId="77777777" w:rsidR="00E51843" w:rsidRDefault="00E51843" w:rsidP="00E51843">
      <w:pPr>
        <w:pStyle w:val="ListParagraph"/>
      </w:pPr>
      <w:r>
        <w:t>Change option is shown to the current manager of the project (and to admin). Leads to an intermediate page, see below.</w:t>
      </w:r>
    </w:p>
    <w:p w14:paraId="6100CD89" w14:textId="77777777" w:rsidR="00E51843" w:rsidRDefault="00E51843" w:rsidP="00E51843">
      <w:pPr>
        <w:pStyle w:val="ListParagraph"/>
        <w:numPr>
          <w:ilvl w:val="0"/>
          <w:numId w:val="17"/>
        </w:numPr>
      </w:pPr>
      <w:r>
        <w:t>Legal owner: &lt;</w:t>
      </w:r>
      <w:proofErr w:type="spellStart"/>
      <w:r>
        <w:t>organisation</w:t>
      </w:r>
      <w:proofErr w:type="spellEnd"/>
      <w:r>
        <w:t xml:space="preserve"> name&gt; [Change]</w:t>
      </w:r>
    </w:p>
    <w:p w14:paraId="76D9F308" w14:textId="618565EF" w:rsidR="00E51843" w:rsidRDefault="00E51843" w:rsidP="00E51843">
      <w:pPr>
        <w:pStyle w:val="ListParagraph"/>
      </w:pPr>
      <w:r>
        <w:t xml:space="preserve">{Where the name is a link to the </w:t>
      </w:r>
      <w:proofErr w:type="spellStart"/>
      <w:r>
        <w:t>organisation</w:t>
      </w:r>
      <w:proofErr w:type="spellEnd"/>
      <w:r>
        <w:t xml:space="preserve"> page.}</w:t>
      </w:r>
    </w:p>
    <w:p w14:paraId="6DB22D52" w14:textId="2114CFA0" w:rsidR="005739E1" w:rsidRDefault="00E51843" w:rsidP="00E51843">
      <w:pPr>
        <w:pStyle w:val="ListParagraph"/>
      </w:pPr>
      <w:r>
        <w:t>This part is shown to admin only. {Leads to an intermediate page, see below.}</w:t>
      </w:r>
    </w:p>
    <w:p w14:paraId="53F57FCD" w14:textId="77777777" w:rsidR="00322BF3" w:rsidRDefault="00322BF3" w:rsidP="00C90802"/>
    <w:p w14:paraId="5F40C6E6" w14:textId="77777777" w:rsidR="00AF0671" w:rsidRDefault="00AF0671" w:rsidP="00E65D16">
      <w:pPr>
        <w:pStyle w:val="Heading6"/>
      </w:pPr>
      <w:r>
        <w:t>Result structure view</w:t>
      </w:r>
    </w:p>
    <w:p w14:paraId="531B48CC" w14:textId="77777777" w:rsidR="00AF0671" w:rsidRDefault="00AF0671" w:rsidP="00AF0671"/>
    <w:p w14:paraId="58C4972B" w14:textId="77777777" w:rsidR="00AF0671" w:rsidRDefault="00AF0671" w:rsidP="00AF0671">
      <w:r>
        <w:t xml:space="preserve">The project structure is shown as a tree. In case a specific object was selected before entering the </w:t>
      </w:r>
      <w:proofErr w:type="spellStart"/>
      <w:r>
        <w:t>projectpage</w:t>
      </w:r>
      <w:proofErr w:type="spellEnd"/>
      <w:r>
        <w:t>, make the object (result) the 'current entity'.</w:t>
      </w:r>
    </w:p>
    <w:p w14:paraId="08E83D64" w14:textId="77777777" w:rsidR="00AF0671" w:rsidRDefault="00AF0671" w:rsidP="00AF0671">
      <w:r>
        <w:t>All entities are shown in the tree, regardless of user permissions. (</w:t>
      </w:r>
      <w:proofErr w:type="gramStart"/>
      <w:r>
        <w:t>decision</w:t>
      </w:r>
      <w:proofErr w:type="gramEnd"/>
      <w:r>
        <w:t xml:space="preserve"> FZ/RM 19/3).</w:t>
      </w:r>
    </w:p>
    <w:p w14:paraId="5087E6F7" w14:textId="77777777" w:rsidR="00AF0671" w:rsidRDefault="00AF0671" w:rsidP="00AF0671"/>
    <w:p w14:paraId="08B47012" w14:textId="77777777" w:rsidR="00AF0671" w:rsidRDefault="00AF0671" w:rsidP="00AF0671">
      <w:r>
        <w:t xml:space="preserve">Example: If object Verdieping2 (the result) is part of object </w:t>
      </w:r>
      <w:proofErr w:type="spellStart"/>
      <w:r>
        <w:t>Huis</w:t>
      </w:r>
      <w:proofErr w:type="spellEnd"/>
      <w:r>
        <w:t xml:space="preserve"> is part of project </w:t>
      </w:r>
      <w:proofErr w:type="spellStart"/>
      <w:r>
        <w:t>Opgraving</w:t>
      </w:r>
      <w:proofErr w:type="spellEnd"/>
      <w:r>
        <w:t xml:space="preserve"> </w:t>
      </w:r>
      <w:proofErr w:type="spellStart"/>
      <w:r>
        <w:t>Dorpje</w:t>
      </w:r>
      <w:proofErr w:type="spellEnd"/>
      <w:r>
        <w:t xml:space="preserve"> </w:t>
      </w:r>
      <w:proofErr w:type="gramStart"/>
      <w:r>
        <w:t>Utrecht,</w:t>
      </w:r>
      <w:proofErr w:type="gramEnd"/>
      <w:r>
        <w:t xml:space="preserve"> the following will be shown (assuming one has permission to the elements level, so not to the levels below):</w:t>
      </w:r>
    </w:p>
    <w:p w14:paraId="0D3C09F4" w14:textId="77777777" w:rsidR="00AF0671" w:rsidRDefault="00AF0671" w:rsidP="00AF0671"/>
    <w:p w14:paraId="53569DF2" w14:textId="77777777" w:rsidR="00AF0671" w:rsidRDefault="00AF0671" w:rsidP="00AF0671">
      <w:pPr>
        <w:pStyle w:val="Code"/>
      </w:pPr>
      <w:proofErr w:type="spellStart"/>
      <w:r>
        <w:t>Opgraving</w:t>
      </w:r>
      <w:proofErr w:type="spellEnd"/>
      <w:r>
        <w:t xml:space="preserve"> </w:t>
      </w:r>
      <w:proofErr w:type="spellStart"/>
      <w:r>
        <w:t>Dorpje</w:t>
      </w:r>
      <w:proofErr w:type="spellEnd"/>
      <w:r>
        <w:t xml:space="preserve"> Utrecht (project)</w:t>
      </w:r>
    </w:p>
    <w:p w14:paraId="3CF6319E" w14:textId="77777777" w:rsidR="00AF0671" w:rsidRDefault="00AF0671" w:rsidP="00AF0671">
      <w:pPr>
        <w:pStyle w:val="Code"/>
      </w:pPr>
      <w:r>
        <w:tab/>
      </w:r>
      <w:proofErr w:type="spellStart"/>
      <w:r>
        <w:t>Huis</w:t>
      </w:r>
      <w:proofErr w:type="spellEnd"/>
      <w:r>
        <w:t xml:space="preserve"> (object)</w:t>
      </w:r>
    </w:p>
    <w:p w14:paraId="4BDA5908" w14:textId="77777777" w:rsidR="00AF0671" w:rsidRDefault="00AF0671" w:rsidP="00AF0671">
      <w:pPr>
        <w:pStyle w:val="Code"/>
      </w:pPr>
      <w:r>
        <w:tab/>
      </w:r>
      <w:r>
        <w:tab/>
        <w:t>[-] Verdieping2 (object)</w:t>
      </w:r>
    </w:p>
    <w:p w14:paraId="1296718F" w14:textId="77777777" w:rsidR="00AF0671" w:rsidRDefault="00AF0671" w:rsidP="00AF0671">
      <w:pPr>
        <w:pStyle w:val="Code"/>
      </w:pPr>
      <w:r>
        <w:tab/>
      </w:r>
      <w:r>
        <w:tab/>
      </w:r>
      <w:r>
        <w:tab/>
        <w:t>[</w:t>
      </w:r>
      <w:proofErr w:type="gramStart"/>
      <w:r>
        <w:t>-]</w:t>
      </w:r>
      <w:proofErr w:type="spellStart"/>
      <w:proofErr w:type="gramEnd"/>
      <w:r>
        <w:t>Kast</w:t>
      </w:r>
      <w:proofErr w:type="spellEnd"/>
      <w:r>
        <w:t xml:space="preserve"> (element)</w:t>
      </w:r>
    </w:p>
    <w:p w14:paraId="308F32C6" w14:textId="77777777" w:rsidR="00AF0671" w:rsidRDefault="00AF0671" w:rsidP="00AF0671">
      <w:pPr>
        <w:pStyle w:val="Code"/>
      </w:pPr>
      <w:r>
        <w:tab/>
      </w:r>
      <w:r>
        <w:tab/>
      </w:r>
      <w:r>
        <w:tab/>
      </w:r>
      <w:r>
        <w:tab/>
        <w:t>[+](</w:t>
      </w:r>
      <w:proofErr w:type="gramStart"/>
      <w:r>
        <w:t>sample</w:t>
      </w:r>
      <w:proofErr w:type="gramEnd"/>
      <w:r>
        <w:t>)</w:t>
      </w:r>
    </w:p>
    <w:p w14:paraId="009B95C6" w14:textId="77777777" w:rsidR="00AF0671" w:rsidRDefault="00AF0671" w:rsidP="00AF0671">
      <w:pPr>
        <w:pStyle w:val="Code"/>
      </w:pPr>
      <w:r>
        <w:tab/>
      </w:r>
      <w:r>
        <w:tab/>
      </w:r>
      <w:r>
        <w:tab/>
      </w:r>
      <w:r>
        <w:tab/>
        <w:t>[+](</w:t>
      </w:r>
      <w:proofErr w:type="gramStart"/>
      <w:r>
        <w:t>sample</w:t>
      </w:r>
      <w:proofErr w:type="gramEnd"/>
      <w:r>
        <w:t>)</w:t>
      </w:r>
    </w:p>
    <w:p w14:paraId="6BCD771D" w14:textId="77777777" w:rsidR="00AF0671" w:rsidRDefault="00AF0671" w:rsidP="00AF0671">
      <w:pPr>
        <w:pStyle w:val="Code"/>
      </w:pPr>
      <w:r>
        <w:tab/>
      </w:r>
      <w:r>
        <w:tab/>
      </w:r>
      <w:r>
        <w:tab/>
        <w:t>[</w:t>
      </w:r>
      <w:proofErr w:type="gramStart"/>
      <w:r>
        <w:t>-]</w:t>
      </w:r>
      <w:proofErr w:type="spellStart"/>
      <w:proofErr w:type="gramEnd"/>
      <w:r>
        <w:t>Tafel</w:t>
      </w:r>
      <w:proofErr w:type="spellEnd"/>
      <w:r>
        <w:t xml:space="preserve"> (element)</w:t>
      </w:r>
    </w:p>
    <w:p w14:paraId="445F777E" w14:textId="77777777" w:rsidR="00AF0671" w:rsidRDefault="00AF0671" w:rsidP="00AF0671">
      <w:pPr>
        <w:pStyle w:val="Code"/>
      </w:pPr>
      <w:r>
        <w:tab/>
      </w:r>
      <w:r>
        <w:tab/>
      </w:r>
      <w:r>
        <w:tab/>
      </w:r>
      <w:r>
        <w:tab/>
        <w:t>[+](</w:t>
      </w:r>
      <w:proofErr w:type="gramStart"/>
      <w:r>
        <w:t>sample</w:t>
      </w:r>
      <w:proofErr w:type="gramEnd"/>
      <w:r>
        <w:t>)</w:t>
      </w:r>
    </w:p>
    <w:p w14:paraId="1D77E7A1" w14:textId="77777777" w:rsidR="00AF0671" w:rsidRDefault="00AF0671" w:rsidP="00AF0671">
      <w:pPr>
        <w:pStyle w:val="Code"/>
      </w:pPr>
      <w:r>
        <w:tab/>
      </w:r>
      <w:r>
        <w:tab/>
      </w:r>
      <w:r>
        <w:tab/>
      </w:r>
      <w:r>
        <w:tab/>
        <w:t>[+](</w:t>
      </w:r>
      <w:proofErr w:type="gramStart"/>
      <w:r>
        <w:t>sample</w:t>
      </w:r>
      <w:proofErr w:type="gramEnd"/>
      <w:r>
        <w:t>)</w:t>
      </w:r>
    </w:p>
    <w:p w14:paraId="1BFDD093" w14:textId="77777777" w:rsidR="00AF0671" w:rsidRDefault="00AF0671" w:rsidP="00AF0671">
      <w:pPr>
        <w:pStyle w:val="Code"/>
      </w:pPr>
      <w:r>
        <w:tab/>
      </w:r>
      <w:r>
        <w:tab/>
      </w:r>
      <w:r>
        <w:tab/>
        <w:t>...</w:t>
      </w:r>
    </w:p>
    <w:p w14:paraId="73375D02" w14:textId="77777777" w:rsidR="00AF0671" w:rsidRDefault="00AF0671" w:rsidP="00AF0671">
      <w:r>
        <w:t>The name of the entry in the tree depend on permissions:</w:t>
      </w:r>
    </w:p>
    <w:p w14:paraId="2DF80C1D" w14:textId="77777777" w:rsidR="00AF0671" w:rsidRDefault="00AF0671" w:rsidP="00AF0671"/>
    <w:p w14:paraId="1FF58E14" w14:textId="77777777" w:rsidR="00AF0671" w:rsidRDefault="00AF0671" w:rsidP="00AF0671">
      <w:pPr>
        <w:pStyle w:val="ListParagraph"/>
        <w:numPr>
          <w:ilvl w:val="0"/>
          <w:numId w:val="17"/>
        </w:numPr>
      </w:pPr>
      <w:r>
        <w:t>&lt;</w:t>
      </w:r>
      <w:proofErr w:type="gramStart"/>
      <w:r>
        <w:t>entity</w:t>
      </w:r>
      <w:proofErr w:type="gramEnd"/>
      <w:r>
        <w:t xml:space="preserve"> title&gt; (entity level)</w:t>
      </w:r>
    </w:p>
    <w:p w14:paraId="2A584B11" w14:textId="77777777" w:rsidR="00AF0671" w:rsidRDefault="00AF0671" w:rsidP="00AF0671">
      <w:pPr>
        <w:pStyle w:val="ListParagraph"/>
      </w:pPr>
      <w:proofErr w:type="gramStart"/>
      <w:r>
        <w:t>if</w:t>
      </w:r>
      <w:proofErr w:type="gramEnd"/>
      <w:r>
        <w:t xml:space="preserve"> user has permission on this entity level</w:t>
      </w:r>
    </w:p>
    <w:p w14:paraId="18448EB0" w14:textId="77777777" w:rsidR="00AF0671" w:rsidRDefault="00AF0671" w:rsidP="00AF0671">
      <w:pPr>
        <w:pStyle w:val="ListParagraph"/>
        <w:numPr>
          <w:ilvl w:val="0"/>
          <w:numId w:val="17"/>
        </w:numPr>
      </w:pPr>
      <w:r>
        <w:t>(</w:t>
      </w:r>
      <w:proofErr w:type="gramStart"/>
      <w:r>
        <w:t>entity</w:t>
      </w:r>
      <w:proofErr w:type="gramEnd"/>
      <w:r>
        <w:t xml:space="preserve"> level) </w:t>
      </w:r>
    </w:p>
    <w:p w14:paraId="1922C2AB" w14:textId="77777777" w:rsidR="00AF0671" w:rsidRDefault="00AF0671" w:rsidP="00AF0671">
      <w:pPr>
        <w:pStyle w:val="ListParagraph"/>
      </w:pPr>
      <w:proofErr w:type="gramStart"/>
      <w:r>
        <w:t>if</w:t>
      </w:r>
      <w:proofErr w:type="gramEnd"/>
      <w:r>
        <w:t xml:space="preserve"> user doesn't have permission on this entity level</w:t>
      </w:r>
    </w:p>
    <w:p w14:paraId="6592CD98" w14:textId="77777777" w:rsidR="00AF0671" w:rsidRDefault="00AF0671" w:rsidP="00AF0671">
      <w:r>
        <w:t>If possible, use an icon in the tree to indicate the entity level.</w:t>
      </w:r>
    </w:p>
    <w:p w14:paraId="4BE63841" w14:textId="77777777" w:rsidR="00AF0671" w:rsidRDefault="00AF0671" w:rsidP="00AF0671"/>
    <w:p w14:paraId="5A08EF00" w14:textId="77777777" w:rsidR="00AF0671" w:rsidRDefault="00AF0671" w:rsidP="00AF0671"/>
    <w:p w14:paraId="23C5C797" w14:textId="77777777" w:rsidR="00AF0671" w:rsidRDefault="00AF0671" w:rsidP="00AF0671">
      <w:r>
        <w:t>For now, only show the path to the project this object is part of. @</w:t>
      </w:r>
      <w:proofErr w:type="gramStart"/>
      <w:r>
        <w:t>p</w:t>
      </w:r>
      <w:proofErr w:type="gramEnd"/>
      <w:r>
        <w:t>.m. Also show siblings of this object and of entities higher in the tree, for sideways navigation.</w:t>
      </w:r>
    </w:p>
    <w:p w14:paraId="7586B79B" w14:textId="77777777" w:rsidR="00AF0671" w:rsidRDefault="00AF0671" w:rsidP="00AF0671"/>
    <w:p w14:paraId="4C3EA7A6" w14:textId="77777777" w:rsidR="00AF0671" w:rsidRDefault="00AF0671" w:rsidP="00AF0671">
      <w:r>
        <w:t xml:space="preserve">Above, the tree has been expanded to the sample level. By default, expand to the level the user has permission to. </w:t>
      </w:r>
    </w:p>
    <w:p w14:paraId="1AB26C57" w14:textId="77777777" w:rsidR="00AF0671" w:rsidRDefault="00AF0671" w:rsidP="00AF0671">
      <w:r>
        <w:t xml:space="preserve">The [-] indicates </w:t>
      </w:r>
      <w:proofErr w:type="gramStart"/>
      <w:r>
        <w:t>an 'expanded'</w:t>
      </w:r>
      <w:proofErr w:type="gramEnd"/>
      <w:r>
        <w:t xml:space="preserve"> item in the tree, i.e. it shows all that's below it. A [+] would indicate a 'collapsed' state. (The [-] and [+] can be clicked to toggle). No indication means that there are no items in the tree below it that can be expanded/collapsed (either because there are none, or they can not be collapsed).</w:t>
      </w:r>
    </w:p>
    <w:p w14:paraId="49F301B3" w14:textId="77777777" w:rsidR="00AF0671" w:rsidRDefault="00AF0671" w:rsidP="00AF0671"/>
    <w:p w14:paraId="10CB30CB" w14:textId="1D6093BC" w:rsidR="00AF0671" w:rsidRDefault="000A175C" w:rsidP="00AF0671">
      <w:r>
        <w:t>{</w:t>
      </w:r>
      <w:r w:rsidR="00AF0671">
        <w:t>Selecting an entity will expand the level below it only. And selecting it again does not collapse it.</w:t>
      </w:r>
      <w:r>
        <w:t>}</w:t>
      </w:r>
    </w:p>
    <w:p w14:paraId="5E1B8854" w14:textId="77777777" w:rsidR="00AF0671" w:rsidRDefault="00AF0671" w:rsidP="00AF0671"/>
    <w:p w14:paraId="1EE475DE" w14:textId="18911C66" w:rsidR="00D345A5" w:rsidRDefault="00AF0671" w:rsidP="00AF0671">
      <w:r>
        <w:t>All entities shown in the tree can be selected, one at a time. That entity becomes the 'current entity' (and will be marked accordingly). This causes the result details view to be updated.</w:t>
      </w:r>
      <w:r w:rsidR="000A175C">
        <w:t xml:space="preserve"> </w:t>
      </w:r>
    </w:p>
    <w:p w14:paraId="1D106220" w14:textId="77777777" w:rsidR="000A175C" w:rsidRDefault="000A175C" w:rsidP="00AF0671"/>
    <w:p w14:paraId="74768E95" w14:textId="77777777" w:rsidR="005A5DF6" w:rsidRDefault="005A5DF6" w:rsidP="00E65D16">
      <w:pPr>
        <w:pStyle w:val="Heading6"/>
      </w:pPr>
      <w:r>
        <w:t>Result details view</w:t>
      </w:r>
    </w:p>
    <w:p w14:paraId="0348F221" w14:textId="77777777" w:rsidR="005A5DF6" w:rsidRDefault="005A5DF6" w:rsidP="005A5DF6"/>
    <w:p w14:paraId="207D832E" w14:textId="77777777" w:rsidR="005A5DF6" w:rsidRDefault="005A5DF6" w:rsidP="005A5DF6">
      <w:r>
        <w:t>Shows the details of the current entity.</w:t>
      </w:r>
    </w:p>
    <w:p w14:paraId="0A1E2F1E" w14:textId="77777777" w:rsidR="005A5DF6" w:rsidRDefault="005A5DF6" w:rsidP="005A5DF6"/>
    <w:p w14:paraId="43024D3E" w14:textId="77777777" w:rsidR="005A5DF6" w:rsidRDefault="005A5DF6" w:rsidP="005A5DF6">
      <w:r>
        <w:t xml:space="preserve">In general, the </w:t>
      </w:r>
      <w:proofErr w:type="spellStart"/>
      <w:r>
        <w:t>attibutes</w:t>
      </w:r>
      <w:proofErr w:type="spellEnd"/>
      <w:r>
        <w:t xml:space="preserve"> of an entity are only shown when the user is </w:t>
      </w:r>
      <w:proofErr w:type="spellStart"/>
      <w:r>
        <w:t>authorised</w:t>
      </w:r>
      <w:proofErr w:type="spellEnd"/>
      <w:r>
        <w:t xml:space="preserve"> for that entity level. There are two exceptions, because projects and objects are always shown in the tree.</w:t>
      </w:r>
    </w:p>
    <w:p w14:paraId="4A5A17F8" w14:textId="77777777" w:rsidR="005A5DF6" w:rsidRDefault="005A5DF6" w:rsidP="005A5DF6"/>
    <w:p w14:paraId="7D5653C4" w14:textId="77777777" w:rsidR="005A5DF6" w:rsidRDefault="005A5DF6" w:rsidP="005A5DF6">
      <w:pPr>
        <w:pStyle w:val="ListParagraph"/>
        <w:numPr>
          <w:ilvl w:val="0"/>
          <w:numId w:val="17"/>
        </w:numPr>
      </w:pPr>
      <w:r>
        <w:t xml:space="preserve">If a project is selected, and the user is not </w:t>
      </w:r>
      <w:proofErr w:type="spellStart"/>
      <w:r>
        <w:t>authorised</w:t>
      </w:r>
      <w:proofErr w:type="spellEnd"/>
      <w:r>
        <w:t>, only the 'open access' attributes of the project are shown.</w:t>
      </w:r>
    </w:p>
    <w:p w14:paraId="73D87BC3" w14:textId="77777777" w:rsidR="005A5DF6" w:rsidRDefault="005A5DF6" w:rsidP="005A5DF6">
      <w:pPr>
        <w:pStyle w:val="ListParagraph"/>
        <w:numPr>
          <w:ilvl w:val="0"/>
          <w:numId w:val="17"/>
        </w:numPr>
      </w:pPr>
      <w:r>
        <w:t xml:space="preserve">If an object is selected, and the user is not </w:t>
      </w:r>
      <w:proofErr w:type="spellStart"/>
      <w:r>
        <w:t>authorised</w:t>
      </w:r>
      <w:proofErr w:type="spellEnd"/>
      <w:r>
        <w:t>, only the 'open access' attributes of the object are shown.</w:t>
      </w:r>
    </w:p>
    <w:p w14:paraId="5310E7E4" w14:textId="77777777" w:rsidR="005A5DF6" w:rsidRDefault="005A5DF6" w:rsidP="005A5DF6">
      <w:r>
        <w:t xml:space="preserve">If the user is not </w:t>
      </w:r>
      <w:proofErr w:type="spellStart"/>
      <w:r>
        <w:t>authorised</w:t>
      </w:r>
      <w:proofErr w:type="spellEnd"/>
      <w:r>
        <w:t xml:space="preserve"> on the level of the current entity, no details of the entity are shown. Instead a message is shown in-screen:</w:t>
      </w:r>
    </w:p>
    <w:p w14:paraId="4A9D0000" w14:textId="77777777" w:rsidR="005A5DF6" w:rsidRDefault="005A5DF6" w:rsidP="005A5DF6"/>
    <w:p w14:paraId="0415E89B" w14:textId="77777777" w:rsidR="005A5DF6" w:rsidRDefault="005A5DF6" w:rsidP="005A5DF6">
      <w:pPr>
        <w:pStyle w:val="Code"/>
      </w:pPr>
      <w:r>
        <w:t xml:space="preserve">You are currently </w:t>
      </w:r>
      <w:proofErr w:type="spellStart"/>
      <w:r>
        <w:t>authorised</w:t>
      </w:r>
      <w:proofErr w:type="spellEnd"/>
      <w:r>
        <w:t xml:space="preserve"> to view no more than the '&lt;entity&gt;' level of this project. </w:t>
      </w:r>
    </w:p>
    <w:p w14:paraId="5789254D" w14:textId="77777777" w:rsidR="005A5DF6" w:rsidRDefault="005A5DF6" w:rsidP="005A5DF6">
      <w:pPr>
        <w:pStyle w:val="Code"/>
      </w:pPr>
      <w:r>
        <w:t>To view these details, you need permission on at least the '&lt;level of current entity&gt;' level.</w:t>
      </w:r>
    </w:p>
    <w:p w14:paraId="4368CE25" w14:textId="77777777" w:rsidR="005A5DF6" w:rsidRDefault="005A5DF6" w:rsidP="005A5DF6">
      <w:pPr>
        <w:pStyle w:val="Code"/>
      </w:pPr>
      <w:r>
        <w:t>Please contact the projects' manager &lt;display name&gt; to request permission: &lt;mailto link&gt;.</w:t>
      </w:r>
    </w:p>
    <w:p w14:paraId="26B92CBF" w14:textId="4F9A2B21" w:rsidR="005A5DF6" w:rsidRDefault="005A5DF6" w:rsidP="005A5DF6">
      <w:r>
        <w:t>{</w:t>
      </w:r>
      <w:proofErr w:type="gramStart"/>
      <w:r>
        <w:t>p</w:t>
      </w:r>
      <w:proofErr w:type="gramEnd"/>
      <w:r>
        <w:t>.m. A Request permission button, which leads to Permission request, see below.}</w:t>
      </w:r>
    </w:p>
    <w:p w14:paraId="28F663EB" w14:textId="77777777" w:rsidR="005A5DF6" w:rsidRDefault="005A5DF6" w:rsidP="005A5DF6"/>
    <w:p w14:paraId="0F64019F" w14:textId="77777777" w:rsidR="005A5DF6" w:rsidRPr="005A5DF6" w:rsidRDefault="005A5DF6" w:rsidP="005A5DF6">
      <w:pPr>
        <w:rPr>
          <w:b/>
        </w:rPr>
      </w:pPr>
      <w:r w:rsidRPr="005A5DF6">
        <w:rPr>
          <w:b/>
        </w:rPr>
        <w:t>P.M.</w:t>
      </w:r>
    </w:p>
    <w:p w14:paraId="0A9EDCAC" w14:textId="77777777" w:rsidR="005A5DF6" w:rsidRDefault="005A5DF6" w:rsidP="005A5DF6"/>
    <w:p w14:paraId="11FB466E" w14:textId="12F55E43" w:rsidR="000A175C" w:rsidRDefault="005A5DF6" w:rsidP="005A5DF6">
      <w:proofErr w:type="gramStart"/>
      <w:r>
        <w:t>p</w:t>
      </w:r>
      <w:proofErr w:type="gramEnd"/>
      <w:r>
        <w:t>.m. Marking the entities and/or attributes in which a 'hit' was found, i.e. a match with the search criteria.</w:t>
      </w:r>
      <w:r w:rsidR="008D4AED">
        <w:t xml:space="preserve"> </w:t>
      </w:r>
    </w:p>
    <w:p w14:paraId="2AB8E9FD" w14:textId="77777777" w:rsidR="008D4AED" w:rsidRDefault="008D4AED" w:rsidP="005A5DF6"/>
    <w:p w14:paraId="510FC715" w14:textId="77777777" w:rsidR="00DD7E0D" w:rsidRDefault="00DD7E0D" w:rsidP="00E65D16">
      <w:pPr>
        <w:pStyle w:val="Heading5"/>
      </w:pPr>
      <w:proofErr w:type="spellStart"/>
      <w:r>
        <w:t>ProjectPage</w:t>
      </w:r>
      <w:proofErr w:type="spellEnd"/>
      <w:r>
        <w:t xml:space="preserve"> (edit)</w:t>
      </w:r>
    </w:p>
    <w:p w14:paraId="65555196" w14:textId="77777777" w:rsidR="00DD7E0D" w:rsidRDefault="00DD7E0D" w:rsidP="00DD7E0D"/>
    <w:p w14:paraId="1527C2FC" w14:textId="77777777" w:rsidR="00DD7E0D" w:rsidRDefault="00DD7E0D" w:rsidP="00DD7E0D">
      <w:r>
        <w:t xml:space="preserve">Edit version of the project page (applicable only to draft projects). </w:t>
      </w:r>
      <w:proofErr w:type="gramStart"/>
      <w:r>
        <w:t>Note that permissions are edited elsewhere.</w:t>
      </w:r>
      <w:proofErr w:type="gramEnd"/>
      <w:r>
        <w:t xml:space="preserve"> See also </w:t>
      </w:r>
      <w:proofErr w:type="spellStart"/>
      <w:r>
        <w:t>AdjustProjectUc</w:t>
      </w:r>
      <w:proofErr w:type="spellEnd"/>
    </w:p>
    <w:p w14:paraId="316FE8B5" w14:textId="77777777" w:rsidR="00DD7E0D" w:rsidRDefault="00DD7E0D" w:rsidP="00DD7E0D"/>
    <w:p w14:paraId="2D3F3335" w14:textId="77777777" w:rsidR="00DD7E0D" w:rsidRDefault="00DD7E0D" w:rsidP="00DD7E0D">
      <w:r>
        <w:t>Header:</w:t>
      </w:r>
    </w:p>
    <w:p w14:paraId="6C9C4EB8" w14:textId="77777777" w:rsidR="00DD7E0D" w:rsidRDefault="00DD7E0D" w:rsidP="00DD7E0D"/>
    <w:p w14:paraId="4384DA36" w14:textId="77777777" w:rsidR="00DD7E0D" w:rsidRDefault="00DD7E0D" w:rsidP="00DD7E0D">
      <w:pPr>
        <w:pStyle w:val="ListParagraph"/>
        <w:numPr>
          <w:ilvl w:val="0"/>
          <w:numId w:val="18"/>
        </w:numPr>
      </w:pPr>
      <w:r>
        <w:t>Shows status to the projects' manager (or admin), which is:</w:t>
      </w:r>
    </w:p>
    <w:p w14:paraId="5AB41CB6" w14:textId="77777777" w:rsidR="00DD7E0D" w:rsidRDefault="00DD7E0D" w:rsidP="00DD7E0D">
      <w:pPr>
        <w:pStyle w:val="ListParagraph"/>
        <w:numPr>
          <w:ilvl w:val="0"/>
          <w:numId w:val="18"/>
        </w:numPr>
        <w:ind w:left="1080"/>
      </w:pPr>
      <w:r>
        <w:t>Editing: draft saved &lt;save date&gt; [Leave edit mode]</w:t>
      </w:r>
    </w:p>
    <w:p w14:paraId="4ABE5CD1" w14:textId="77777777" w:rsidR="00DD7E0D" w:rsidRDefault="00DD7E0D" w:rsidP="00DD7E0D">
      <w:pPr>
        <w:pStyle w:val="ListParagraph"/>
        <w:ind w:left="1080"/>
      </w:pPr>
      <w:r>
        <w:t xml:space="preserve">Leave edit mode returns to regular version of </w:t>
      </w:r>
      <w:proofErr w:type="spellStart"/>
      <w:r>
        <w:t>ProjectPage</w:t>
      </w:r>
      <w:proofErr w:type="spellEnd"/>
      <w:r>
        <w:t xml:space="preserve"> (see above). </w:t>
      </w:r>
      <w:proofErr w:type="gramStart"/>
      <w:r>
        <w:t>This acts the same as navigating away</w:t>
      </w:r>
      <w:proofErr w:type="gramEnd"/>
      <w:r>
        <w:t xml:space="preserve">, </w:t>
      </w:r>
      <w:proofErr w:type="gramStart"/>
      <w:r>
        <w:t>see below</w:t>
      </w:r>
      <w:proofErr w:type="gramEnd"/>
      <w:r>
        <w:t>.</w:t>
      </w:r>
    </w:p>
    <w:p w14:paraId="1037F020" w14:textId="77777777" w:rsidR="00DD7E0D" w:rsidRDefault="00DD7E0D" w:rsidP="00DD7E0D"/>
    <w:p w14:paraId="03FB8A95" w14:textId="77777777" w:rsidR="00DD7E0D" w:rsidRDefault="00DD7E0D" w:rsidP="00DD7E0D">
      <w:r>
        <w:t>Result structure view</w:t>
      </w:r>
    </w:p>
    <w:p w14:paraId="640022A2" w14:textId="77777777" w:rsidR="00DD7E0D" w:rsidRDefault="00DD7E0D" w:rsidP="00DD7E0D"/>
    <w:p w14:paraId="743D9D01" w14:textId="3F7BA6BC" w:rsidR="00DD7E0D" w:rsidRDefault="00DD7E0D" w:rsidP="00DD7E0D">
      <w:pPr>
        <w:pStyle w:val="ListParagraph"/>
        <w:numPr>
          <w:ilvl w:val="0"/>
          <w:numId w:val="19"/>
        </w:numPr>
      </w:pPr>
      <w:r>
        <w:t xml:space="preserve">The structure is shown in the same way as the regular version of </w:t>
      </w:r>
      <w:proofErr w:type="spellStart"/>
      <w:proofErr w:type="gramStart"/>
      <w:r>
        <w:t>ProjectPage</w:t>
      </w:r>
      <w:proofErr w:type="spellEnd"/>
      <w:r>
        <w:t xml:space="preserve"> .</w:t>
      </w:r>
      <w:proofErr w:type="gramEnd"/>
      <w:r>
        <w:t xml:space="preserve"> {But because this is edit mode, it is useful to indicate the items in the tree that contain errors (e.g. with a red marking). Otherwise they may be hard to spot in the project structure (or are spotted later, when archiving shows validation errors).} </w:t>
      </w:r>
      <w:r>
        <w:br/>
        <w:t xml:space="preserve">Introduce </w:t>
      </w:r>
      <w:proofErr w:type="gramStart"/>
      <w:r>
        <w:t>an 'expand</w:t>
      </w:r>
      <w:proofErr w:type="gramEnd"/>
      <w:r>
        <w:t xml:space="preserve"> all' option to open up the tree. </w:t>
      </w:r>
    </w:p>
    <w:p w14:paraId="7ABD2EBD" w14:textId="0A4182BF" w:rsidR="00DD7E0D" w:rsidRDefault="00DD7E0D" w:rsidP="00DD7E0D">
      <w:pPr>
        <w:pStyle w:val="ListParagraph"/>
      </w:pPr>
      <w:r>
        <w:t>{</w:t>
      </w:r>
      <w:proofErr w:type="gramStart"/>
      <w:r>
        <w:t>p</w:t>
      </w:r>
      <w:proofErr w:type="gramEnd"/>
      <w:r>
        <w:t>.m. Show entities above entities that contain errors differently (e.g. with an orange marking), or introduce an 'Error view' of the tree, that shows only branches containing errors.}</w:t>
      </w:r>
    </w:p>
    <w:p w14:paraId="4D03C68E" w14:textId="77777777" w:rsidR="00DD7E0D" w:rsidRDefault="00DD7E0D" w:rsidP="00DD7E0D"/>
    <w:p w14:paraId="46B700C5" w14:textId="77777777" w:rsidR="00DD7E0D" w:rsidRDefault="00DD7E0D" w:rsidP="00DD7E0D">
      <w:r>
        <w:t>Result details view</w:t>
      </w:r>
    </w:p>
    <w:p w14:paraId="75A565FF" w14:textId="77777777" w:rsidR="00DD7E0D" w:rsidRDefault="00DD7E0D" w:rsidP="00DD7E0D"/>
    <w:p w14:paraId="6546DF12" w14:textId="77777777" w:rsidR="00DD7E0D" w:rsidRDefault="00DD7E0D" w:rsidP="00CC353E">
      <w:pPr>
        <w:pStyle w:val="ListParagraph"/>
        <w:numPr>
          <w:ilvl w:val="0"/>
          <w:numId w:val="19"/>
        </w:numPr>
      </w:pPr>
      <w:r>
        <w:t xml:space="preserve">Show messages at the top of the right pane. </w:t>
      </w:r>
    </w:p>
    <w:p w14:paraId="6AE8A40E" w14:textId="346D6D28" w:rsidR="00DD7E0D" w:rsidRDefault="00DD7E0D" w:rsidP="00CC353E">
      <w:pPr>
        <w:pStyle w:val="ListParagraph"/>
      </w:pPr>
      <w:r>
        <w:t xml:space="preserve">These are the same messages shown at Archive validation, e.g. messages about wrong format of a field, missing required field, but also the messages about lists </w:t>
      </w:r>
      <w:r w:rsidR="00CC353E">
        <w:t>{</w:t>
      </w:r>
      <w:r>
        <w:t>(possibly with the option to suggest a term, see archive validation). Show these messages as soon as they are detected (e.g. on load or on save). If a specific field is to be indicated, use the syntax of a tree e.g. "a &gt; b #2 &gt; c"</w:t>
      </w:r>
      <w:r w:rsidR="00CC353E">
        <w:t>}</w:t>
      </w:r>
    </w:p>
    <w:p w14:paraId="79EAAA37" w14:textId="77777777" w:rsidR="00DD7E0D" w:rsidRDefault="00DD7E0D" w:rsidP="00DD7E0D"/>
    <w:p w14:paraId="3A90E702" w14:textId="049C6BF6" w:rsidR="00DD7E0D" w:rsidRDefault="00F106E2" w:rsidP="00F106E2">
      <w:pPr>
        <w:pStyle w:val="ListParagraph"/>
      </w:pPr>
      <w:r>
        <w:t>{</w:t>
      </w:r>
      <w:r w:rsidR="00DD7E0D">
        <w:t>Variations of the warning messages about ID are used here:</w:t>
      </w:r>
    </w:p>
    <w:p w14:paraId="63FB0846" w14:textId="77777777" w:rsidR="00DD7E0D" w:rsidRDefault="00DD7E0D" w:rsidP="00F106E2">
      <w:pPr>
        <w:pStyle w:val="ListParagraph"/>
      </w:pPr>
      <w:r>
        <w:t>If the project has an ID that is the same as an existing draft project (of this user), show a note about this fact.</w:t>
      </w:r>
    </w:p>
    <w:p w14:paraId="30794963" w14:textId="7FE676BC" w:rsidR="00DD7E0D" w:rsidRDefault="00DD7E0D" w:rsidP="00F106E2">
      <w:pPr>
        <w:pStyle w:val="ListParagraph"/>
      </w:pPr>
      <w:r>
        <w:t>[</w:t>
      </w:r>
      <w:proofErr w:type="gramStart"/>
      <w:r>
        <w:t>temporary</w:t>
      </w:r>
      <w:proofErr w:type="gramEnd"/>
      <w:r>
        <w:t xml:space="preserve"> version] Message: "The project has the same ID &lt;ID&gt; as one of your other projects, e.g. '&lt;title&gt;'. (You may have multiple drafts with the same ID, but only one version can be archived at any given moment.)"</w:t>
      </w:r>
      <w:r w:rsidR="00F106E2">
        <w:t>}</w:t>
      </w:r>
    </w:p>
    <w:p w14:paraId="38011A48" w14:textId="77777777" w:rsidR="00DD7E0D" w:rsidRDefault="00DD7E0D" w:rsidP="00F106E2">
      <w:pPr>
        <w:pStyle w:val="ListParagraph"/>
      </w:pPr>
      <w:r>
        <w:t>If the project has an ID that is the same as one of the archived projects in the system, show a note.</w:t>
      </w:r>
    </w:p>
    <w:p w14:paraId="1D5A024B" w14:textId="4765F73E" w:rsidR="00DD7E0D" w:rsidRDefault="00DD7E0D" w:rsidP="00F106E2">
      <w:pPr>
        <w:pStyle w:val="ListParagraph"/>
      </w:pPr>
      <w:r>
        <w:t>[</w:t>
      </w:r>
      <w:proofErr w:type="gramStart"/>
      <w:r>
        <w:t>temporary</w:t>
      </w:r>
      <w:proofErr w:type="gramEnd"/>
      <w:r>
        <w:t xml:space="preserve"> version] Message: "The project has the same ID &lt;ID&gt; as the existing, archived project '&lt;project title&gt;'. </w:t>
      </w:r>
      <w:r w:rsidR="00F106E2">
        <w:t>{</w:t>
      </w:r>
      <w:r>
        <w:t>(You may have a draft with this ID, but you will not be able to archive it.)"</w:t>
      </w:r>
    </w:p>
    <w:p w14:paraId="2116AB53" w14:textId="2DCAE38F" w:rsidR="00DD7E0D" w:rsidRDefault="00DD7E0D" w:rsidP="00F106E2">
      <w:pPr>
        <w:pStyle w:val="ListParagraph"/>
      </w:pPr>
      <w:proofErr w:type="gramStart"/>
      <w:r>
        <w:t>p</w:t>
      </w:r>
      <w:proofErr w:type="gramEnd"/>
      <w:r>
        <w:t>.m. Messages to be changed if versioning is implemented.</w:t>
      </w:r>
      <w:r w:rsidR="00F106E2">
        <w:t>}</w:t>
      </w:r>
    </w:p>
    <w:p w14:paraId="7DB74BD7" w14:textId="77777777" w:rsidR="00DD7E0D" w:rsidRDefault="00DD7E0D" w:rsidP="00F106E2">
      <w:pPr>
        <w:pStyle w:val="ListParagraph"/>
        <w:numPr>
          <w:ilvl w:val="0"/>
          <w:numId w:val="19"/>
        </w:numPr>
      </w:pPr>
      <w:r>
        <w:t xml:space="preserve">Show the right pane of the tree (attributes) editable. </w:t>
      </w:r>
    </w:p>
    <w:p w14:paraId="7BE57C40" w14:textId="77777777" w:rsidR="00DD7E0D" w:rsidRDefault="00DD7E0D" w:rsidP="00F106E2">
      <w:pPr>
        <w:pStyle w:val="ListParagraph"/>
      </w:pPr>
      <w:r>
        <w:t xml:space="preserve">Repeatable fields are shown in the same way as Easy deposit screens: using a '+' a field is added, using '-' it is removed. Normally, input fields are initially shown. The following exceptions are made for attributes that </w:t>
      </w:r>
      <w:proofErr w:type="gramStart"/>
      <w:r>
        <w:t>are both</w:t>
      </w:r>
      <w:proofErr w:type="gramEnd"/>
      <w:r>
        <w:t xml:space="preserve"> repeatable, optional, and composite (they consist of more than one key/value). </w:t>
      </w:r>
    </w:p>
    <w:p w14:paraId="2DDC9AE9" w14:textId="77777777" w:rsidR="00DD7E0D" w:rsidRDefault="00DD7E0D" w:rsidP="00F106E2">
      <w:pPr>
        <w:pStyle w:val="ListParagraph"/>
      </w:pPr>
      <w:r>
        <w:t>If the attribute is optional, it is initially shown in state1: no input field is shown (just a label an the '+'). If the '+' is used, the attribute is shown in state2.</w:t>
      </w:r>
    </w:p>
    <w:p w14:paraId="032FB9A2" w14:textId="77777777" w:rsidR="00DD7E0D" w:rsidRDefault="00DD7E0D" w:rsidP="00F106E2">
      <w:pPr>
        <w:pStyle w:val="ListParagraph"/>
      </w:pPr>
      <w:r>
        <w:t>If the attribute is mandatory, it is initially shown in state2: the input field is shown (or multiple fields if it is composite). It has a '-' if the attribute is optional (using it returns to state1). And it has a '+' if the attribute is repeatable (using it repeats the attribute; the last occurrence has the '+' to add more, and each occurrence has a '-' to remove it).</w:t>
      </w:r>
    </w:p>
    <w:p w14:paraId="58F13F49" w14:textId="77777777" w:rsidR="00DD7E0D" w:rsidRDefault="00DD7E0D" w:rsidP="00DD7E0D"/>
    <w:p w14:paraId="3A15BFA5" w14:textId="77777777" w:rsidR="00DD7E0D" w:rsidRDefault="00DD7E0D" w:rsidP="00F106E2">
      <w:pPr>
        <w:pStyle w:val="ListParagraph"/>
      </w:pPr>
      <w:r>
        <w:t xml:space="preserve">(All input fields </w:t>
      </w:r>
      <w:proofErr w:type="gramStart"/>
      <w:r>
        <w:t>have a help column on the right</w:t>
      </w:r>
      <w:proofErr w:type="gramEnd"/>
      <w:r>
        <w:t xml:space="preserve">, </w:t>
      </w:r>
      <w:proofErr w:type="gramStart"/>
      <w:r>
        <w:t>see Global</w:t>
      </w:r>
      <w:proofErr w:type="gramEnd"/>
      <w:r>
        <w:t>)</w:t>
      </w:r>
    </w:p>
    <w:p w14:paraId="6F65EB8A" w14:textId="77777777" w:rsidR="00DD7E0D" w:rsidRDefault="00DD7E0D" w:rsidP="00DD7E0D"/>
    <w:p w14:paraId="3409FBBA" w14:textId="77777777" w:rsidR="00DD7E0D" w:rsidRDefault="00DD7E0D" w:rsidP="00F106E2">
      <w:pPr>
        <w:pStyle w:val="ListParagraph"/>
      </w:pPr>
      <w:r>
        <w:t xml:space="preserve">All input fields are </w:t>
      </w:r>
      <w:proofErr w:type="spellStart"/>
      <w:r>
        <w:t>textinput</w:t>
      </w:r>
      <w:proofErr w:type="spellEnd"/>
      <w:r>
        <w:t xml:space="preserve"> fields. One exception is the GML field. It is a </w:t>
      </w:r>
      <w:proofErr w:type="spellStart"/>
      <w:r>
        <w:t>textarea</w:t>
      </w:r>
      <w:proofErr w:type="spellEnd"/>
      <w:r>
        <w:t xml:space="preserve">, with a message below it: "Warning: incorrect GML inserted here will be discarded. Please check after saving." </w:t>
      </w:r>
    </w:p>
    <w:p w14:paraId="7E0AEC4D" w14:textId="77777777" w:rsidR="00DD7E0D" w:rsidRDefault="00DD7E0D" w:rsidP="00F106E2">
      <w:pPr>
        <w:pStyle w:val="ListParagraph"/>
        <w:numPr>
          <w:ilvl w:val="0"/>
          <w:numId w:val="19"/>
        </w:numPr>
      </w:pPr>
      <w:r>
        <w:t xml:space="preserve">An other exception are </w:t>
      </w:r>
      <w:proofErr w:type="spellStart"/>
      <w:r>
        <w:t>lists</w:t>
      </w:r>
      <w:proofErr w:type="gramStart"/>
      <w:r>
        <w:t>:</w:t>
      </w:r>
      <w:r w:rsidRPr="00F106E2">
        <w:rPr>
          <w:b/>
        </w:rPr>
        <w:t>NOTE</w:t>
      </w:r>
      <w:proofErr w:type="spellEnd"/>
      <w:proofErr w:type="gramEnd"/>
      <w:r w:rsidRPr="00F106E2">
        <w:rPr>
          <w:b/>
        </w:rPr>
        <w:t xml:space="preserve">: type1-3 definitions need to be specified in more detail either in </w:t>
      </w:r>
      <w:proofErr w:type="spellStart"/>
      <w:r w:rsidRPr="00F106E2">
        <w:rPr>
          <w:b/>
        </w:rPr>
        <w:t>Trac</w:t>
      </w:r>
      <w:proofErr w:type="spellEnd"/>
      <w:r w:rsidRPr="00F106E2">
        <w:rPr>
          <w:b/>
        </w:rPr>
        <w:t xml:space="preserve"> or referenced to a document!</w:t>
      </w:r>
    </w:p>
    <w:p w14:paraId="04184F18" w14:textId="77777777" w:rsidR="00DD7E0D" w:rsidRDefault="00DD7E0D" w:rsidP="00F106E2">
      <w:pPr>
        <w:pStyle w:val="ListParagraph"/>
        <w:numPr>
          <w:ilvl w:val="0"/>
          <w:numId w:val="19"/>
        </w:numPr>
        <w:ind w:left="1080"/>
      </w:pPr>
      <w:r>
        <w:t xml:space="preserve">Enumerations (type1). These are shown as a drop down </w:t>
      </w:r>
      <w:proofErr w:type="spellStart"/>
      <w:r>
        <w:t>listbox</w:t>
      </w:r>
      <w:proofErr w:type="spellEnd"/>
      <w:r>
        <w:t xml:space="preserve"> (the first and default item is "Choose...").</w:t>
      </w:r>
    </w:p>
    <w:p w14:paraId="339F0EC8" w14:textId="77777777" w:rsidR="00DD7E0D" w:rsidRDefault="00DD7E0D" w:rsidP="00F106E2">
      <w:pPr>
        <w:pStyle w:val="ListParagraph"/>
        <w:numPr>
          <w:ilvl w:val="0"/>
          <w:numId w:val="19"/>
        </w:numPr>
        <w:ind w:left="1080"/>
      </w:pPr>
      <w:r>
        <w:t>Lists in DCCD (type2). These are shown as an autocomplete field, which allows to input terms not in the list. Also show a button [Select...]</w:t>
      </w:r>
    </w:p>
    <w:p w14:paraId="7806D7EF" w14:textId="77777777" w:rsidR="00DD7E0D" w:rsidRDefault="00DD7E0D" w:rsidP="00F106E2">
      <w:pPr>
        <w:pStyle w:val="ListParagraph"/>
        <w:numPr>
          <w:ilvl w:val="0"/>
          <w:numId w:val="19"/>
        </w:numPr>
        <w:ind w:left="1080"/>
      </w:pPr>
      <w:r>
        <w:t xml:space="preserve">Controlled vocabulary (type3a: Vocabulary </w:t>
      </w:r>
      <w:proofErr w:type="spellStart"/>
      <w:r>
        <w:t>object_element</w:t>
      </w:r>
      <w:proofErr w:type="spellEnd"/>
      <w:r>
        <w:t xml:space="preserve"> types). These are shown as an autocomplete field, which allows to input terms not in the list. (The autocomplete shows items in the projects language only, or English otherwise.) Also show a button [Select...]</w:t>
      </w:r>
    </w:p>
    <w:p w14:paraId="3996DE64" w14:textId="77777777" w:rsidR="00DD7E0D" w:rsidRDefault="00DD7E0D" w:rsidP="00F106E2">
      <w:pPr>
        <w:pStyle w:val="ListParagraph"/>
        <w:numPr>
          <w:ilvl w:val="0"/>
          <w:numId w:val="19"/>
        </w:numPr>
        <w:ind w:left="1080"/>
      </w:pPr>
      <w:r>
        <w:t>Controlled vocabulary (type3b: Taxon Catalogue of Life). These are shown as an autocomplete field, which allows to input terms not in the list. Also show a button [Select...]</w:t>
      </w:r>
    </w:p>
    <w:p w14:paraId="6BDE71D3" w14:textId="77777777" w:rsidR="00DD7E0D" w:rsidRDefault="00DD7E0D" w:rsidP="00F106E2">
      <w:pPr>
        <w:ind w:left="360"/>
      </w:pPr>
    </w:p>
    <w:p w14:paraId="4FC1A124" w14:textId="77777777" w:rsidR="00DD7E0D" w:rsidRDefault="00DD7E0D" w:rsidP="00F106E2">
      <w:pPr>
        <w:pStyle w:val="ListParagraph"/>
        <w:ind w:left="1080"/>
      </w:pPr>
      <w:r>
        <w:t>Select opens a dialog (pop-up?), which shows the full set of possible terms (either a list, table or a tree). Each item is a link; selecting it returns (closes dialog) and displays the selected value in the input field. In the case of the table (showing 4 languages plus descriptions), each cell is selectable (not each row), to be able to select a specific term. (The dialog itself has a Close button).</w:t>
      </w:r>
    </w:p>
    <w:p w14:paraId="524FB4B9" w14:textId="77777777" w:rsidR="00DD7E0D" w:rsidRDefault="00DD7E0D" w:rsidP="00F106E2">
      <w:pPr>
        <w:pStyle w:val="ListParagraph"/>
        <w:numPr>
          <w:ilvl w:val="0"/>
          <w:numId w:val="19"/>
        </w:numPr>
      </w:pPr>
      <w:r>
        <w:t>Show a Save button at the top and bottom of the right pane. (Allow saving even if there are errors.)</w:t>
      </w:r>
    </w:p>
    <w:p w14:paraId="56D50475" w14:textId="2D5AB540" w:rsidR="00DD7E0D" w:rsidRDefault="00DD7E0D" w:rsidP="00F106E2">
      <w:pPr>
        <w:pStyle w:val="ListParagraph"/>
        <w:numPr>
          <w:ilvl w:val="0"/>
          <w:numId w:val="19"/>
        </w:numPr>
      </w:pPr>
      <w:r>
        <w:t xml:space="preserve">When navigating away (to an other entity or some other part of the system), if any changes were made, show a dialog. </w:t>
      </w:r>
      <w:r w:rsidR="00C467C8">
        <w:br/>
        <w:t>{</w:t>
      </w:r>
      <w:r>
        <w:t xml:space="preserve">It has two </w:t>
      </w:r>
      <w:proofErr w:type="spellStart"/>
      <w:r>
        <w:t>flavours</w:t>
      </w:r>
      <w:proofErr w:type="spellEnd"/>
      <w:r>
        <w:t xml:space="preserve">. One is shown when the page is unloaded (a line of text is put above and below the message text). In this case the text is: "There are unsaved changes in &lt;entity type&gt; &lt;entity name&gt;. Changes will be discarded when you continue." The other </w:t>
      </w:r>
      <w:proofErr w:type="spellStart"/>
      <w:r>
        <w:t>flavour</w:t>
      </w:r>
      <w:proofErr w:type="spellEnd"/>
      <w:r>
        <w:t xml:space="preserve"> is shown when the page is not unloaded but an </w:t>
      </w:r>
      <w:proofErr w:type="spellStart"/>
      <w:proofErr w:type="gramStart"/>
      <w:r>
        <w:t>ajax</w:t>
      </w:r>
      <w:proofErr w:type="spellEnd"/>
      <w:proofErr w:type="gramEnd"/>
      <w:r>
        <w:t xml:space="preserve"> action is initiated. In this case the text is "Are you sure you want to navigate away?</w:t>
      </w:r>
      <w:proofErr w:type="gramStart"/>
      <w:r>
        <w:t>",</w:t>
      </w:r>
      <w:proofErr w:type="gramEnd"/>
      <w:r>
        <w:t xml:space="preserve"> a newline, the text of the other flavor, a newline, "Press OK to continue, or Cancel to return.".</w:t>
      </w:r>
    </w:p>
    <w:p w14:paraId="4518E1E2" w14:textId="644F7F9D" w:rsidR="00DD7E0D" w:rsidRDefault="00DD7E0D" w:rsidP="00C467C8">
      <w:pPr>
        <w:pStyle w:val="ListParagraph"/>
      </w:pPr>
      <w:r>
        <w:t>(Better would be: "Save changes you made to &lt;entity type&gt; &lt;entity name&gt;? [Yes] [No] [Cancel]" where Yes saves changes and navigates away. No doesn't save changes and navigates away. Cancel does not navigate away.)</w:t>
      </w:r>
      <w:r w:rsidR="00C467C8">
        <w:t>}</w:t>
      </w:r>
    </w:p>
    <w:p w14:paraId="0BE827E7" w14:textId="77777777" w:rsidR="00C467C8" w:rsidRDefault="00C467C8" w:rsidP="00C467C8">
      <w:pPr>
        <w:pStyle w:val="ListParagraph"/>
      </w:pPr>
    </w:p>
    <w:p w14:paraId="669E6BB9" w14:textId="1542927A" w:rsidR="00DD7E0D" w:rsidRDefault="00DD7E0D" w:rsidP="00C467C8">
      <w:pPr>
        <w:pStyle w:val="ListParagraph"/>
      </w:pPr>
      <w:proofErr w:type="gramStart"/>
      <w:r>
        <w:t>pm</w:t>
      </w:r>
      <w:proofErr w:type="gramEnd"/>
      <w:r>
        <w:t>: Editing metadata structure</w:t>
      </w:r>
    </w:p>
    <w:p w14:paraId="66978321" w14:textId="77777777" w:rsidR="00DD7E0D" w:rsidRDefault="00DD7E0D" w:rsidP="00DD7E0D"/>
    <w:p w14:paraId="5D8E6A8B" w14:textId="77777777" w:rsidR="00DD7E0D" w:rsidRDefault="00DD7E0D" w:rsidP="00C467C8">
      <w:pPr>
        <w:pStyle w:val="ListParagraph"/>
      </w:pPr>
      <w:proofErr w:type="gramStart"/>
      <w:r>
        <w:t>pm</w:t>
      </w:r>
      <w:proofErr w:type="gramEnd"/>
      <w:r>
        <w:t>: Uploading value/associated files at a specific entry.</w:t>
      </w:r>
    </w:p>
    <w:p w14:paraId="35FA0A4B" w14:textId="559D84C0" w:rsidR="00C467C8" w:rsidRDefault="00DD7E0D" w:rsidP="00C467C8">
      <w:pPr>
        <w:pStyle w:val="ListParagraph"/>
      </w:pPr>
      <w:r>
        <w:t xml:space="preserve">Uploading value files may lead to format validation errors (invalid files are discarded). The interface should only allow associated files at entities that have a file element in TRiDaS (project, object, element, sample). Note that uploading value/associated files here creates implicit coupling. Removing these files removes implicit coupling. </w:t>
      </w:r>
      <w:r w:rsidR="00C467C8">
        <w:br/>
      </w:r>
    </w:p>
    <w:p w14:paraId="751F877C" w14:textId="0D85F779" w:rsidR="00C467C8" w:rsidRDefault="00A639B8" w:rsidP="00E65D16">
      <w:pPr>
        <w:pStyle w:val="Heading5"/>
      </w:pPr>
      <w:r w:rsidRPr="00A639B8">
        <w:t>Related pages</w:t>
      </w:r>
    </w:p>
    <w:p w14:paraId="55569C91" w14:textId="2C4A6964" w:rsidR="00A639B8" w:rsidRPr="00C0711E" w:rsidRDefault="00C0711E" w:rsidP="007F6B9A">
      <w:pPr>
        <w:pStyle w:val="BodyText"/>
      </w:pPr>
      <w:r w:rsidRPr="00C0711E">
        <w:t xml:space="preserve">NOTE Described on </w:t>
      </w:r>
      <w:proofErr w:type="spellStart"/>
      <w:r w:rsidRPr="00C0711E">
        <w:t>Trac</w:t>
      </w:r>
      <w:proofErr w:type="spellEnd"/>
      <w:r w:rsidRPr="00C0711E">
        <w:t xml:space="preserve">, but not implemented: Change language, Suggest term, </w:t>
      </w:r>
      <w:proofErr w:type="gramStart"/>
      <w:r w:rsidRPr="00C0711E">
        <w:t>Permission</w:t>
      </w:r>
      <w:proofErr w:type="gramEnd"/>
      <w:r w:rsidRPr="00C0711E">
        <w:t xml:space="preserve"> request. </w:t>
      </w:r>
    </w:p>
    <w:p w14:paraId="1FFC475C" w14:textId="77777777" w:rsidR="00C0711E" w:rsidRPr="00A639B8" w:rsidRDefault="00C0711E" w:rsidP="007F6B9A">
      <w:pPr>
        <w:pStyle w:val="BodyText"/>
      </w:pPr>
    </w:p>
    <w:p w14:paraId="79940025" w14:textId="735AB22F" w:rsidR="00C0711E" w:rsidRDefault="00C0711E" w:rsidP="00E65D16">
      <w:pPr>
        <w:pStyle w:val="Heading6"/>
      </w:pPr>
      <w:r>
        <w:t>Change manager</w:t>
      </w:r>
    </w:p>
    <w:p w14:paraId="3DD69130" w14:textId="77777777" w:rsidR="00C0711E" w:rsidRDefault="00C0711E" w:rsidP="00C0711E">
      <w:r>
        <w:t>Title: Change manager - &lt;project title&gt;</w:t>
      </w:r>
    </w:p>
    <w:p w14:paraId="6B8CC11E" w14:textId="77777777" w:rsidR="00C0711E" w:rsidRDefault="00C0711E" w:rsidP="00C0711E"/>
    <w:p w14:paraId="11D97E35" w14:textId="77777777" w:rsidR="00C0711E" w:rsidRDefault="00C0711E" w:rsidP="00C0711E">
      <w:r>
        <w:t>Message shown in case this function is invoked by a member (the current manager): "Warning: this setting transfers management rights to an other member; you will not be able to maintain this project anymore."</w:t>
      </w:r>
    </w:p>
    <w:p w14:paraId="5FCB76B7" w14:textId="77777777" w:rsidR="00C0711E" w:rsidRDefault="00C0711E" w:rsidP="00C0711E"/>
    <w:p w14:paraId="6EDE9734" w14:textId="2AFB770B" w:rsidR="00C0711E" w:rsidRDefault="00C0711E" w:rsidP="00C0711E">
      <w:r>
        <w:t>Fields</w:t>
      </w:r>
    </w:p>
    <w:p w14:paraId="6C5B89B1" w14:textId="77777777" w:rsidR="00C0711E" w:rsidRDefault="00C0711E" w:rsidP="00C0711E">
      <w:pPr>
        <w:pStyle w:val="ListParagraph"/>
        <w:numPr>
          <w:ilvl w:val="0"/>
          <w:numId w:val="20"/>
        </w:numPr>
      </w:pPr>
      <w:r>
        <w:t>Current manager: &lt;display name&gt;</w:t>
      </w:r>
    </w:p>
    <w:p w14:paraId="0EBE4969" w14:textId="77777777" w:rsidR="00C0711E" w:rsidRDefault="00C0711E" w:rsidP="00C0711E">
      <w:pPr>
        <w:pStyle w:val="ListParagraph"/>
      </w:pPr>
      <w:r>
        <w:t>Where the name is a link to the member's page.</w:t>
      </w:r>
    </w:p>
    <w:p w14:paraId="3512E93B" w14:textId="77777777" w:rsidR="00C0711E" w:rsidRDefault="00C0711E" w:rsidP="00C0711E">
      <w:pPr>
        <w:pStyle w:val="ListParagraph"/>
        <w:numPr>
          <w:ilvl w:val="0"/>
          <w:numId w:val="20"/>
        </w:numPr>
      </w:pPr>
      <w:r>
        <w:t xml:space="preserve">New manager: </w:t>
      </w:r>
      <w:proofErr w:type="gramStart"/>
      <w:r>
        <w:t>[ ]</w:t>
      </w:r>
      <w:proofErr w:type="gramEnd"/>
    </w:p>
    <w:p w14:paraId="318A5D18" w14:textId="77777777" w:rsidR="00C0711E" w:rsidRDefault="00C0711E" w:rsidP="00C0711E">
      <w:pPr>
        <w:pStyle w:val="ListParagraph"/>
      </w:pPr>
      <w:r>
        <w:t>The entry field is an autocomplete list.</w:t>
      </w:r>
    </w:p>
    <w:p w14:paraId="24222156" w14:textId="77777777" w:rsidR="00C0711E" w:rsidRDefault="00C0711E" w:rsidP="00C0711E">
      <w:pPr>
        <w:pStyle w:val="ListParagraph"/>
      </w:pPr>
      <w:r>
        <w:t xml:space="preserve">If </w:t>
      </w:r>
      <w:proofErr w:type="gramStart"/>
      <w:r>
        <w:t>this function is invoked by a member</w:t>
      </w:r>
      <w:proofErr w:type="gramEnd"/>
      <w:r>
        <w:t xml:space="preserve">, the list shows only other members within the same </w:t>
      </w:r>
      <w:proofErr w:type="spellStart"/>
      <w:r>
        <w:t>organisation</w:t>
      </w:r>
      <w:proofErr w:type="spellEnd"/>
      <w:r>
        <w:t xml:space="preserve"> (the member belongs to according to member settings).</w:t>
      </w:r>
    </w:p>
    <w:p w14:paraId="4C659BE2" w14:textId="77777777" w:rsidR="00C0711E" w:rsidRDefault="00C0711E" w:rsidP="00C0711E">
      <w:pPr>
        <w:pStyle w:val="ListParagraph"/>
      </w:pPr>
      <w:r>
        <w:t>If this function is invoked by admin, the list shows all members.</w:t>
      </w:r>
    </w:p>
    <w:p w14:paraId="1C4555DB" w14:textId="77777777" w:rsidR="00C0711E" w:rsidRDefault="00C0711E" w:rsidP="00C0711E">
      <w:pPr>
        <w:pStyle w:val="ListParagraph"/>
      </w:pPr>
    </w:p>
    <w:p w14:paraId="11E7766E" w14:textId="181DA6EB" w:rsidR="00C0711E" w:rsidRDefault="00C0711E" w:rsidP="00C0711E">
      <w:r>
        <w:t>Footer:</w:t>
      </w:r>
    </w:p>
    <w:p w14:paraId="77B70471" w14:textId="77777777" w:rsidR="00C0711E" w:rsidRDefault="00C0711E" w:rsidP="00C0711E">
      <w:pPr>
        <w:pStyle w:val="ListParagraph"/>
        <w:numPr>
          <w:ilvl w:val="0"/>
          <w:numId w:val="20"/>
        </w:numPr>
      </w:pPr>
      <w:r>
        <w:t>Save</w:t>
      </w:r>
    </w:p>
    <w:p w14:paraId="433262E1" w14:textId="77777777" w:rsidR="00C0711E" w:rsidRDefault="00C0711E" w:rsidP="00C0711E">
      <w:pPr>
        <w:pStyle w:val="ListParagraph"/>
      </w:pPr>
      <w:proofErr w:type="gramStart"/>
      <w:r>
        <w:t>save</w:t>
      </w:r>
      <w:proofErr w:type="gramEnd"/>
      <w:r>
        <w:t xml:space="preserve"> changes</w:t>
      </w:r>
    </w:p>
    <w:p w14:paraId="7F082714" w14:textId="77777777" w:rsidR="00C0711E" w:rsidRDefault="00C0711E" w:rsidP="00C0711E">
      <w:pPr>
        <w:pStyle w:val="ListParagraph"/>
      </w:pPr>
      <w:proofErr w:type="gramStart"/>
      <w:r>
        <w:t>leads</w:t>
      </w:r>
      <w:proofErr w:type="gramEnd"/>
      <w:r>
        <w:t xml:space="preserve"> back to </w:t>
      </w:r>
      <w:proofErr w:type="spellStart"/>
      <w:r>
        <w:t>ProjectPage</w:t>
      </w:r>
      <w:proofErr w:type="spellEnd"/>
      <w:r>
        <w:t>, in case admin invoked this function</w:t>
      </w:r>
    </w:p>
    <w:p w14:paraId="76D02632" w14:textId="77777777" w:rsidR="00C0711E" w:rsidRDefault="00C0711E" w:rsidP="00C0711E">
      <w:pPr>
        <w:pStyle w:val="ListParagraph"/>
      </w:pPr>
      <w:proofErr w:type="gramStart"/>
      <w:r>
        <w:t>leads</w:t>
      </w:r>
      <w:proofErr w:type="gramEnd"/>
      <w:r>
        <w:t xml:space="preserve"> back to My projects, in case a member invoked this function (to cope with the rare case that the member is not allowed to view the project anymore).</w:t>
      </w:r>
    </w:p>
    <w:p w14:paraId="2A5636CA" w14:textId="77777777" w:rsidR="00C0711E" w:rsidRDefault="00C0711E" w:rsidP="00C0711E">
      <w:pPr>
        <w:pStyle w:val="ListParagraph"/>
        <w:numPr>
          <w:ilvl w:val="0"/>
          <w:numId w:val="20"/>
        </w:numPr>
      </w:pPr>
      <w:r>
        <w:t>Cancel</w:t>
      </w:r>
    </w:p>
    <w:p w14:paraId="4880A924" w14:textId="77777777" w:rsidR="00C0711E" w:rsidRDefault="00C0711E" w:rsidP="00C0711E">
      <w:pPr>
        <w:pStyle w:val="ListParagraph"/>
      </w:pPr>
      <w:proofErr w:type="gramStart"/>
      <w:r>
        <w:t>leads</w:t>
      </w:r>
      <w:proofErr w:type="gramEnd"/>
      <w:r>
        <w:t xml:space="preserve"> back to </w:t>
      </w:r>
      <w:proofErr w:type="spellStart"/>
      <w:r>
        <w:t>ProjectPage</w:t>
      </w:r>
      <w:proofErr w:type="spellEnd"/>
    </w:p>
    <w:p w14:paraId="2F3B7C55" w14:textId="77777777" w:rsidR="00C0711E" w:rsidRDefault="00C0711E" w:rsidP="00C0711E">
      <w:pPr>
        <w:pStyle w:val="ListParagraph"/>
      </w:pPr>
    </w:p>
    <w:p w14:paraId="276C58EF" w14:textId="311254BC" w:rsidR="00C0711E" w:rsidRDefault="00C0711E" w:rsidP="00E65D16">
      <w:pPr>
        <w:pStyle w:val="Heading6"/>
      </w:pPr>
      <w:r>
        <w:t>Change owner</w:t>
      </w:r>
    </w:p>
    <w:p w14:paraId="029C7F60" w14:textId="77777777" w:rsidR="00C0711E" w:rsidRDefault="00C0711E" w:rsidP="00C0711E">
      <w:r>
        <w:t>Title: Change legal owner - &lt;project title&gt;</w:t>
      </w:r>
    </w:p>
    <w:p w14:paraId="48CF4258" w14:textId="77777777" w:rsidR="00C0711E" w:rsidRDefault="00C0711E" w:rsidP="00C0711E"/>
    <w:p w14:paraId="3B07C06C" w14:textId="27498C16" w:rsidR="00C0711E" w:rsidRDefault="00C0711E" w:rsidP="00C0711E">
      <w:r>
        <w:t>Fields</w:t>
      </w:r>
    </w:p>
    <w:p w14:paraId="336DBAFD" w14:textId="77777777" w:rsidR="00C0711E" w:rsidRDefault="00C0711E" w:rsidP="00C0711E">
      <w:pPr>
        <w:pStyle w:val="ListParagraph"/>
        <w:numPr>
          <w:ilvl w:val="0"/>
          <w:numId w:val="20"/>
        </w:numPr>
      </w:pPr>
      <w:r>
        <w:t>Current legal owner: &lt;</w:t>
      </w:r>
      <w:proofErr w:type="spellStart"/>
      <w:r>
        <w:t>organisation</w:t>
      </w:r>
      <w:proofErr w:type="spellEnd"/>
      <w:r>
        <w:t xml:space="preserve"> name&gt;</w:t>
      </w:r>
    </w:p>
    <w:p w14:paraId="13AB47E4" w14:textId="77777777" w:rsidR="00C0711E" w:rsidRDefault="00C0711E" w:rsidP="00C0711E">
      <w:pPr>
        <w:pStyle w:val="ListParagraph"/>
      </w:pPr>
      <w:r>
        <w:t xml:space="preserve">Where the name is a link to the </w:t>
      </w:r>
      <w:proofErr w:type="spellStart"/>
      <w:r>
        <w:t>organisation</w:t>
      </w:r>
      <w:proofErr w:type="spellEnd"/>
      <w:r>
        <w:t xml:space="preserve"> page.</w:t>
      </w:r>
    </w:p>
    <w:p w14:paraId="2CF1B059" w14:textId="77777777" w:rsidR="00C0711E" w:rsidRDefault="00C0711E" w:rsidP="00C0711E">
      <w:pPr>
        <w:pStyle w:val="ListParagraph"/>
        <w:numPr>
          <w:ilvl w:val="0"/>
          <w:numId w:val="20"/>
        </w:numPr>
      </w:pPr>
      <w:r>
        <w:t xml:space="preserve">New legal owner: </w:t>
      </w:r>
      <w:proofErr w:type="gramStart"/>
      <w:r>
        <w:t>[ ]</w:t>
      </w:r>
      <w:proofErr w:type="gramEnd"/>
    </w:p>
    <w:p w14:paraId="4F071ADA" w14:textId="77777777" w:rsidR="00C0711E" w:rsidRDefault="00C0711E" w:rsidP="00C0711E">
      <w:pPr>
        <w:pStyle w:val="ListParagraph"/>
      </w:pPr>
      <w:r>
        <w:t>The entry field is an autocomplete list.</w:t>
      </w:r>
    </w:p>
    <w:p w14:paraId="5E9DF2D6" w14:textId="77777777" w:rsidR="00C0711E" w:rsidRDefault="00C0711E" w:rsidP="00C0711E">
      <w:pPr>
        <w:pStyle w:val="ListParagraph"/>
      </w:pPr>
      <w:r>
        <w:t xml:space="preserve">The list shows all </w:t>
      </w:r>
      <w:proofErr w:type="spellStart"/>
      <w:r>
        <w:t>organisations</w:t>
      </w:r>
      <w:proofErr w:type="spellEnd"/>
      <w:r>
        <w:t>.</w:t>
      </w:r>
    </w:p>
    <w:p w14:paraId="102DD489" w14:textId="77777777" w:rsidR="00C0711E" w:rsidRDefault="00C0711E" w:rsidP="00C0711E"/>
    <w:p w14:paraId="1C8CFE11" w14:textId="493F49E3" w:rsidR="00C0711E" w:rsidRDefault="00C0711E" w:rsidP="00C0711E">
      <w:r>
        <w:t>Footer:</w:t>
      </w:r>
    </w:p>
    <w:p w14:paraId="67FB8B7E" w14:textId="77777777" w:rsidR="00C0711E" w:rsidRDefault="00C0711E" w:rsidP="00C0711E">
      <w:pPr>
        <w:pStyle w:val="ListParagraph"/>
        <w:numPr>
          <w:ilvl w:val="0"/>
          <w:numId w:val="20"/>
        </w:numPr>
      </w:pPr>
      <w:r>
        <w:t>Save</w:t>
      </w:r>
    </w:p>
    <w:p w14:paraId="38235F41" w14:textId="77777777" w:rsidR="00C0711E" w:rsidRDefault="00C0711E" w:rsidP="00C0711E">
      <w:pPr>
        <w:pStyle w:val="ListParagraph"/>
      </w:pPr>
      <w:proofErr w:type="gramStart"/>
      <w:r>
        <w:t>save</w:t>
      </w:r>
      <w:proofErr w:type="gramEnd"/>
      <w:r>
        <w:t xml:space="preserve"> changes</w:t>
      </w:r>
    </w:p>
    <w:p w14:paraId="400A0B78" w14:textId="77777777" w:rsidR="00C0711E" w:rsidRDefault="00C0711E" w:rsidP="00C0711E">
      <w:pPr>
        <w:pStyle w:val="ListParagraph"/>
      </w:pPr>
      <w:proofErr w:type="gramStart"/>
      <w:r>
        <w:t>leads</w:t>
      </w:r>
      <w:proofErr w:type="gramEnd"/>
      <w:r>
        <w:t xml:space="preserve"> back to </w:t>
      </w:r>
      <w:proofErr w:type="spellStart"/>
      <w:r>
        <w:t>ProjectPage</w:t>
      </w:r>
      <w:proofErr w:type="spellEnd"/>
    </w:p>
    <w:p w14:paraId="5C66BFAD" w14:textId="77777777" w:rsidR="00C0711E" w:rsidRDefault="00C0711E" w:rsidP="00C0711E">
      <w:pPr>
        <w:pStyle w:val="ListParagraph"/>
        <w:numPr>
          <w:ilvl w:val="0"/>
          <w:numId w:val="20"/>
        </w:numPr>
      </w:pPr>
      <w:r>
        <w:t>Cancel</w:t>
      </w:r>
    </w:p>
    <w:p w14:paraId="6CD43BD1" w14:textId="77777777" w:rsidR="00C0711E" w:rsidRDefault="00C0711E" w:rsidP="00C0711E">
      <w:pPr>
        <w:pStyle w:val="ListParagraph"/>
      </w:pPr>
      <w:proofErr w:type="gramStart"/>
      <w:r>
        <w:t>leads</w:t>
      </w:r>
      <w:proofErr w:type="gramEnd"/>
      <w:r>
        <w:t xml:space="preserve"> back to </w:t>
      </w:r>
      <w:proofErr w:type="spellStart"/>
      <w:r>
        <w:t>ProjectPage</w:t>
      </w:r>
      <w:proofErr w:type="spellEnd"/>
    </w:p>
    <w:p w14:paraId="67738232" w14:textId="77777777" w:rsidR="00A639B8" w:rsidRDefault="00A639B8" w:rsidP="00C467C8"/>
    <w:p w14:paraId="4B103C5B" w14:textId="77777777" w:rsidR="00A212BF" w:rsidRDefault="00A212BF" w:rsidP="00C467C8"/>
    <w:p w14:paraId="4977F418" w14:textId="77777777" w:rsidR="00046D59" w:rsidRDefault="00046D59" w:rsidP="00E65D16">
      <w:pPr>
        <w:pStyle w:val="Heading6"/>
      </w:pPr>
      <w:r>
        <w:t>Archive validation</w:t>
      </w:r>
    </w:p>
    <w:p w14:paraId="19DC1E81" w14:textId="77777777" w:rsidR="00046D59" w:rsidRDefault="00046D59" w:rsidP="00046D59"/>
    <w:p w14:paraId="2C8AEFEA" w14:textId="77777777" w:rsidR="00046D59" w:rsidRDefault="00046D59" w:rsidP="00046D59">
      <w:r>
        <w:t>Title: "Archiving project '&lt;title&gt;' - Validation"</w:t>
      </w:r>
    </w:p>
    <w:p w14:paraId="6922AE8F" w14:textId="77777777" w:rsidR="00046D59" w:rsidRDefault="00046D59" w:rsidP="00046D59"/>
    <w:p w14:paraId="728F99E2" w14:textId="77777777" w:rsidR="00046D59" w:rsidRDefault="00046D59" w:rsidP="00046D59">
      <w:r>
        <w:t>Message: "Archiving a project will make it visible to other users (respecting the permission levels you indicated)."</w:t>
      </w:r>
    </w:p>
    <w:p w14:paraId="0A0F6F90" w14:textId="77777777" w:rsidR="00046D59" w:rsidRDefault="00046D59" w:rsidP="00046D59"/>
    <w:p w14:paraId="0D378F8D" w14:textId="77777777" w:rsidR="00046D59" w:rsidRDefault="00046D59" w:rsidP="00046D59">
      <w:r>
        <w:t>Schema validation</w:t>
      </w:r>
    </w:p>
    <w:p w14:paraId="278ADC75" w14:textId="77777777" w:rsidR="00046D59" w:rsidRDefault="00046D59" w:rsidP="00046D59">
      <w:r>
        <w:t>If there are any schema errors, show message: "The project seems not to be entirely complete/correct. Please correct the problem(s) cited below."</w:t>
      </w:r>
    </w:p>
    <w:p w14:paraId="15382BE1" w14:textId="77777777" w:rsidR="00046D59" w:rsidRDefault="00046D59" w:rsidP="00046D59">
      <w:r>
        <w:t xml:space="preserve">Show a list of feedback messages, indicating what is wrong w.r.t. </w:t>
      </w:r>
      <w:proofErr w:type="gramStart"/>
      <w:r>
        <w:t>the</w:t>
      </w:r>
      <w:proofErr w:type="gramEnd"/>
      <w:r>
        <w:t xml:space="preserve"> schema expected (e.g. required fields). </w:t>
      </w:r>
    </w:p>
    <w:p w14:paraId="26F81322" w14:textId="77777777" w:rsidR="00046D59" w:rsidRDefault="00046D59" w:rsidP="00046D59">
      <w:proofErr w:type="spellStart"/>
      <w:proofErr w:type="gramStart"/>
      <w:r>
        <w:t>p</w:t>
      </w:r>
      <w:proofErr w:type="gramEnd"/>
      <w:r>
        <w:t>.m</w:t>
      </w:r>
      <w:proofErr w:type="spellEnd"/>
      <w:r>
        <w:t>: It is a list of two columns, one containing the message and one an optional button.</w:t>
      </w:r>
    </w:p>
    <w:p w14:paraId="1602C244" w14:textId="77777777" w:rsidR="00046D59" w:rsidRDefault="00046D59" w:rsidP="00046D59"/>
    <w:p w14:paraId="02E3660D" w14:textId="07E7912E" w:rsidR="00046D59" w:rsidRDefault="00046D59" w:rsidP="00046D59">
      <w:r>
        <w:t>{In case of invalid terms, the message is: "The term '&lt;term&gt;' is not part of the options for '&lt;list name&gt;'." (</w:t>
      </w:r>
      <w:proofErr w:type="gramStart"/>
      <w:r>
        <w:t>where</w:t>
      </w:r>
      <w:proofErr w:type="gramEnd"/>
      <w:r>
        <w:t xml:space="preserve"> list name is the same as in the project editor).</w:t>
      </w:r>
    </w:p>
    <w:p w14:paraId="68CEAECD" w14:textId="77777777" w:rsidR="00046D59" w:rsidRDefault="00046D59" w:rsidP="00046D59">
      <w:r>
        <w:t>For lists for which terms can be suggested, the message continues: "Please suggest this term on the &lt;link&gt;VKC website&lt;/link&gt;" (links to the relevant place on the VKC site)</w:t>
      </w:r>
    </w:p>
    <w:p w14:paraId="5C14E383" w14:textId="59B939A5" w:rsidR="00046D59" w:rsidRDefault="00046D59" w:rsidP="00046D59">
      <w:proofErr w:type="gramStart"/>
      <w:r>
        <w:t>p</w:t>
      </w:r>
      <w:proofErr w:type="gramEnd"/>
      <w:r>
        <w:t>.m.: "You may suggest this new term." with a button [Suggest term] in the right column (leads to page described below).}</w:t>
      </w:r>
    </w:p>
    <w:p w14:paraId="2868FECB" w14:textId="77777777" w:rsidR="00046D59" w:rsidRDefault="00046D59" w:rsidP="00046D59"/>
    <w:p w14:paraId="5F03824B" w14:textId="77777777" w:rsidR="00046D59" w:rsidRDefault="00046D59" w:rsidP="00046D59">
      <w:r>
        <w:t>Validate project id</w:t>
      </w:r>
    </w:p>
    <w:p w14:paraId="24AA5B34" w14:textId="77777777" w:rsidR="00046D59" w:rsidRDefault="00046D59" w:rsidP="00046D59">
      <w:r>
        <w:t>If the id is the same as one of the archived projects in the system, show a message here.</w:t>
      </w:r>
    </w:p>
    <w:p w14:paraId="36799935" w14:textId="77777777" w:rsidR="00046D59" w:rsidRDefault="00046D59" w:rsidP="00046D59">
      <w:r>
        <w:t>[</w:t>
      </w:r>
      <w:proofErr w:type="gramStart"/>
      <w:r>
        <w:t>temporary</w:t>
      </w:r>
      <w:proofErr w:type="gramEnd"/>
      <w:r>
        <w:t xml:space="preserve"> version] Error message: "The project has the same ID &lt;ID&gt; as the existing, archived project '&lt;project title&gt;'. In order to archive your project, you can go back and adjust the project ID." (</w:t>
      </w:r>
      <w:proofErr w:type="gramStart"/>
      <w:r>
        <w:t>continuing</w:t>
      </w:r>
      <w:proofErr w:type="gramEnd"/>
      <w:r>
        <w:t xml:space="preserve"> is not possible)</w:t>
      </w:r>
    </w:p>
    <w:p w14:paraId="71F74C62" w14:textId="77777777" w:rsidR="00046D59" w:rsidRDefault="00046D59" w:rsidP="00046D59">
      <w:r>
        <w:t>[</w:t>
      </w:r>
      <w:proofErr w:type="gramStart"/>
      <w:r>
        <w:t>when</w:t>
      </w:r>
      <w:proofErr w:type="gramEnd"/>
      <w:r>
        <w:t xml:space="preserve"> versions are implemented]</w:t>
      </w:r>
    </w:p>
    <w:p w14:paraId="373A4C67" w14:textId="77777777" w:rsidR="00046D59" w:rsidRDefault="00046D59" w:rsidP="00046D59"/>
    <w:p w14:paraId="5291EE8C" w14:textId="0BE9828C" w:rsidR="00046D59" w:rsidRDefault="00046D59" w:rsidP="00046D59">
      <w:pPr>
        <w:pStyle w:val="ListParagraph"/>
        <w:numPr>
          <w:ilvl w:val="0"/>
          <w:numId w:val="20"/>
        </w:numPr>
      </w:pPr>
      <w:r>
        <w:t xml:space="preserve">{In case the </w:t>
      </w:r>
      <w:proofErr w:type="gramStart"/>
      <w:r>
        <w:t>archived project is also managed by the current member</w:t>
      </w:r>
      <w:proofErr w:type="gramEnd"/>
      <w:r>
        <w:t xml:space="preserve"> / owned by the current members' </w:t>
      </w:r>
      <w:proofErr w:type="spellStart"/>
      <w:r>
        <w:t>organisation</w:t>
      </w:r>
      <w:proofErr w:type="spellEnd"/>
      <w:r>
        <w:t>, show a warning message: "The project has the same ID &lt;ID&gt; as the existing, archived project '&lt;project title&gt;'. Continuing archiving the project will add it as a new version of the existing project. Alternatively, you can go back and adjust the project ID." (</w:t>
      </w:r>
      <w:proofErr w:type="gramStart"/>
      <w:r>
        <w:t>so</w:t>
      </w:r>
      <w:proofErr w:type="gramEnd"/>
      <w:r>
        <w:t xml:space="preserve"> continuing is possible).}</w:t>
      </w:r>
    </w:p>
    <w:p w14:paraId="4379569D" w14:textId="369FD8B4" w:rsidR="00046D59" w:rsidRDefault="00046D59" w:rsidP="00046D59">
      <w:pPr>
        <w:pStyle w:val="ListParagraph"/>
        <w:numPr>
          <w:ilvl w:val="0"/>
          <w:numId w:val="20"/>
        </w:numPr>
      </w:pPr>
      <w:r>
        <w:t xml:space="preserve">{Otherwise show an </w:t>
      </w:r>
      <w:proofErr w:type="spellStart"/>
      <w:r>
        <w:t>errormessage</w:t>
      </w:r>
      <w:proofErr w:type="spellEnd"/>
      <w:r>
        <w:t xml:space="preserve"> "The project has the same ID &lt;ID&gt; as the existing, archived project '&lt;project title&gt;'. That project is </w:t>
      </w:r>
      <w:proofErr w:type="gramStart"/>
      <w:r>
        <w:t>neither managed by you or</w:t>
      </w:r>
      <w:proofErr w:type="gramEnd"/>
      <w:r>
        <w:t xml:space="preserve"> owned by your </w:t>
      </w:r>
      <w:proofErr w:type="spellStart"/>
      <w:r>
        <w:t>organisation</w:t>
      </w:r>
      <w:proofErr w:type="spellEnd"/>
      <w:r>
        <w:t>, so you are not allowed to add a new version of the existing project. In order to archive your project, you can go back and adjust the project ID." (</w:t>
      </w:r>
      <w:proofErr w:type="gramStart"/>
      <w:r>
        <w:t>continuing</w:t>
      </w:r>
      <w:proofErr w:type="gramEnd"/>
      <w:r>
        <w:t xml:space="preserve"> is not possible).}</w:t>
      </w:r>
    </w:p>
    <w:p w14:paraId="20FC9223" w14:textId="77777777" w:rsidR="00046D59" w:rsidRDefault="00046D59" w:rsidP="00046D59">
      <w:r>
        <w:t>License</w:t>
      </w:r>
    </w:p>
    <w:p w14:paraId="147F1F09" w14:textId="77777777" w:rsidR="00046D59" w:rsidRDefault="00046D59" w:rsidP="00046D59">
      <w:r>
        <w:t>"In order to archive a project, you must accept and understand the &lt;link&gt;License Agreement&lt;/link&gt; (PDF).</w:t>
      </w:r>
    </w:p>
    <w:p w14:paraId="6BD65955" w14:textId="726BA3D6" w:rsidR="00046D59" w:rsidRDefault="0048294C" w:rsidP="00046D59">
      <w:r>
        <w:t>{</w:t>
      </w:r>
      <w:r w:rsidR="00046D59">
        <w:t>Please note that this agreement includes that:</w:t>
      </w:r>
    </w:p>
    <w:p w14:paraId="192E1382" w14:textId="77777777" w:rsidR="00046D59" w:rsidRDefault="00046D59" w:rsidP="00046D59">
      <w:proofErr w:type="gramStart"/>
      <w:r>
        <w:t>o</w:t>
      </w:r>
      <w:proofErr w:type="gramEnd"/>
      <w:r>
        <w:t xml:space="preserve"> &lt;text&gt;</w:t>
      </w:r>
    </w:p>
    <w:p w14:paraId="17AF1EFF" w14:textId="267932B1" w:rsidR="00046D59" w:rsidRDefault="00046D59" w:rsidP="00046D59">
      <w:proofErr w:type="gramStart"/>
      <w:r>
        <w:t>o</w:t>
      </w:r>
      <w:proofErr w:type="gramEnd"/>
      <w:r>
        <w:t xml:space="preserve"> &lt;text&gt;</w:t>
      </w:r>
      <w:r w:rsidR="0048294C">
        <w:t>}</w:t>
      </w:r>
    </w:p>
    <w:p w14:paraId="3444DC07" w14:textId="77777777" w:rsidR="00046D59" w:rsidRDefault="00046D59" w:rsidP="00046D59"/>
    <w:p w14:paraId="50B9C5A5" w14:textId="77777777" w:rsidR="00046D59" w:rsidRDefault="00046D59" w:rsidP="00046D59">
      <w:r>
        <w:t>[</w:t>
      </w:r>
      <w:proofErr w:type="gramStart"/>
      <w:r>
        <w:t>check</w:t>
      </w:r>
      <w:proofErr w:type="gramEnd"/>
      <w:r>
        <w:t xml:space="preserve"> box] Yes, I accept and understand the License Agreement.</w:t>
      </w:r>
    </w:p>
    <w:p w14:paraId="01E02143" w14:textId="77777777" w:rsidR="00046D59" w:rsidRDefault="00046D59" w:rsidP="00046D59"/>
    <w:p w14:paraId="0E68C469" w14:textId="77777777" w:rsidR="00046D59" w:rsidRDefault="00046D59" w:rsidP="00046D59">
      <w:r>
        <w:t>Note: the license agreement file will also be sent to you in an e-mail confirming your deposit action."</w:t>
      </w:r>
    </w:p>
    <w:p w14:paraId="6443A50B" w14:textId="77777777" w:rsidR="00046D59" w:rsidRDefault="00046D59" w:rsidP="00046D59"/>
    <w:p w14:paraId="6009BBEE" w14:textId="201B940E" w:rsidR="00046D59" w:rsidRDefault="000172F0" w:rsidP="00046D59">
      <w:r>
        <w:t>Footer:</w:t>
      </w:r>
    </w:p>
    <w:p w14:paraId="707B95FD" w14:textId="77777777" w:rsidR="00046D59" w:rsidRDefault="00046D59" w:rsidP="000172F0">
      <w:pPr>
        <w:pStyle w:val="ListParagraph"/>
        <w:numPr>
          <w:ilvl w:val="0"/>
          <w:numId w:val="21"/>
        </w:numPr>
      </w:pPr>
      <w:r>
        <w:t>Cancel</w:t>
      </w:r>
    </w:p>
    <w:p w14:paraId="503606C4" w14:textId="77777777" w:rsidR="00046D59" w:rsidRDefault="00046D59" w:rsidP="000172F0">
      <w:pPr>
        <w:pStyle w:val="ListParagraph"/>
      </w:pPr>
      <w:proofErr w:type="gramStart"/>
      <w:r>
        <w:t xml:space="preserve">Leads back to the </w:t>
      </w:r>
      <w:proofErr w:type="spellStart"/>
      <w:r>
        <w:t>ProjectPage</w:t>
      </w:r>
      <w:proofErr w:type="spellEnd"/>
      <w:r>
        <w:t>.</w:t>
      </w:r>
      <w:proofErr w:type="gramEnd"/>
    </w:p>
    <w:p w14:paraId="43AE70C8" w14:textId="77777777" w:rsidR="00046D59" w:rsidRDefault="00046D59" w:rsidP="000172F0">
      <w:pPr>
        <w:pStyle w:val="ListParagraph"/>
        <w:numPr>
          <w:ilvl w:val="0"/>
          <w:numId w:val="21"/>
        </w:numPr>
      </w:pPr>
      <w:r>
        <w:t>Finish</w:t>
      </w:r>
    </w:p>
    <w:p w14:paraId="162991DC" w14:textId="77777777" w:rsidR="00046D59" w:rsidRDefault="00046D59" w:rsidP="000172F0">
      <w:pPr>
        <w:pStyle w:val="ListParagraph"/>
      </w:pPr>
      <w:r>
        <w:t>(</w:t>
      </w:r>
      <w:proofErr w:type="gramStart"/>
      <w:r>
        <w:t>only</w:t>
      </w:r>
      <w:proofErr w:type="gramEnd"/>
      <w:r>
        <w:t xml:space="preserve"> enabled if no errors above and license accepted)</w:t>
      </w:r>
    </w:p>
    <w:p w14:paraId="48E84AFF" w14:textId="220B9B16" w:rsidR="00A212BF" w:rsidRDefault="00046D59" w:rsidP="000172F0">
      <w:pPr>
        <w:pStyle w:val="ListParagraph"/>
      </w:pPr>
      <w:r>
        <w:t>Leads to Archive confirmation.</w:t>
      </w:r>
      <w:r w:rsidR="000172F0">
        <w:t xml:space="preserve"> </w:t>
      </w:r>
    </w:p>
    <w:p w14:paraId="32496732" w14:textId="77777777" w:rsidR="000172F0" w:rsidRDefault="000172F0" w:rsidP="000172F0"/>
    <w:p w14:paraId="66C020A4" w14:textId="77777777" w:rsidR="00BE143F" w:rsidRDefault="00BE143F" w:rsidP="00E65D16">
      <w:pPr>
        <w:pStyle w:val="Heading6"/>
      </w:pPr>
      <w:r>
        <w:t>Archive confirmation</w:t>
      </w:r>
    </w:p>
    <w:p w14:paraId="73B13487" w14:textId="77777777" w:rsidR="00BE143F" w:rsidRDefault="00BE143F" w:rsidP="00BE143F"/>
    <w:p w14:paraId="70391008" w14:textId="77777777" w:rsidR="00BE143F" w:rsidRDefault="00BE143F" w:rsidP="00BE143F">
      <w:r>
        <w:t>Title: "Archiving project '&lt;title&gt;' - Completed"</w:t>
      </w:r>
    </w:p>
    <w:p w14:paraId="5828FFD0" w14:textId="77777777" w:rsidR="00BE143F" w:rsidRDefault="00BE143F" w:rsidP="00BE143F"/>
    <w:p w14:paraId="37EAA09C" w14:textId="77777777" w:rsidR="00BE143F" w:rsidRDefault="00BE143F" w:rsidP="001E01F0">
      <w:pPr>
        <w:pStyle w:val="Code"/>
      </w:pPr>
      <w:r>
        <w:t>&lt;</w:t>
      </w:r>
      <w:proofErr w:type="gramStart"/>
      <w:r>
        <w:t>bold</w:t>
      </w:r>
      <w:proofErr w:type="gramEnd"/>
      <w:r>
        <w:t>&gt;Thank you for providing your project. A confirmation has been sent to your e-mail address (&lt;e-mail address&gt;). It contains important details</w:t>
      </w:r>
      <w:proofErr w:type="gramStart"/>
      <w:r>
        <w:t>.&lt;</w:t>
      </w:r>
      <w:proofErr w:type="gramEnd"/>
      <w:r>
        <w:t>bold&gt;</w:t>
      </w:r>
    </w:p>
    <w:p w14:paraId="7F1A5577" w14:textId="77777777" w:rsidR="001E01F0" w:rsidRDefault="001E01F0" w:rsidP="00BE143F"/>
    <w:p w14:paraId="56A4CC1D" w14:textId="304DC50C" w:rsidR="00BE143F" w:rsidRDefault="00BE143F" w:rsidP="00BE143F">
      <w:r>
        <w:t>Footer</w:t>
      </w:r>
    </w:p>
    <w:p w14:paraId="0B376887" w14:textId="77777777" w:rsidR="00BE143F" w:rsidRDefault="00BE143F" w:rsidP="001E01F0">
      <w:pPr>
        <w:pStyle w:val="ListParagraph"/>
        <w:numPr>
          <w:ilvl w:val="0"/>
          <w:numId w:val="21"/>
        </w:numPr>
      </w:pPr>
      <w:r>
        <w:t>Continue to project</w:t>
      </w:r>
    </w:p>
    <w:p w14:paraId="67B1BD69" w14:textId="77777777" w:rsidR="00BE143F" w:rsidRDefault="00BE143F" w:rsidP="001E01F0">
      <w:pPr>
        <w:pStyle w:val="ListParagraph"/>
      </w:pPr>
      <w:r>
        <w:t>Link</w:t>
      </w:r>
    </w:p>
    <w:p w14:paraId="5D85C690" w14:textId="77777777" w:rsidR="00BE143F" w:rsidRDefault="00BE143F" w:rsidP="00BE143F"/>
    <w:p w14:paraId="28BC5218" w14:textId="77777777" w:rsidR="00BE143F" w:rsidRDefault="00BE143F" w:rsidP="00E65D16">
      <w:pPr>
        <w:pStyle w:val="Heading6"/>
      </w:pPr>
      <w:r>
        <w:t>Archive confirmation e-mail</w:t>
      </w:r>
    </w:p>
    <w:p w14:paraId="5BA61A3D" w14:textId="77777777" w:rsidR="00BE143F" w:rsidRDefault="00BE143F" w:rsidP="00BE143F"/>
    <w:p w14:paraId="0E4986DB" w14:textId="77777777" w:rsidR="00BE143F" w:rsidRDefault="00BE143F" w:rsidP="00BE143F">
      <w:r>
        <w:t>Subject: "DCCD: archive confirmation for &lt;project title&gt;"</w:t>
      </w:r>
    </w:p>
    <w:p w14:paraId="35C73A3A" w14:textId="77777777" w:rsidR="00BE143F" w:rsidRDefault="00BE143F" w:rsidP="00BE143F"/>
    <w:p w14:paraId="3711A587" w14:textId="77777777" w:rsidR="00BE143F" w:rsidRDefault="00BE143F" w:rsidP="00BE143F">
      <w:r>
        <w:t>@</w:t>
      </w:r>
      <w:proofErr w:type="gramStart"/>
      <w:r>
        <w:t>adjust</w:t>
      </w:r>
      <w:proofErr w:type="gramEnd"/>
      <w:r>
        <w:t xml:space="preserve"> the text temporarily to the lack of versioning. The "Implementing changes" section becomes: "To implement any changes to the metadata or upload complementary files, either now or in the future, you can create a new project again. Note however, that it is currently not allowed to archive a project which has the same ID as an existing project."</w:t>
      </w:r>
    </w:p>
    <w:p w14:paraId="3B07F972" w14:textId="77777777" w:rsidR="00BE143F" w:rsidRDefault="00BE143F" w:rsidP="00BE143F"/>
    <w:p w14:paraId="3BF9563E" w14:textId="77777777" w:rsidR="00BE143F" w:rsidRDefault="00BE143F" w:rsidP="00BE143F">
      <w:r>
        <w:t>@</w:t>
      </w:r>
      <w:proofErr w:type="gramStart"/>
      <w:r>
        <w:t>adjust</w:t>
      </w:r>
      <w:proofErr w:type="gramEnd"/>
      <w:r>
        <w:t xml:space="preserve"> the text below to the persistent identifier policy.</w:t>
      </w:r>
    </w:p>
    <w:p w14:paraId="676E5B78" w14:textId="77777777" w:rsidR="00BE143F" w:rsidRDefault="00BE143F" w:rsidP="00BE143F"/>
    <w:p w14:paraId="0FB7E75C" w14:textId="77777777" w:rsidR="00BE143F" w:rsidRDefault="00BE143F" w:rsidP="00BE143F">
      <w:pPr>
        <w:pStyle w:val="Code"/>
      </w:pPr>
      <w:r>
        <w:t>&lt;</w:t>
      </w:r>
      <w:proofErr w:type="gramStart"/>
      <w:r>
        <w:t>header</w:t>
      </w:r>
      <w:proofErr w:type="gramEnd"/>
      <w:r>
        <w:t>&gt;</w:t>
      </w:r>
    </w:p>
    <w:p w14:paraId="1D3362F4" w14:textId="77777777" w:rsidR="00BE143F" w:rsidRDefault="00BE143F" w:rsidP="00BE143F">
      <w:pPr>
        <w:pStyle w:val="Code"/>
      </w:pPr>
    </w:p>
    <w:p w14:paraId="5767FCC3" w14:textId="77777777" w:rsidR="00BE143F" w:rsidRDefault="00BE143F" w:rsidP="00BE143F">
      <w:pPr>
        <w:pStyle w:val="Code"/>
      </w:pPr>
      <w:r>
        <w:t xml:space="preserve">Thank you very much for submitting your project '&lt;project title&gt;' to DCCD. This e-mail contains more information regarding availability, implementation of any changes, your data’s permanent </w:t>
      </w:r>
      <w:proofErr w:type="spellStart"/>
      <w:r>
        <w:t>findability</w:t>
      </w:r>
      <w:proofErr w:type="spellEnd"/>
      <w:r>
        <w:t>, and the License Agreement.</w:t>
      </w:r>
    </w:p>
    <w:p w14:paraId="4B58A1AD" w14:textId="77777777" w:rsidR="00BE143F" w:rsidRDefault="00BE143F" w:rsidP="00BE143F">
      <w:pPr>
        <w:pStyle w:val="Code"/>
      </w:pPr>
    </w:p>
    <w:p w14:paraId="223F45B6" w14:textId="77777777" w:rsidR="00BE143F" w:rsidRDefault="00BE143F" w:rsidP="00BE143F">
      <w:pPr>
        <w:pStyle w:val="Code"/>
      </w:pPr>
      <w:r>
        <w:t>&lt;</w:t>
      </w:r>
      <w:proofErr w:type="gramStart"/>
      <w:r>
        <w:t>heading</w:t>
      </w:r>
      <w:proofErr w:type="gramEnd"/>
      <w:r>
        <w:t>&gt;Availability&lt;/heading&gt;</w:t>
      </w:r>
    </w:p>
    <w:p w14:paraId="7062251D" w14:textId="77777777" w:rsidR="00BE143F" w:rsidRDefault="00BE143F" w:rsidP="00BE143F">
      <w:pPr>
        <w:pStyle w:val="Code"/>
      </w:pPr>
      <w:r>
        <w:t>Your project is now available to the public, according to the permissions indicated by you. DCCD guarantees that your data will remain accessible and safely stored for the long term.</w:t>
      </w:r>
    </w:p>
    <w:p w14:paraId="0036CD1D" w14:textId="77777777" w:rsidR="00BE143F" w:rsidRDefault="00BE143F" w:rsidP="00BE143F">
      <w:pPr>
        <w:pStyle w:val="Code"/>
      </w:pPr>
    </w:p>
    <w:p w14:paraId="51678383" w14:textId="77777777" w:rsidR="00BE143F" w:rsidRDefault="00BE143F" w:rsidP="00BE143F">
      <w:pPr>
        <w:pStyle w:val="Code"/>
      </w:pPr>
    </w:p>
    <w:p w14:paraId="0B2D185A" w14:textId="77777777" w:rsidR="00BE143F" w:rsidRDefault="00BE143F" w:rsidP="00BE143F">
      <w:pPr>
        <w:pStyle w:val="Code"/>
      </w:pPr>
      <w:r>
        <w:t>&lt;</w:t>
      </w:r>
      <w:proofErr w:type="gramStart"/>
      <w:r>
        <w:t>heading</w:t>
      </w:r>
      <w:proofErr w:type="gramEnd"/>
      <w:r>
        <w:t xml:space="preserve">&gt;Implementing changes&lt;/heading&gt; </w:t>
      </w:r>
    </w:p>
    <w:p w14:paraId="5C0BFBCD" w14:textId="77777777" w:rsidR="00BE143F" w:rsidRDefault="00BE143F" w:rsidP="00BE143F">
      <w:pPr>
        <w:pStyle w:val="Code"/>
      </w:pPr>
      <w:r>
        <w:t xml:space="preserve">To implement any changes to the metadata or upload complementary files, either now or in the future, you create a new project again. If it has the same ID when you try to archive it, you have the option of creating a new version of the project. Previous versions will also remain accessible. </w:t>
      </w:r>
    </w:p>
    <w:p w14:paraId="52C7CFC6" w14:textId="77777777" w:rsidR="00BE143F" w:rsidRDefault="00BE143F" w:rsidP="00BE143F">
      <w:pPr>
        <w:pStyle w:val="Code"/>
      </w:pPr>
    </w:p>
    <w:p w14:paraId="567AB2C6" w14:textId="77777777" w:rsidR="00BE143F" w:rsidRDefault="00BE143F" w:rsidP="00BE143F">
      <w:pPr>
        <w:pStyle w:val="Code"/>
      </w:pPr>
      <w:r>
        <w:t>&lt;</w:t>
      </w:r>
      <w:proofErr w:type="gramStart"/>
      <w:r>
        <w:t>heading</w:t>
      </w:r>
      <w:proofErr w:type="gramEnd"/>
      <w:r>
        <w:t xml:space="preserve">&gt;Permanent </w:t>
      </w:r>
      <w:proofErr w:type="spellStart"/>
      <w:r>
        <w:t>findability</w:t>
      </w:r>
      <w:proofErr w:type="spellEnd"/>
      <w:r>
        <w:t>&lt;/heading&gt;</w:t>
      </w:r>
    </w:p>
    <w:p w14:paraId="3C293996" w14:textId="77777777" w:rsidR="00BE143F" w:rsidRDefault="00BE143F" w:rsidP="00BE143F">
      <w:pPr>
        <w:pStyle w:val="Code"/>
      </w:pPr>
      <w:r>
        <w:t>You can include the following link in your paper or electronic publication to refer to your dataset:</w:t>
      </w:r>
    </w:p>
    <w:p w14:paraId="1492F94D" w14:textId="77777777" w:rsidR="00BE143F" w:rsidRDefault="00BE143F" w:rsidP="00BE143F">
      <w:pPr>
        <w:pStyle w:val="Code"/>
      </w:pPr>
      <w:r>
        <w:t xml:space="preserve">        http://persistent-identifier.nl/</w:t>
      </w:r>
      <w:proofErr w:type="gramStart"/>
      <w:r>
        <w:t>?identifier</w:t>
      </w:r>
      <w:proofErr w:type="gramEnd"/>
      <w:r>
        <w:t>=urn:nbn:nl:ui:13-z5c-sv0</w:t>
      </w:r>
    </w:p>
    <w:p w14:paraId="6572AF39" w14:textId="77777777" w:rsidR="00BE143F" w:rsidRDefault="00BE143F" w:rsidP="00BE143F">
      <w:pPr>
        <w:pStyle w:val="Code"/>
      </w:pPr>
      <w:r>
        <w:t xml:space="preserve">We also ask those who refer to your dataset in their publications to include this link. It contains a 'Persistent Identifier', which is coupled to your project and ensures that it will also remain findable via the </w:t>
      </w:r>
      <w:proofErr w:type="gramStart"/>
      <w:r>
        <w:t>internet</w:t>
      </w:r>
      <w:proofErr w:type="gramEnd"/>
      <w:r>
        <w:t xml:space="preserve"> in the long term.</w:t>
      </w:r>
    </w:p>
    <w:p w14:paraId="7BB91D02" w14:textId="77777777" w:rsidR="00BE143F" w:rsidRDefault="00BE143F" w:rsidP="00BE143F">
      <w:pPr>
        <w:pStyle w:val="Code"/>
      </w:pPr>
    </w:p>
    <w:p w14:paraId="079AC6DF" w14:textId="77777777" w:rsidR="00BE143F" w:rsidRDefault="00BE143F" w:rsidP="00BE143F">
      <w:pPr>
        <w:pStyle w:val="Code"/>
      </w:pPr>
      <w:r>
        <w:t>Note: This link will not yet work until the day after which your dataset has become available to the public.</w:t>
      </w:r>
    </w:p>
    <w:p w14:paraId="57CC1747" w14:textId="77777777" w:rsidR="00BE143F" w:rsidRDefault="00BE143F" w:rsidP="00BE143F">
      <w:pPr>
        <w:pStyle w:val="Code"/>
      </w:pPr>
    </w:p>
    <w:p w14:paraId="4BA5D675" w14:textId="77777777" w:rsidR="00BE143F" w:rsidRDefault="00BE143F" w:rsidP="00BE143F">
      <w:pPr>
        <w:pStyle w:val="Code"/>
      </w:pPr>
      <w:r>
        <w:t>&lt;</w:t>
      </w:r>
      <w:proofErr w:type="gramStart"/>
      <w:r>
        <w:t>heading</w:t>
      </w:r>
      <w:proofErr w:type="gramEnd"/>
      <w:r>
        <w:t>&gt;License Agreement&lt;/heading&gt;</w:t>
      </w:r>
    </w:p>
    <w:p w14:paraId="34213446" w14:textId="77777777" w:rsidR="00BE143F" w:rsidRDefault="00BE143F" w:rsidP="00BE143F">
      <w:pPr>
        <w:pStyle w:val="Code"/>
      </w:pPr>
      <w:r>
        <w:t xml:space="preserve">Attached is a copy of the License Agreement with the terms and conditions such as agreed to by you and DCCD when you deposited the </w:t>
      </w:r>
      <w:proofErr w:type="gramStart"/>
      <w:r>
        <w:t>data.</w:t>
      </w:r>
      <w:proofErr w:type="gramEnd"/>
    </w:p>
    <w:p w14:paraId="78DF3F3D" w14:textId="77777777" w:rsidR="00BE143F" w:rsidRDefault="00BE143F" w:rsidP="00BE143F">
      <w:pPr>
        <w:pStyle w:val="Code"/>
      </w:pPr>
    </w:p>
    <w:p w14:paraId="2789F0E3" w14:textId="77777777" w:rsidR="00BE143F" w:rsidRDefault="00BE143F" w:rsidP="00BE143F">
      <w:pPr>
        <w:pStyle w:val="Code"/>
      </w:pPr>
      <w:r>
        <w:t>&lt;</w:t>
      </w:r>
      <w:proofErr w:type="gramStart"/>
      <w:r>
        <w:t>footer</w:t>
      </w:r>
      <w:proofErr w:type="gramEnd"/>
      <w:r>
        <w:t>&gt;</w:t>
      </w:r>
    </w:p>
    <w:p w14:paraId="71EAF354" w14:textId="77777777" w:rsidR="00BE143F" w:rsidRDefault="00BE143F" w:rsidP="00BE143F"/>
    <w:p w14:paraId="6FCC37D1" w14:textId="77777777" w:rsidR="00230FAD" w:rsidRDefault="00230FAD" w:rsidP="00E65D16">
      <w:pPr>
        <w:pStyle w:val="Heading6"/>
      </w:pPr>
      <w:r>
        <w:t>Permission settings</w:t>
      </w:r>
    </w:p>
    <w:p w14:paraId="08862E7C" w14:textId="77777777" w:rsidR="00230FAD" w:rsidRDefault="00230FAD" w:rsidP="00230FAD"/>
    <w:p w14:paraId="1EB211B5" w14:textId="77777777" w:rsidR="00230FAD" w:rsidRDefault="00230FAD" w:rsidP="00230FAD">
      <w:r>
        <w:t>This page has an editable variant of the permissions shown with a project (see above).</w:t>
      </w:r>
    </w:p>
    <w:p w14:paraId="305E0B3F" w14:textId="77777777" w:rsidR="00230FAD" w:rsidRDefault="00230FAD" w:rsidP="00230FAD"/>
    <w:p w14:paraId="22E23619" w14:textId="77777777" w:rsidR="00230FAD" w:rsidRDefault="00230FAD" w:rsidP="00230FAD">
      <w:r>
        <w:t>Title: Permission settings - &lt;project title&gt;</w:t>
      </w:r>
    </w:p>
    <w:p w14:paraId="5B421820" w14:textId="77777777" w:rsidR="00230FAD" w:rsidRDefault="00230FAD" w:rsidP="00230FAD"/>
    <w:p w14:paraId="6A65E71B" w14:textId="2D6AE3EE" w:rsidR="00230FAD" w:rsidRDefault="00230FAD" w:rsidP="00230FAD">
      <w:r>
        <w:t>Fields</w:t>
      </w:r>
    </w:p>
    <w:p w14:paraId="625FEADF" w14:textId="77777777" w:rsidR="00230FAD" w:rsidRDefault="00230FAD" w:rsidP="00230FAD">
      <w:pPr>
        <w:pStyle w:val="ListParagraph"/>
        <w:numPr>
          <w:ilvl w:val="0"/>
          <w:numId w:val="21"/>
        </w:numPr>
      </w:pPr>
      <w:r>
        <w:t>Default permission level</w:t>
      </w:r>
    </w:p>
    <w:p w14:paraId="14C254B7" w14:textId="77777777" w:rsidR="00230FAD" w:rsidRDefault="00230FAD" w:rsidP="00230FAD">
      <w:pPr>
        <w:pStyle w:val="ListParagraph"/>
      </w:pPr>
      <w:r>
        <w:t>[&lt;</w:t>
      </w:r>
      <w:proofErr w:type="gramStart"/>
      <w:r>
        <w:t>level</w:t>
      </w:r>
      <w:proofErr w:type="gramEnd"/>
      <w:r>
        <w:t>&gt;V]</w:t>
      </w:r>
    </w:p>
    <w:p w14:paraId="7E38B2F0" w14:textId="77777777" w:rsidR="00230FAD" w:rsidRDefault="00230FAD" w:rsidP="00230FAD">
      <w:pPr>
        <w:pStyle w:val="ListParagraph"/>
      </w:pPr>
      <w:proofErr w:type="spellStart"/>
      <w:proofErr w:type="gramStart"/>
      <w:r>
        <w:t>Dropdownlist</w:t>
      </w:r>
      <w:proofErr w:type="spellEnd"/>
      <w:r>
        <w:t xml:space="preserve"> of levels.</w:t>
      </w:r>
      <w:proofErr w:type="gramEnd"/>
      <w:r>
        <w:t xml:space="preserve"> By default shows the currently set level.</w:t>
      </w:r>
    </w:p>
    <w:p w14:paraId="6035A5CF" w14:textId="77777777" w:rsidR="00230FAD" w:rsidRDefault="00230FAD" w:rsidP="00230FAD">
      <w:pPr>
        <w:pStyle w:val="ListParagraph"/>
        <w:numPr>
          <w:ilvl w:val="0"/>
          <w:numId w:val="21"/>
        </w:numPr>
      </w:pPr>
      <w:r>
        <w:t>Exceptions</w:t>
      </w:r>
    </w:p>
    <w:p w14:paraId="0526E386" w14:textId="77777777" w:rsidR="00230FAD" w:rsidRDefault="00230FAD" w:rsidP="00230FAD">
      <w:pPr>
        <w:pStyle w:val="ListParagraph"/>
      </w:pPr>
      <w:r>
        <w:t xml:space="preserve">Member: </w:t>
      </w:r>
      <w:proofErr w:type="gramStart"/>
      <w:r>
        <w:t>[ ]</w:t>
      </w:r>
      <w:proofErr w:type="gramEnd"/>
      <w:r>
        <w:t xml:space="preserve"> [Add]</w:t>
      </w:r>
    </w:p>
    <w:p w14:paraId="1F60FE09" w14:textId="77777777" w:rsidR="00230FAD" w:rsidRDefault="00230FAD" w:rsidP="00230FAD">
      <w:pPr>
        <w:pStyle w:val="ListParagraph"/>
      </w:pPr>
    </w:p>
    <w:tbl>
      <w:tblPr>
        <w:tblStyle w:val="TableGrid"/>
        <w:tblW w:w="0" w:type="auto"/>
        <w:tblLook w:val="04A0" w:firstRow="1" w:lastRow="0" w:firstColumn="1" w:lastColumn="0" w:noHBand="0" w:noVBand="1"/>
      </w:tblPr>
      <w:tblGrid>
        <w:gridCol w:w="5211"/>
        <w:gridCol w:w="3305"/>
      </w:tblGrid>
      <w:tr w:rsidR="00230FAD" w:rsidRPr="00230FAD" w14:paraId="1E5DD75C" w14:textId="77777777" w:rsidTr="00230FAD">
        <w:tc>
          <w:tcPr>
            <w:tcW w:w="5211" w:type="dxa"/>
          </w:tcPr>
          <w:p w14:paraId="530A8668" w14:textId="77777777" w:rsidR="00230FAD" w:rsidRPr="00230FAD" w:rsidRDefault="00230FAD" w:rsidP="00005301">
            <w:r w:rsidRPr="00230FAD">
              <w:t>&lt;</w:t>
            </w:r>
            <w:proofErr w:type="spellStart"/>
            <w:proofErr w:type="gramStart"/>
            <w:r w:rsidRPr="00230FAD">
              <w:t>displayname</w:t>
            </w:r>
            <w:proofErr w:type="spellEnd"/>
            <w:proofErr w:type="gramEnd"/>
            <w:r w:rsidRPr="00230FAD">
              <w:t>&gt; (&lt;username&gt;): &lt;level&gt;</w:t>
            </w:r>
          </w:p>
        </w:tc>
        <w:tc>
          <w:tcPr>
            <w:tcW w:w="3305" w:type="dxa"/>
          </w:tcPr>
          <w:p w14:paraId="55D31873" w14:textId="77777777" w:rsidR="00230FAD" w:rsidRPr="00230FAD" w:rsidRDefault="00230FAD" w:rsidP="00005301">
            <w:r w:rsidRPr="00230FAD">
              <w:t xml:space="preserve">[Choose </w:t>
            </w:r>
            <w:proofErr w:type="spellStart"/>
            <w:r w:rsidRPr="00230FAD">
              <w:t>level</w:t>
            </w:r>
            <w:proofErr w:type="gramStart"/>
            <w:r w:rsidRPr="00230FAD">
              <w:t>..</w:t>
            </w:r>
            <w:proofErr w:type="gramEnd"/>
            <w:r w:rsidRPr="00230FAD">
              <w:t>V</w:t>
            </w:r>
            <w:proofErr w:type="spellEnd"/>
            <w:r w:rsidRPr="00230FAD">
              <w:t>] [Apply]</w:t>
            </w:r>
          </w:p>
        </w:tc>
      </w:tr>
      <w:tr w:rsidR="00230FAD" w:rsidRPr="00230FAD" w14:paraId="44A06A0C" w14:textId="77777777" w:rsidTr="00230FAD">
        <w:tc>
          <w:tcPr>
            <w:tcW w:w="5211" w:type="dxa"/>
          </w:tcPr>
          <w:p w14:paraId="111BA743" w14:textId="77777777" w:rsidR="00230FAD" w:rsidRPr="00230FAD" w:rsidRDefault="00230FAD" w:rsidP="00005301">
            <w:r w:rsidRPr="00230FAD">
              <w:t>&lt;</w:t>
            </w:r>
            <w:proofErr w:type="spellStart"/>
            <w:proofErr w:type="gramStart"/>
            <w:r w:rsidRPr="00230FAD">
              <w:t>displayname</w:t>
            </w:r>
            <w:proofErr w:type="spellEnd"/>
            <w:proofErr w:type="gramEnd"/>
            <w:r w:rsidRPr="00230FAD">
              <w:t>&gt; (&lt;username&gt;): &lt;level&gt;</w:t>
            </w:r>
          </w:p>
        </w:tc>
        <w:tc>
          <w:tcPr>
            <w:tcW w:w="3305" w:type="dxa"/>
          </w:tcPr>
          <w:p w14:paraId="6CEC69B6" w14:textId="77777777" w:rsidR="00230FAD" w:rsidRPr="00230FAD" w:rsidRDefault="00230FAD" w:rsidP="00005301">
            <w:r w:rsidRPr="00230FAD">
              <w:t>[Remove]</w:t>
            </w:r>
          </w:p>
        </w:tc>
      </w:tr>
      <w:tr w:rsidR="00230FAD" w:rsidRPr="00230FAD" w14:paraId="7238E489" w14:textId="77777777" w:rsidTr="00230FAD">
        <w:tc>
          <w:tcPr>
            <w:tcW w:w="5211" w:type="dxa"/>
          </w:tcPr>
          <w:p w14:paraId="59111CCF" w14:textId="77777777" w:rsidR="00230FAD" w:rsidRPr="00230FAD" w:rsidRDefault="00230FAD" w:rsidP="00005301">
            <w:r w:rsidRPr="00230FAD">
              <w:t>&lt;</w:t>
            </w:r>
            <w:proofErr w:type="spellStart"/>
            <w:proofErr w:type="gramStart"/>
            <w:r w:rsidRPr="00230FAD">
              <w:t>displayname</w:t>
            </w:r>
            <w:proofErr w:type="spellEnd"/>
            <w:proofErr w:type="gramEnd"/>
            <w:r w:rsidRPr="00230FAD">
              <w:t>&gt; (&lt;username&gt;): &lt;level&gt;</w:t>
            </w:r>
          </w:p>
        </w:tc>
        <w:tc>
          <w:tcPr>
            <w:tcW w:w="3305" w:type="dxa"/>
          </w:tcPr>
          <w:p w14:paraId="008B11DC" w14:textId="77777777" w:rsidR="00230FAD" w:rsidRPr="00230FAD" w:rsidRDefault="00230FAD" w:rsidP="00005301"/>
        </w:tc>
      </w:tr>
      <w:tr w:rsidR="00230FAD" w:rsidRPr="00230FAD" w14:paraId="36709286" w14:textId="77777777" w:rsidTr="00230FAD">
        <w:tc>
          <w:tcPr>
            <w:tcW w:w="5211" w:type="dxa"/>
          </w:tcPr>
          <w:p w14:paraId="0BA43DC8" w14:textId="77777777" w:rsidR="00230FAD" w:rsidRPr="00230FAD" w:rsidRDefault="00230FAD" w:rsidP="00005301">
            <w:r w:rsidRPr="00230FAD">
              <w:t>...</w:t>
            </w:r>
          </w:p>
        </w:tc>
        <w:tc>
          <w:tcPr>
            <w:tcW w:w="3305" w:type="dxa"/>
          </w:tcPr>
          <w:p w14:paraId="36E2D0C9" w14:textId="77777777" w:rsidR="00230FAD" w:rsidRPr="00230FAD" w:rsidRDefault="00230FAD" w:rsidP="00005301"/>
        </w:tc>
      </w:tr>
    </w:tbl>
    <w:p w14:paraId="1BB9D9F1" w14:textId="77777777" w:rsidR="00230FAD" w:rsidRDefault="00230FAD" w:rsidP="00230FAD">
      <w:r>
        <w:t>This list contains a limited set of users that were manually added (see add function) to specify exceptions to the default permission level. If there are no exceptions (yet), don't show the list and its buttons.</w:t>
      </w:r>
    </w:p>
    <w:p w14:paraId="43EAA162" w14:textId="77777777" w:rsidR="00230FAD" w:rsidRDefault="00230FAD" w:rsidP="00230FAD"/>
    <w:p w14:paraId="1B3DF43C" w14:textId="77777777" w:rsidR="00230FAD" w:rsidRDefault="00230FAD" w:rsidP="00230FAD">
      <w:r>
        <w:t xml:space="preserve">The entry field for user is an autocomplete list; see </w:t>
      </w:r>
      <w:proofErr w:type="spellStart"/>
      <w:r>
        <w:t>OldEasy</w:t>
      </w:r>
      <w:proofErr w:type="spellEnd"/>
      <w:proofErr w:type="gramStart"/>
      <w:r>
        <w:t>?.</w:t>
      </w:r>
      <w:proofErr w:type="gramEnd"/>
      <w:r>
        <w:t xml:space="preserve"> The autocomplete should (everywhere it is used) include the 'Select...' option to display the fill list.</w:t>
      </w:r>
    </w:p>
    <w:p w14:paraId="32CF6E26" w14:textId="77777777" w:rsidR="00230FAD" w:rsidRDefault="00230FAD" w:rsidP="00230FAD">
      <w:r>
        <w:t xml:space="preserve">These exceptions are a multiple selection </w:t>
      </w:r>
      <w:proofErr w:type="spellStart"/>
      <w:r>
        <w:t>listbox</w:t>
      </w:r>
      <w:proofErr w:type="spellEnd"/>
      <w:r>
        <w:t>, ten rows high (whatever fits).</w:t>
      </w:r>
    </w:p>
    <w:p w14:paraId="5AC1852A" w14:textId="77777777" w:rsidR="00230FAD" w:rsidRDefault="00230FAD" w:rsidP="00230FAD">
      <w:r>
        <w:t>Remove is applied to the selection.</w:t>
      </w:r>
    </w:p>
    <w:p w14:paraId="4D1E8289" w14:textId="77777777" w:rsidR="00230FAD" w:rsidRDefault="00230FAD" w:rsidP="00230FAD">
      <w:r>
        <w:t>Apply applies the chosen level on the selection. The dropdown shows a default nonfunctional item, and below it the levels.</w:t>
      </w:r>
    </w:p>
    <w:p w14:paraId="2682994A" w14:textId="77777777" w:rsidR="00230FAD" w:rsidRDefault="00230FAD" w:rsidP="00230FAD">
      <w:r>
        <w:t xml:space="preserve">Remove and Apply are disabled if no item was selected in the </w:t>
      </w:r>
      <w:proofErr w:type="spellStart"/>
      <w:r>
        <w:t>listbox</w:t>
      </w:r>
      <w:proofErr w:type="spellEnd"/>
      <w:r>
        <w:t>.</w:t>
      </w:r>
    </w:p>
    <w:p w14:paraId="7B3F6559" w14:textId="77777777" w:rsidR="00230FAD" w:rsidRDefault="00230FAD" w:rsidP="00230FAD"/>
    <w:p w14:paraId="4A2013BF" w14:textId="5BC3F9A7" w:rsidR="00230FAD" w:rsidRDefault="001459D0" w:rsidP="00230FAD">
      <w:r>
        <w:t>{</w:t>
      </w:r>
      <w:r w:rsidR="00230FAD">
        <w:t>A sketch of this section can be found at the bottom of this page.</w:t>
      </w:r>
      <w:r>
        <w:t>}</w:t>
      </w:r>
    </w:p>
    <w:p w14:paraId="4BA26F83" w14:textId="77777777" w:rsidR="00230FAD" w:rsidRDefault="00230FAD" w:rsidP="00230FAD"/>
    <w:p w14:paraId="319CC85C" w14:textId="77777777" w:rsidR="00230FAD" w:rsidRDefault="00230FAD" w:rsidP="001459D0">
      <w:pPr>
        <w:pStyle w:val="ListParagraph"/>
        <w:numPr>
          <w:ilvl w:val="0"/>
          <w:numId w:val="21"/>
        </w:numPr>
      </w:pPr>
      <w:r>
        <w:t>Message: "About the permission levels:</w:t>
      </w:r>
    </w:p>
    <w:p w14:paraId="66BF4E1B" w14:textId="77777777" w:rsidR="00230FAD" w:rsidRDefault="00230FAD" w:rsidP="001459D0">
      <w:pPr>
        <w:pStyle w:val="ListParagraph"/>
      </w:pPr>
      <w:r>
        <w:t>'Maximum security': public metadata is shown and can be searched. All other content is inaccessible. The public metadata consists of:</w:t>
      </w:r>
    </w:p>
    <w:p w14:paraId="54245619" w14:textId="77777777" w:rsidR="00230FAD" w:rsidRDefault="00230FAD" w:rsidP="001459D0">
      <w:pPr>
        <w:pStyle w:val="ListParagraph"/>
        <w:numPr>
          <w:ilvl w:val="0"/>
          <w:numId w:val="21"/>
        </w:numPr>
        <w:ind w:left="1080"/>
      </w:pPr>
      <w:r>
        <w:t>Project title</w:t>
      </w:r>
    </w:p>
    <w:p w14:paraId="1107D354" w14:textId="77777777" w:rsidR="00230FAD" w:rsidRDefault="00230FAD" w:rsidP="001459D0">
      <w:pPr>
        <w:pStyle w:val="ListParagraph"/>
        <w:numPr>
          <w:ilvl w:val="0"/>
          <w:numId w:val="21"/>
        </w:numPr>
        <w:ind w:left="1080"/>
      </w:pPr>
      <w:r>
        <w:t>Project identifier</w:t>
      </w:r>
    </w:p>
    <w:p w14:paraId="7442F39C" w14:textId="77777777" w:rsidR="00230FAD" w:rsidRDefault="00230FAD" w:rsidP="001459D0">
      <w:pPr>
        <w:pStyle w:val="ListParagraph"/>
        <w:numPr>
          <w:ilvl w:val="0"/>
          <w:numId w:val="21"/>
        </w:numPr>
        <w:ind w:left="1080"/>
      </w:pPr>
      <w:r>
        <w:t>Project type</w:t>
      </w:r>
    </w:p>
    <w:p w14:paraId="4788AD6B" w14:textId="77777777" w:rsidR="00230FAD" w:rsidRDefault="00230FAD" w:rsidP="001459D0">
      <w:pPr>
        <w:pStyle w:val="ListParagraph"/>
        <w:numPr>
          <w:ilvl w:val="0"/>
          <w:numId w:val="21"/>
        </w:numPr>
        <w:ind w:left="1080"/>
      </w:pPr>
      <w:r>
        <w:t>Principal investigator</w:t>
      </w:r>
    </w:p>
    <w:p w14:paraId="6171C48D" w14:textId="77777777" w:rsidR="00230FAD" w:rsidRDefault="00230FAD" w:rsidP="001459D0">
      <w:pPr>
        <w:pStyle w:val="ListParagraph"/>
        <w:numPr>
          <w:ilvl w:val="0"/>
          <w:numId w:val="21"/>
        </w:numPr>
        <w:ind w:left="1080"/>
      </w:pPr>
      <w:r>
        <w:t>Period of research</w:t>
      </w:r>
    </w:p>
    <w:p w14:paraId="648E3787" w14:textId="77777777" w:rsidR="00230FAD" w:rsidRDefault="00230FAD" w:rsidP="001459D0">
      <w:pPr>
        <w:pStyle w:val="ListParagraph"/>
        <w:numPr>
          <w:ilvl w:val="0"/>
          <w:numId w:val="21"/>
        </w:numPr>
        <w:ind w:left="1080"/>
      </w:pPr>
      <w:r>
        <w:t>Type of material that was studied (archaeology, ship’s archaeology, furniture et cetera)</w:t>
      </w:r>
    </w:p>
    <w:p w14:paraId="3EF51BDF" w14:textId="77777777" w:rsidR="00230FAD" w:rsidRDefault="00230FAD" w:rsidP="001459D0">
      <w:pPr>
        <w:pStyle w:val="ListParagraph"/>
        <w:numPr>
          <w:ilvl w:val="0"/>
          <w:numId w:val="21"/>
        </w:numPr>
        <w:ind w:left="1080"/>
      </w:pPr>
      <w:r>
        <w:t>Laboratory</w:t>
      </w:r>
    </w:p>
    <w:p w14:paraId="5C3B0E14" w14:textId="77777777" w:rsidR="00230FAD" w:rsidRDefault="00230FAD" w:rsidP="001459D0">
      <w:pPr>
        <w:pStyle w:val="ListParagraph"/>
        <w:numPr>
          <w:ilvl w:val="0"/>
          <w:numId w:val="21"/>
        </w:numPr>
        <w:ind w:left="1080"/>
      </w:pPr>
      <w:r>
        <w:t>Object title</w:t>
      </w:r>
    </w:p>
    <w:p w14:paraId="60980DD3" w14:textId="77777777" w:rsidR="00230FAD" w:rsidRDefault="00230FAD" w:rsidP="001459D0">
      <w:pPr>
        <w:pStyle w:val="ListParagraph"/>
        <w:ind w:left="1080"/>
      </w:pPr>
      <w:r>
        <w:t>The 'Project' to 'Series' permission level: in addition the entire content of the selected TRiDaS level is shown and can be searched, with the exception of privacy-sensitive information.</w:t>
      </w:r>
    </w:p>
    <w:p w14:paraId="44573B75" w14:textId="77777777" w:rsidR="00230FAD" w:rsidRDefault="00230FAD" w:rsidP="001459D0">
      <w:pPr>
        <w:ind w:left="360"/>
      </w:pPr>
    </w:p>
    <w:p w14:paraId="6190CF3E" w14:textId="77777777" w:rsidR="00230FAD" w:rsidRDefault="00230FAD" w:rsidP="001459D0">
      <w:pPr>
        <w:pStyle w:val="ListParagraph"/>
        <w:ind w:left="1080"/>
      </w:pPr>
      <w:r>
        <w:t xml:space="preserve">The 'Values' permission level: this level permits downloading of complete project files, including measurement series and associated files, in TRiDaS XML and other </w:t>
      </w:r>
      <w:proofErr w:type="spellStart"/>
      <w:r>
        <w:t>dendrochronological</w:t>
      </w:r>
      <w:proofErr w:type="spellEnd"/>
      <w:r>
        <w:t xml:space="preserve"> data formats.</w:t>
      </w:r>
    </w:p>
    <w:p w14:paraId="0B6B7244" w14:textId="77777777" w:rsidR="00230FAD" w:rsidRDefault="00230FAD" w:rsidP="00230FAD"/>
    <w:p w14:paraId="30BD4CA5" w14:textId="612E8C45" w:rsidR="00230FAD" w:rsidRDefault="00722BA5" w:rsidP="00230FAD">
      <w:r>
        <w:t>The levels are:</w:t>
      </w:r>
    </w:p>
    <w:p w14:paraId="69321135" w14:textId="77777777" w:rsidR="00230FAD" w:rsidRDefault="00230FAD" w:rsidP="001459D0">
      <w:pPr>
        <w:pStyle w:val="ListParagraph"/>
        <w:numPr>
          <w:ilvl w:val="0"/>
          <w:numId w:val="22"/>
        </w:numPr>
      </w:pPr>
      <w:r>
        <w:t>Maximum security</w:t>
      </w:r>
    </w:p>
    <w:p w14:paraId="40CB1218" w14:textId="77777777" w:rsidR="00230FAD" w:rsidRDefault="00230FAD" w:rsidP="001459D0">
      <w:pPr>
        <w:pStyle w:val="ListParagraph"/>
        <w:numPr>
          <w:ilvl w:val="0"/>
          <w:numId w:val="22"/>
        </w:numPr>
      </w:pPr>
      <w:r>
        <w:t>Project</w:t>
      </w:r>
    </w:p>
    <w:p w14:paraId="4981F584" w14:textId="77777777" w:rsidR="00230FAD" w:rsidRDefault="00230FAD" w:rsidP="001459D0">
      <w:pPr>
        <w:pStyle w:val="ListParagraph"/>
        <w:numPr>
          <w:ilvl w:val="0"/>
          <w:numId w:val="22"/>
        </w:numPr>
      </w:pPr>
      <w:r>
        <w:t>Object</w:t>
      </w:r>
    </w:p>
    <w:p w14:paraId="19B497C8" w14:textId="77777777" w:rsidR="00230FAD" w:rsidRDefault="00230FAD" w:rsidP="001459D0">
      <w:pPr>
        <w:pStyle w:val="ListParagraph"/>
        <w:numPr>
          <w:ilvl w:val="0"/>
          <w:numId w:val="22"/>
        </w:numPr>
      </w:pPr>
      <w:r>
        <w:t>Element</w:t>
      </w:r>
    </w:p>
    <w:p w14:paraId="402F8A6E" w14:textId="77777777" w:rsidR="00230FAD" w:rsidRDefault="00230FAD" w:rsidP="001459D0">
      <w:pPr>
        <w:pStyle w:val="ListParagraph"/>
        <w:numPr>
          <w:ilvl w:val="0"/>
          <w:numId w:val="22"/>
        </w:numPr>
      </w:pPr>
      <w:r>
        <w:t>Sample</w:t>
      </w:r>
    </w:p>
    <w:p w14:paraId="7ADE6F54" w14:textId="77777777" w:rsidR="00230FAD" w:rsidRDefault="00230FAD" w:rsidP="001459D0">
      <w:pPr>
        <w:pStyle w:val="ListParagraph"/>
        <w:numPr>
          <w:ilvl w:val="0"/>
          <w:numId w:val="22"/>
        </w:numPr>
      </w:pPr>
      <w:r>
        <w:t>Radius</w:t>
      </w:r>
    </w:p>
    <w:p w14:paraId="4261F3C2" w14:textId="77777777" w:rsidR="00230FAD" w:rsidRDefault="00230FAD" w:rsidP="001459D0">
      <w:pPr>
        <w:pStyle w:val="ListParagraph"/>
        <w:numPr>
          <w:ilvl w:val="0"/>
          <w:numId w:val="22"/>
        </w:numPr>
      </w:pPr>
      <w:r>
        <w:t>Series</w:t>
      </w:r>
    </w:p>
    <w:p w14:paraId="42D13843" w14:textId="77777777" w:rsidR="00230FAD" w:rsidRDefault="00230FAD" w:rsidP="001459D0">
      <w:pPr>
        <w:pStyle w:val="ListParagraph"/>
        <w:numPr>
          <w:ilvl w:val="0"/>
          <w:numId w:val="22"/>
        </w:numPr>
      </w:pPr>
      <w:r>
        <w:t>Values (download)</w:t>
      </w:r>
    </w:p>
    <w:p w14:paraId="22207C0A" w14:textId="77777777" w:rsidR="001459D0" w:rsidRDefault="001459D0" w:rsidP="00230FAD"/>
    <w:p w14:paraId="0B8EF142" w14:textId="53435FED" w:rsidR="00230FAD" w:rsidRDefault="00230FAD" w:rsidP="00230FAD">
      <w:r>
        <w:t>Footer:</w:t>
      </w:r>
    </w:p>
    <w:p w14:paraId="05CA31A5" w14:textId="77777777" w:rsidR="00230FAD" w:rsidRDefault="00230FAD" w:rsidP="001459D0">
      <w:pPr>
        <w:pStyle w:val="ListParagraph"/>
        <w:numPr>
          <w:ilvl w:val="0"/>
          <w:numId w:val="23"/>
        </w:numPr>
      </w:pPr>
      <w:r>
        <w:t>Save</w:t>
      </w:r>
    </w:p>
    <w:p w14:paraId="38DF310D" w14:textId="77777777" w:rsidR="00230FAD" w:rsidRDefault="00230FAD" w:rsidP="001459D0">
      <w:pPr>
        <w:pStyle w:val="ListParagraph"/>
      </w:pPr>
      <w:proofErr w:type="gramStart"/>
      <w:r>
        <w:t>save</w:t>
      </w:r>
      <w:proofErr w:type="gramEnd"/>
      <w:r>
        <w:t xml:space="preserve"> changes</w:t>
      </w:r>
    </w:p>
    <w:p w14:paraId="65699CB5" w14:textId="77777777" w:rsidR="00230FAD" w:rsidRDefault="00230FAD" w:rsidP="001459D0">
      <w:pPr>
        <w:pStyle w:val="ListParagraph"/>
      </w:pPr>
      <w:proofErr w:type="gramStart"/>
      <w:r>
        <w:t>leads</w:t>
      </w:r>
      <w:proofErr w:type="gramEnd"/>
      <w:r>
        <w:t xml:space="preserve"> back to </w:t>
      </w:r>
      <w:proofErr w:type="spellStart"/>
      <w:r>
        <w:t>ProjectPage</w:t>
      </w:r>
      <w:proofErr w:type="spellEnd"/>
    </w:p>
    <w:p w14:paraId="1FADB58E" w14:textId="77777777" w:rsidR="00230FAD" w:rsidRDefault="00230FAD" w:rsidP="001459D0">
      <w:pPr>
        <w:pStyle w:val="ListParagraph"/>
        <w:numPr>
          <w:ilvl w:val="0"/>
          <w:numId w:val="23"/>
        </w:numPr>
      </w:pPr>
      <w:r>
        <w:t>Cancel</w:t>
      </w:r>
    </w:p>
    <w:p w14:paraId="0E61B8B9" w14:textId="661ACE58" w:rsidR="000172F0" w:rsidRDefault="00230FAD" w:rsidP="001459D0">
      <w:pPr>
        <w:pStyle w:val="ListParagraph"/>
      </w:pPr>
      <w:proofErr w:type="gramStart"/>
      <w:r>
        <w:t>leads</w:t>
      </w:r>
      <w:proofErr w:type="gramEnd"/>
      <w:r>
        <w:t xml:space="preserve"> back to </w:t>
      </w:r>
      <w:proofErr w:type="spellStart"/>
      <w:r>
        <w:t>ProjectPage</w:t>
      </w:r>
      <w:proofErr w:type="spellEnd"/>
    </w:p>
    <w:p w14:paraId="214D31ED" w14:textId="77777777" w:rsidR="00722BA5" w:rsidRDefault="00722BA5" w:rsidP="00722BA5"/>
    <w:p w14:paraId="1F281EB3" w14:textId="77777777" w:rsidR="00722BA5" w:rsidRDefault="00722BA5" w:rsidP="00722BA5"/>
    <w:p w14:paraId="7CE8D523" w14:textId="77777777" w:rsidR="004A5835" w:rsidRDefault="004A5835" w:rsidP="00A57B01">
      <w:pPr>
        <w:pStyle w:val="Heading4"/>
      </w:pPr>
      <w:proofErr w:type="spellStart"/>
      <w:r>
        <w:t>DownloadPage</w:t>
      </w:r>
      <w:proofErr w:type="spellEnd"/>
    </w:p>
    <w:p w14:paraId="0B45A35E" w14:textId="77777777" w:rsidR="004A5835" w:rsidRDefault="004A5835" w:rsidP="004A5835">
      <w:r>
        <w:t>Shows options when downloading a project.</w:t>
      </w:r>
    </w:p>
    <w:p w14:paraId="0999062C" w14:textId="77777777" w:rsidR="004A5835" w:rsidRDefault="004A5835" w:rsidP="004A5835"/>
    <w:p w14:paraId="4E8E823A" w14:textId="77777777" w:rsidR="004A5835" w:rsidRDefault="004A5835" w:rsidP="004A5835">
      <w:r>
        <w:t>Note: it is not possible to download more than one project at once.</w:t>
      </w:r>
    </w:p>
    <w:p w14:paraId="4C26C668" w14:textId="77777777" w:rsidR="004A5835" w:rsidRDefault="004A5835" w:rsidP="004A5835"/>
    <w:p w14:paraId="06966DBC" w14:textId="77777777" w:rsidR="004A5835" w:rsidRDefault="004A5835" w:rsidP="004A5835">
      <w:r>
        <w:t>Navigation options: Back to project</w:t>
      </w:r>
    </w:p>
    <w:p w14:paraId="53FC72A1" w14:textId="77777777" w:rsidR="004A5835" w:rsidRDefault="004A5835" w:rsidP="004A5835"/>
    <w:p w14:paraId="16C66036" w14:textId="77777777" w:rsidR="004A5835" w:rsidRDefault="004A5835" w:rsidP="004A5835">
      <w:r>
        <w:t>Title: "Download project '&lt;title&gt;'"</w:t>
      </w:r>
    </w:p>
    <w:p w14:paraId="5365A34D" w14:textId="77777777" w:rsidR="004A5835" w:rsidRDefault="004A5835" w:rsidP="004A5835"/>
    <w:p w14:paraId="7D3696D6" w14:textId="77777777" w:rsidR="004A5835" w:rsidRDefault="004A5835" w:rsidP="004A5835">
      <w:pPr>
        <w:pStyle w:val="Code"/>
      </w:pPr>
      <w:r>
        <w:t>Metadata and values are provided in TRiDaS format.</w:t>
      </w:r>
    </w:p>
    <w:p w14:paraId="32459617" w14:textId="77777777" w:rsidR="004A5835" w:rsidRDefault="004A5835" w:rsidP="004A5835">
      <w:pPr>
        <w:pStyle w:val="Code"/>
      </w:pPr>
      <w:r>
        <w:t>Additionally, download values in format:</w:t>
      </w:r>
    </w:p>
    <w:p w14:paraId="329BBE0F" w14:textId="77777777" w:rsidR="004A5835" w:rsidRDefault="004A5835" w:rsidP="004A5835">
      <w:pPr>
        <w:pStyle w:val="Code"/>
      </w:pPr>
      <w:proofErr w:type="gramStart"/>
      <w:r>
        <w:t>[ &lt;</w:t>
      </w:r>
      <w:proofErr w:type="gramEnd"/>
      <w:r>
        <w:t>none&gt; V ]</w:t>
      </w:r>
    </w:p>
    <w:p w14:paraId="1BD706CA" w14:textId="77777777" w:rsidR="004A5835" w:rsidRDefault="004A5835" w:rsidP="004A5835">
      <w:r>
        <w:t>Format shows a dropdown list of value file formats (</w:t>
      </w:r>
      <w:proofErr w:type="spellStart"/>
      <w:r>
        <w:t>Tuscon</w:t>
      </w:r>
      <w:proofErr w:type="spellEnd"/>
      <w:r>
        <w:t xml:space="preserve"> RWL, Heidelberg, </w:t>
      </w:r>
      <w:proofErr w:type="spellStart"/>
      <w:r>
        <w:t>etc</w:t>
      </w:r>
      <w:proofErr w:type="spellEnd"/>
      <w:r>
        <w:t>). The first, default value is "&lt;none&gt;"</w:t>
      </w:r>
    </w:p>
    <w:p w14:paraId="232C35D9" w14:textId="77777777" w:rsidR="004A5835" w:rsidRDefault="004A5835" w:rsidP="004A5835"/>
    <w:p w14:paraId="721A7DBA" w14:textId="77777777" w:rsidR="004A5835" w:rsidRDefault="004A5835" w:rsidP="004A5835">
      <w:r>
        <w:t xml:space="preserve">Default </w:t>
      </w:r>
      <w:proofErr w:type="spellStart"/>
      <w:r>
        <w:t>radiobutton</w:t>
      </w:r>
      <w:proofErr w:type="spellEnd"/>
      <w:r>
        <w:t xml:space="preserve"> is 'none'</w:t>
      </w:r>
    </w:p>
    <w:p w14:paraId="7D5635BD" w14:textId="77777777" w:rsidR="004A5835" w:rsidRDefault="004A5835" w:rsidP="004A5835"/>
    <w:p w14:paraId="6F588686" w14:textId="77777777" w:rsidR="004A5835" w:rsidRDefault="004A5835" w:rsidP="004A5835">
      <w:pPr>
        <w:pStyle w:val="Code"/>
      </w:pPr>
      <w:r>
        <w:t>Include:</w:t>
      </w:r>
    </w:p>
    <w:p w14:paraId="322DAE0E" w14:textId="77777777" w:rsidR="004A5835" w:rsidRDefault="004A5835" w:rsidP="004A5835">
      <w:pPr>
        <w:pStyle w:val="Code"/>
      </w:pPr>
      <w:proofErr w:type="gramStart"/>
      <w:r>
        <w:t>[ ]</w:t>
      </w:r>
      <w:proofErr w:type="gramEnd"/>
      <w:r>
        <w:t xml:space="preserve"> Original value files</w:t>
      </w:r>
    </w:p>
    <w:p w14:paraId="1D7B0DCE" w14:textId="77777777" w:rsidR="004A5835" w:rsidRDefault="004A5835" w:rsidP="004A5835">
      <w:pPr>
        <w:pStyle w:val="Code"/>
      </w:pPr>
      <w:proofErr w:type="gramStart"/>
      <w:r>
        <w:t>[ ]</w:t>
      </w:r>
      <w:proofErr w:type="gramEnd"/>
      <w:r>
        <w:t xml:space="preserve"> Associated files</w:t>
      </w:r>
    </w:p>
    <w:p w14:paraId="14CD4C97" w14:textId="68286FB3" w:rsidR="004A5835" w:rsidRDefault="008F283B" w:rsidP="004A5835">
      <w:pPr>
        <w:pStyle w:val="Code"/>
      </w:pPr>
      <w:r>
        <w:t>{</w:t>
      </w:r>
      <w:proofErr w:type="gramStart"/>
      <w:r w:rsidR="004A5835">
        <w:t>[ ]</w:t>
      </w:r>
      <w:proofErr w:type="gramEnd"/>
      <w:r w:rsidR="004A5835">
        <w:t xml:space="preserve"> DCCD </w:t>
      </w:r>
      <w:proofErr w:type="spellStart"/>
      <w:r w:rsidR="004A5835">
        <w:t>adminstrative</w:t>
      </w:r>
      <w:proofErr w:type="spellEnd"/>
      <w:r w:rsidR="004A5835">
        <w:t xml:space="preserve"> data</w:t>
      </w:r>
      <w:r>
        <w:t>}</w:t>
      </w:r>
    </w:p>
    <w:p w14:paraId="22FFEB8A" w14:textId="50DCE1C8" w:rsidR="004A5835" w:rsidRDefault="008F283B" w:rsidP="004A5835">
      <w:pPr>
        <w:pStyle w:val="Code"/>
      </w:pPr>
      <w:r>
        <w:t>{</w:t>
      </w:r>
      <w:proofErr w:type="gramStart"/>
      <w:r w:rsidR="004A5835">
        <w:t>[ ]</w:t>
      </w:r>
      <w:proofErr w:type="gramEnd"/>
      <w:r w:rsidR="004A5835">
        <w:t xml:space="preserve"> DCCD usage comments</w:t>
      </w:r>
      <w:r>
        <w:t>}</w:t>
      </w:r>
    </w:p>
    <w:p w14:paraId="4EFBC6D4" w14:textId="77777777" w:rsidR="004A5835" w:rsidRDefault="004A5835" w:rsidP="004A5835">
      <w:r>
        <w:t>If any of these is not available (i.e. nothing additional would be downloaded), then disable that option.</w:t>
      </w:r>
    </w:p>
    <w:p w14:paraId="2C07879C" w14:textId="77777777" w:rsidR="004A5835" w:rsidRDefault="004A5835" w:rsidP="004A5835"/>
    <w:p w14:paraId="37EA4849" w14:textId="77777777" w:rsidR="004A5835" w:rsidRDefault="004A5835" w:rsidP="004A5835"/>
    <w:p w14:paraId="31E3DF7A" w14:textId="643330F2" w:rsidR="004A5835" w:rsidRDefault="004A5835" w:rsidP="004A5835">
      <w:r>
        <w:t>{Display each option only if these files/data are actually available.}</w:t>
      </w:r>
    </w:p>
    <w:p w14:paraId="0E0125B0" w14:textId="77777777" w:rsidR="004A5835" w:rsidRDefault="004A5835" w:rsidP="004A5835">
      <w:r>
        <w:t>Checkboxes default off.</w:t>
      </w:r>
    </w:p>
    <w:p w14:paraId="5D0F86A9" w14:textId="77777777" w:rsidR="004A5835" w:rsidRDefault="004A5835" w:rsidP="004A5835"/>
    <w:p w14:paraId="37ADE44D" w14:textId="77777777" w:rsidR="004A5835" w:rsidRDefault="004A5835" w:rsidP="004A5835">
      <w:pPr>
        <w:pStyle w:val="Code"/>
      </w:pPr>
      <w:r>
        <w:t>License</w:t>
      </w:r>
    </w:p>
    <w:p w14:paraId="251C2ED2" w14:textId="77777777" w:rsidR="004A5835" w:rsidRDefault="004A5835" w:rsidP="004A5835">
      <w:pPr>
        <w:pStyle w:val="Code"/>
      </w:pPr>
      <w:r>
        <w:t xml:space="preserve">    &lt;</w:t>
      </w:r>
      <w:proofErr w:type="gramStart"/>
      <w:r>
        <w:t>text</w:t>
      </w:r>
      <w:proofErr w:type="gramEnd"/>
      <w:r>
        <w:t>&gt;</w:t>
      </w:r>
    </w:p>
    <w:p w14:paraId="453D07C1" w14:textId="77777777" w:rsidR="004A5835" w:rsidRDefault="004A5835" w:rsidP="004A5835">
      <w:pPr>
        <w:pStyle w:val="Code"/>
      </w:pPr>
    </w:p>
    <w:p w14:paraId="515F4C4E" w14:textId="77777777" w:rsidR="004A5835" w:rsidRDefault="004A5835" w:rsidP="004A5835">
      <w:pPr>
        <w:pStyle w:val="Code"/>
      </w:pPr>
      <w:r>
        <w:t xml:space="preserve">    </w:t>
      </w:r>
      <w:proofErr w:type="gramStart"/>
      <w:r>
        <w:t>[ ]</w:t>
      </w:r>
      <w:proofErr w:type="gramEnd"/>
      <w:r>
        <w:t xml:space="preserve"> Yes, I accept the terms and conditions stated above</w:t>
      </w:r>
    </w:p>
    <w:p w14:paraId="4FFF3A54" w14:textId="77777777" w:rsidR="004A5835" w:rsidRDefault="004A5835" w:rsidP="004A5835">
      <w:pPr>
        <w:pStyle w:val="Code"/>
      </w:pPr>
    </w:p>
    <w:p w14:paraId="0D6D9B3C" w14:textId="77777777" w:rsidR="004A5835" w:rsidRDefault="004A5835" w:rsidP="004A5835">
      <w:pPr>
        <w:pStyle w:val="Code"/>
      </w:pPr>
      <w:r>
        <w:t>[Download] [Cancel]</w:t>
      </w:r>
    </w:p>
    <w:p w14:paraId="40E903CB" w14:textId="77777777" w:rsidR="004A5835" w:rsidRDefault="004A5835" w:rsidP="004A5835">
      <w:r>
        <w:t>We don't have a license text yet.</w:t>
      </w:r>
    </w:p>
    <w:p w14:paraId="46436906" w14:textId="77777777" w:rsidR="004A5835" w:rsidRDefault="004A5835" w:rsidP="004A5835"/>
    <w:p w14:paraId="2320E2B3" w14:textId="77777777" w:rsidR="004A5835" w:rsidRDefault="004A5835" w:rsidP="004A5835">
      <w:r>
        <w:t>The Download button is only enabled if the 'Yes, I accept</w:t>
      </w:r>
      <w:proofErr w:type="gramStart"/>
      <w:r>
        <w:t>..</w:t>
      </w:r>
      <w:proofErr w:type="gramEnd"/>
      <w:r>
        <w:t>' is checked.</w:t>
      </w:r>
    </w:p>
    <w:p w14:paraId="3FA5A67F" w14:textId="77777777" w:rsidR="004A5835" w:rsidRDefault="004A5835" w:rsidP="004A5835"/>
    <w:p w14:paraId="50F13C30" w14:textId="77777777" w:rsidR="004A5835" w:rsidRDefault="004A5835" w:rsidP="004A5835">
      <w:r>
        <w:t xml:space="preserve">The download is delivered as one zip file. Original files have names with _original suffixed (before the file </w:t>
      </w:r>
      <w:proofErr w:type="spellStart"/>
      <w:r>
        <w:t>extention</w:t>
      </w:r>
      <w:proofErr w:type="spellEnd"/>
      <w:r>
        <w:t xml:space="preserve">), to separate them from converted value files. </w:t>
      </w:r>
    </w:p>
    <w:p w14:paraId="519EE669" w14:textId="77777777" w:rsidR="004A5835" w:rsidRDefault="004A5835" w:rsidP="004A5835"/>
    <w:p w14:paraId="43AFDAB9" w14:textId="0D7430D7" w:rsidR="004A5835" w:rsidRDefault="004A5835" w:rsidP="004A5835">
      <w:r>
        <w:t xml:space="preserve">Note that if the user doesn't want all these files in one bunch, he/she can download the project several times, selecting different download settings each time. This in order to avoid paths in zip files, that casual users may have trouble with. </w:t>
      </w:r>
    </w:p>
    <w:p w14:paraId="1AE99134" w14:textId="77777777" w:rsidR="004A5835" w:rsidRDefault="004A5835" w:rsidP="004A5835"/>
    <w:p w14:paraId="6AE30981" w14:textId="77777777" w:rsidR="009021BF" w:rsidRDefault="009021BF" w:rsidP="008609C6">
      <w:pPr>
        <w:pStyle w:val="Heading4"/>
      </w:pPr>
      <w:proofErr w:type="spellStart"/>
      <w:r>
        <w:t>UploadFilesPage</w:t>
      </w:r>
      <w:proofErr w:type="spellEnd"/>
    </w:p>
    <w:p w14:paraId="22F09619" w14:textId="77777777" w:rsidR="009021BF" w:rsidRDefault="009021BF" w:rsidP="009021BF">
      <w:r>
        <w:t>This page is used for uploading/managing the various types of file.</w:t>
      </w:r>
    </w:p>
    <w:p w14:paraId="47E5CCDC" w14:textId="77777777" w:rsidR="009021BF" w:rsidRDefault="009021BF" w:rsidP="009021BF">
      <w:r>
        <w:t xml:space="preserve">Note that the </w:t>
      </w:r>
      <w:proofErr w:type="spellStart"/>
      <w:r>
        <w:t>UploadIntroPage</w:t>
      </w:r>
      <w:proofErr w:type="spellEnd"/>
      <w:r>
        <w:t xml:space="preserve"> is not implemented!</w:t>
      </w:r>
    </w:p>
    <w:p w14:paraId="02BAF6DB" w14:textId="77777777" w:rsidR="009021BF" w:rsidRDefault="009021BF" w:rsidP="009021BF"/>
    <w:p w14:paraId="599CE4C2" w14:textId="77777777" w:rsidR="009021BF" w:rsidRDefault="009021BF" w:rsidP="009021BF">
      <w:r>
        <w:t>Notes:</w:t>
      </w:r>
    </w:p>
    <w:p w14:paraId="7300BEF7" w14:textId="77777777" w:rsidR="009021BF" w:rsidRDefault="009021BF" w:rsidP="009021BF"/>
    <w:p w14:paraId="7EAB0E6D" w14:textId="77777777" w:rsidR="009021BF" w:rsidRDefault="009021BF" w:rsidP="009021BF">
      <w:pPr>
        <w:pStyle w:val="ListParagraph"/>
        <w:numPr>
          <w:ilvl w:val="0"/>
          <w:numId w:val="3"/>
        </w:numPr>
      </w:pPr>
      <w:r>
        <w:t xml:space="preserve">This page is only used if </w:t>
      </w:r>
      <w:proofErr w:type="spellStart"/>
      <w:r>
        <w:t>uploadtype</w:t>
      </w:r>
      <w:proofErr w:type="spellEnd"/>
      <w:r>
        <w:t xml:space="preserve"> is "existing TRiDaS file" (i.e. the first </w:t>
      </w:r>
      <w:proofErr w:type="spellStart"/>
      <w:r>
        <w:t>uploadtype</w:t>
      </w:r>
      <w:proofErr w:type="spellEnd"/>
      <w:r>
        <w:t xml:space="preserve"> on the </w:t>
      </w:r>
      <w:proofErr w:type="spellStart"/>
      <w:proofErr w:type="gramStart"/>
      <w:r>
        <w:t>UploadIntroPage</w:t>
      </w:r>
      <w:proofErr w:type="spellEnd"/>
      <w:r>
        <w:t xml:space="preserve"> )</w:t>
      </w:r>
      <w:proofErr w:type="gramEnd"/>
      <w:r>
        <w:t>.</w:t>
      </w:r>
    </w:p>
    <w:p w14:paraId="03555FD1" w14:textId="77777777" w:rsidR="009021BF" w:rsidRDefault="009021BF" w:rsidP="009021BF">
      <w:pPr>
        <w:pStyle w:val="ListParagraph"/>
        <w:numPr>
          <w:ilvl w:val="0"/>
          <w:numId w:val="3"/>
        </w:numPr>
      </w:pPr>
      <w:r>
        <w:t xml:space="preserve">The design is </w:t>
      </w:r>
      <w:proofErr w:type="spellStart"/>
      <w:r>
        <w:t>s.t.</w:t>
      </w:r>
      <w:proofErr w:type="spellEnd"/>
      <w:r>
        <w:t xml:space="preserve"> the user has to correct broken couplings here (i.e. files referenced in the TRiDaS but not uploaded yet, or file uploaded but not referenced in the TRiDaS)</w:t>
      </w:r>
    </w:p>
    <w:p w14:paraId="7D497DE8" w14:textId="77777777" w:rsidR="009021BF" w:rsidRDefault="009021BF" w:rsidP="009021BF">
      <w:pPr>
        <w:pStyle w:val="ListParagraph"/>
        <w:numPr>
          <w:ilvl w:val="0"/>
          <w:numId w:val="3"/>
        </w:numPr>
      </w:pPr>
      <w:r>
        <w:t>Multiple files are uploaded as one zip-file. So potentially 3 zip files are to be uploaded (one containing metadata files, one containing value files and one containing associated files). Ignore 'paths' in zip files.</w:t>
      </w:r>
    </w:p>
    <w:p w14:paraId="07703B34" w14:textId="77777777" w:rsidR="009021BF" w:rsidRDefault="009021BF" w:rsidP="009021BF">
      <w:pPr>
        <w:pStyle w:val="ListParagraph"/>
        <w:numPr>
          <w:ilvl w:val="0"/>
          <w:numId w:val="3"/>
        </w:numPr>
      </w:pPr>
      <w:r>
        <w:t>Only files of one value format can be uploaded with one upload action.</w:t>
      </w:r>
    </w:p>
    <w:p w14:paraId="64FFCBF1" w14:textId="77777777" w:rsidR="001500D4" w:rsidRDefault="001500D4" w:rsidP="001500D4">
      <w:pPr>
        <w:numPr>
          <w:ilvl w:val="0"/>
          <w:numId w:val="3"/>
        </w:numPr>
      </w:pPr>
      <w:r>
        <w:t>It is not supported to upload new TRiDaS file for a project, once is has been created. (Editing metadata will be supported.) It will, however, be possible to start a new upload, uploading TRiDaS of the same project again. But that will become a separate project, so changes made after uploading the earlier project, e.g. the uploaded value/associated files, permission settings, metadata edits, etc., will have to be done again.</w:t>
      </w:r>
    </w:p>
    <w:p w14:paraId="443FBD6F" w14:textId="77777777" w:rsidR="001500D4" w:rsidRDefault="001500D4" w:rsidP="001500D4">
      <w:pPr>
        <w:numPr>
          <w:ilvl w:val="0"/>
          <w:numId w:val="3"/>
        </w:numPr>
      </w:pPr>
      <w:r>
        <w:t>{It is not supported to switch upload type once a project has been created. (The upload type is remembered with the project.)}</w:t>
      </w:r>
    </w:p>
    <w:p w14:paraId="5C531FD8" w14:textId="77777777" w:rsidR="001500D4" w:rsidRDefault="001500D4" w:rsidP="001500D4">
      <w:pPr>
        <w:numPr>
          <w:ilvl w:val="0"/>
          <w:numId w:val="3"/>
        </w:numPr>
      </w:pPr>
      <w:r>
        <w:t>It is not supported to view all couplings of a project, or a list of all uploaded files.</w:t>
      </w:r>
    </w:p>
    <w:p w14:paraId="7BF9771C" w14:textId="77777777" w:rsidR="001500D4" w:rsidRDefault="001500D4" w:rsidP="001500D4">
      <w:pPr>
        <w:numPr>
          <w:ilvl w:val="0"/>
          <w:numId w:val="3"/>
        </w:numPr>
      </w:pPr>
      <w:r>
        <w:t>{It is not supported to 'automatically' couple files to the project level (if no references were indicated in the TRiDaS). The user can upload file(s) manually at the desired entity.}</w:t>
      </w:r>
    </w:p>
    <w:p w14:paraId="2C5B5E9D" w14:textId="77777777" w:rsidR="001500D4" w:rsidRDefault="001500D4" w:rsidP="001500D4">
      <w:pPr>
        <w:numPr>
          <w:ilvl w:val="0"/>
          <w:numId w:val="3"/>
        </w:numPr>
      </w:pPr>
      <w:r>
        <w:t>The interface allows editing metadata that was originally uploaded as TRiDaS.</w:t>
      </w:r>
    </w:p>
    <w:p w14:paraId="4849872C" w14:textId="77777777" w:rsidR="001500D4" w:rsidRDefault="001500D4" w:rsidP="001500D4">
      <w:pPr>
        <w:numPr>
          <w:ilvl w:val="0"/>
          <w:numId w:val="3"/>
        </w:numPr>
      </w:pPr>
      <w:r>
        <w:t>{The interface (with some adjustments) makes it possible to batch upload (TRiDaS) with associated files. The couplings in the TRiDaS indicate what belongs with what project. Using the same mechanism is would be possible to batch upload value files (but this is currently not supported).}</w:t>
      </w:r>
    </w:p>
    <w:p w14:paraId="31CBD965" w14:textId="77777777" w:rsidR="009021BF" w:rsidRDefault="009021BF" w:rsidP="009021BF">
      <w:pPr>
        <w:pStyle w:val="ListParagraph"/>
        <w:numPr>
          <w:ilvl w:val="0"/>
          <w:numId w:val="3"/>
        </w:numPr>
      </w:pPr>
      <w:r>
        <w:t xml:space="preserve">For now, we don't provide an option to remove uploaded files. A convenient temporary choice for now is that </w:t>
      </w:r>
      <w:proofErr w:type="spellStart"/>
      <w:r>
        <w:t>reuploading</w:t>
      </w:r>
      <w:proofErr w:type="spellEnd"/>
      <w:r>
        <w:t xml:space="preserve"> a file with the same name </w:t>
      </w:r>
      <w:proofErr w:type="gramStart"/>
      <w:r>
        <w:t>as a file previously uploaded (within the same upload session, of course) will overwrite the previously uploaded version</w:t>
      </w:r>
      <w:proofErr w:type="gramEnd"/>
      <w:r>
        <w:t xml:space="preserve">. In this way, the user can correct minor mistakes. For other corrections, e.g. a file not supposed to be </w:t>
      </w:r>
      <w:proofErr w:type="gramStart"/>
      <w:r>
        <w:t>uploaded,</w:t>
      </w:r>
      <w:proofErr w:type="gramEnd"/>
      <w:r>
        <w:t xml:space="preserve"> the user will have to restart the upload process from scratch.</w:t>
      </w:r>
    </w:p>
    <w:p w14:paraId="745FBA73" w14:textId="77777777" w:rsidR="009021BF" w:rsidRDefault="009021BF" w:rsidP="009021BF">
      <w:pPr>
        <w:pStyle w:val="ListParagraph"/>
        <w:numPr>
          <w:ilvl w:val="0"/>
          <w:numId w:val="3"/>
        </w:numPr>
      </w:pPr>
      <w:r>
        <w:t xml:space="preserve">For now, we assume no batch upload can be done. Some features needed for batch upload are included, see the notes '[For batch upload]' below. But still, this design has to be altered here and there to fully support batch upload. </w:t>
      </w:r>
    </w:p>
    <w:p w14:paraId="1780C7EA" w14:textId="77777777" w:rsidR="009021BF" w:rsidRDefault="009021BF" w:rsidP="00811F00">
      <w:pPr>
        <w:pStyle w:val="ListParagraph"/>
      </w:pPr>
      <w:r>
        <w:t>A notable consequence is that we can temporarily simplify the system by allowing only one, correct TRiDaS file to be uploaded, after which it will not be possible to alter it or upload an other file (upload section disappears). If the user uploads an incorrect file, the upload process will have to be started from scratch. An upload of one project only is assumed to be relatively small in size, so the user doesn't loose much time because of this.</w:t>
      </w:r>
    </w:p>
    <w:p w14:paraId="7DC66070" w14:textId="774A34BC" w:rsidR="00CC5984" w:rsidRDefault="009021BF" w:rsidP="009021BF">
      <w:pPr>
        <w:pStyle w:val="ListParagraph"/>
        <w:numPr>
          <w:ilvl w:val="0"/>
          <w:numId w:val="3"/>
        </w:numPr>
      </w:pPr>
      <w:r>
        <w:t>Note that in the warning/error sections below, one message is shown per file. In case of a zip file, this concerns the files extracted from the zip file.</w:t>
      </w:r>
      <w:r w:rsidR="00CC2022">
        <w:t xml:space="preserve"> </w:t>
      </w:r>
    </w:p>
    <w:p w14:paraId="76535E01" w14:textId="77777777" w:rsidR="00CC2022" w:rsidRDefault="00CC2022" w:rsidP="00CC2022"/>
    <w:p w14:paraId="35373B6E" w14:textId="0C52C591" w:rsidR="00CC2022" w:rsidRDefault="00CC2022" w:rsidP="00CC2022">
      <w:r>
        <w:t>Depending on conditions, this page consists of these parts:</w:t>
      </w:r>
    </w:p>
    <w:p w14:paraId="22EFCA92" w14:textId="77777777" w:rsidR="00CC2022" w:rsidRDefault="00CC2022" w:rsidP="00CC2022">
      <w:pPr>
        <w:pStyle w:val="ListParagraph"/>
        <w:numPr>
          <w:ilvl w:val="0"/>
          <w:numId w:val="3"/>
        </w:numPr>
      </w:pPr>
      <w:r>
        <w:t>Header</w:t>
      </w:r>
    </w:p>
    <w:p w14:paraId="643B142F" w14:textId="77777777" w:rsidR="00CC2022" w:rsidRDefault="00CC2022" w:rsidP="00CC2022">
      <w:pPr>
        <w:pStyle w:val="ListParagraph"/>
        <w:numPr>
          <w:ilvl w:val="0"/>
          <w:numId w:val="3"/>
        </w:numPr>
      </w:pPr>
      <w:r>
        <w:t>Part for managing metadata</w:t>
      </w:r>
    </w:p>
    <w:p w14:paraId="49824469" w14:textId="77777777" w:rsidR="00CC2022" w:rsidRDefault="00CC2022" w:rsidP="00CC2022">
      <w:pPr>
        <w:pStyle w:val="ListParagraph"/>
        <w:numPr>
          <w:ilvl w:val="0"/>
          <w:numId w:val="3"/>
        </w:numPr>
      </w:pPr>
      <w:r>
        <w:t>Part for managing value files</w:t>
      </w:r>
    </w:p>
    <w:p w14:paraId="25875B38" w14:textId="77777777" w:rsidR="00CC2022" w:rsidRDefault="00CC2022" w:rsidP="00CC2022">
      <w:pPr>
        <w:pStyle w:val="ListParagraph"/>
        <w:numPr>
          <w:ilvl w:val="0"/>
          <w:numId w:val="3"/>
        </w:numPr>
      </w:pPr>
      <w:r>
        <w:t>Part for managing associated files</w:t>
      </w:r>
    </w:p>
    <w:p w14:paraId="722C0BC4" w14:textId="54C33C79" w:rsidR="00CC2022" w:rsidRDefault="00CC2022" w:rsidP="00CC2022">
      <w:pPr>
        <w:pStyle w:val="ListParagraph"/>
        <w:numPr>
          <w:ilvl w:val="0"/>
          <w:numId w:val="3"/>
        </w:numPr>
      </w:pPr>
      <w:r>
        <w:t>Footer</w:t>
      </w:r>
    </w:p>
    <w:p w14:paraId="5E720778" w14:textId="77777777" w:rsidR="00CC2022" w:rsidRDefault="00CC2022" w:rsidP="00CC2022"/>
    <w:p w14:paraId="192F8A27" w14:textId="53FB1968" w:rsidR="00812E02" w:rsidRDefault="00812E02" w:rsidP="00E65D16">
      <w:pPr>
        <w:pStyle w:val="Heading5"/>
      </w:pPr>
      <w:r>
        <w:t>Header</w:t>
      </w:r>
    </w:p>
    <w:p w14:paraId="4FD3B6EF" w14:textId="77777777" w:rsidR="00812E02" w:rsidRDefault="00812E02" w:rsidP="00812E02">
      <w:r>
        <w:t>Page title: "Upload TRiDaS"</w:t>
      </w:r>
    </w:p>
    <w:p w14:paraId="081DD495" w14:textId="77777777" w:rsidR="00812E02" w:rsidRDefault="00812E02" w:rsidP="00812E02"/>
    <w:p w14:paraId="6D68A3FD" w14:textId="6F2A52A3" w:rsidR="00812E02" w:rsidRDefault="00812E02" w:rsidP="00E65D16">
      <w:pPr>
        <w:pStyle w:val="Heading5"/>
      </w:pPr>
      <w:r>
        <w:t>Part for managing metadata</w:t>
      </w:r>
    </w:p>
    <w:p w14:paraId="6267FFD8" w14:textId="77777777" w:rsidR="00812E02" w:rsidRDefault="00812E02" w:rsidP="00812E02">
      <w:r>
        <w:t>(Shown in the order indicated here)</w:t>
      </w:r>
    </w:p>
    <w:p w14:paraId="4ACEE0B4" w14:textId="77777777" w:rsidR="00812E02" w:rsidRDefault="00812E02" w:rsidP="00812E02"/>
    <w:p w14:paraId="7D8F2E0E" w14:textId="77777777" w:rsidR="00812E02" w:rsidRDefault="00812E02" w:rsidP="00812E02">
      <w:pPr>
        <w:pStyle w:val="ListParagraph"/>
        <w:numPr>
          <w:ilvl w:val="0"/>
          <w:numId w:val="13"/>
        </w:numPr>
      </w:pPr>
      <w:r>
        <w:t>Title "TRiDaS metadata file"</w:t>
      </w:r>
    </w:p>
    <w:p w14:paraId="78E6D907" w14:textId="77777777" w:rsidR="00812E02" w:rsidRDefault="00812E02" w:rsidP="00812E02">
      <w:pPr>
        <w:pStyle w:val="ListParagraph"/>
        <w:numPr>
          <w:ilvl w:val="0"/>
          <w:numId w:val="13"/>
        </w:numPr>
      </w:pPr>
      <w:r>
        <w:t>Hint</w:t>
      </w:r>
    </w:p>
    <w:p w14:paraId="4B20CAD1" w14:textId="77777777" w:rsidR="00812E02" w:rsidRDefault="00812E02" w:rsidP="00812E02">
      <w:pPr>
        <w:pStyle w:val="ListParagraph"/>
      </w:pPr>
      <w:r>
        <w:t>If no (correct) file has been uploaded, show a hint here. (Otherwise, show no message.)</w:t>
      </w:r>
    </w:p>
    <w:p w14:paraId="441195B5" w14:textId="77777777" w:rsidR="00812E02" w:rsidRDefault="00812E02" w:rsidP="00812E02">
      <w:pPr>
        <w:pStyle w:val="ListParagraph"/>
      </w:pPr>
      <w:r>
        <w:t>Message: "Please upload a TRiDaS file."</w:t>
      </w:r>
    </w:p>
    <w:p w14:paraId="71A91C2A" w14:textId="77777777" w:rsidR="00812E02" w:rsidRDefault="00812E02" w:rsidP="00812E02">
      <w:pPr>
        <w:pStyle w:val="ListParagraph"/>
        <w:numPr>
          <w:ilvl w:val="0"/>
          <w:numId w:val="13"/>
        </w:numPr>
      </w:pPr>
      <w:r>
        <w:t>Warnings</w:t>
      </w:r>
    </w:p>
    <w:p w14:paraId="7FAA682C" w14:textId="77777777" w:rsidR="00812E02" w:rsidRDefault="00812E02" w:rsidP="00812E02">
      <w:pPr>
        <w:pStyle w:val="ListParagraph"/>
      </w:pPr>
      <w:r>
        <w:t>(</w:t>
      </w:r>
      <w:proofErr w:type="gramStart"/>
      <w:r>
        <w:t>if</w:t>
      </w:r>
      <w:proofErr w:type="gramEnd"/>
      <w:r>
        <w:t xml:space="preserve"> there are no warnings, don't show the warnings container, nor 'ok' or something.)</w:t>
      </w:r>
    </w:p>
    <w:p w14:paraId="476B55FF" w14:textId="77777777" w:rsidR="00812E02" w:rsidRDefault="00812E02" w:rsidP="00812E02">
      <w:pPr>
        <w:pStyle w:val="ListParagraph"/>
        <w:numPr>
          <w:ilvl w:val="0"/>
          <w:numId w:val="13"/>
        </w:numPr>
        <w:ind w:left="1080"/>
      </w:pPr>
      <w:r>
        <w:t>Schema validation warning</w:t>
      </w:r>
    </w:p>
    <w:p w14:paraId="7BCEF4C5" w14:textId="77777777" w:rsidR="00812E02" w:rsidRDefault="00812E02" w:rsidP="00812E02">
      <w:pPr>
        <w:pStyle w:val="ListParagraph"/>
        <w:ind w:left="1080"/>
      </w:pPr>
      <w:r>
        <w:t xml:space="preserve">Checks for correct TRiDaS. Invalid metadata files are discarded. (A less strict variant of the TRiDaS schema is used here, that is strict enough for my </w:t>
      </w:r>
      <w:proofErr w:type="spellStart"/>
      <w:r>
        <w:t>dccd</w:t>
      </w:r>
      <w:proofErr w:type="spellEnd"/>
      <w:r>
        <w:t>, but not for archiving)</w:t>
      </w:r>
    </w:p>
    <w:p w14:paraId="4D91214D" w14:textId="77777777" w:rsidR="00812E02" w:rsidRDefault="00812E02" w:rsidP="00812E02">
      <w:pPr>
        <w:pStyle w:val="ListParagraph"/>
        <w:ind w:left="1080"/>
      </w:pPr>
      <w:r>
        <w:t>Message: "File '&lt;filename&gt;' was not uploaded, because it is not a valid TRiDaS XML file. Please correct the file and upload it again.</w:t>
      </w:r>
      <w:proofErr w:type="gramStart"/>
      <w:r>
        <w:t>".</w:t>
      </w:r>
      <w:proofErr w:type="gramEnd"/>
    </w:p>
    <w:p w14:paraId="53B76B00" w14:textId="77777777" w:rsidR="00812E02" w:rsidRDefault="00812E02" w:rsidP="00812E02">
      <w:pPr>
        <w:pStyle w:val="ListParagraph"/>
        <w:ind w:left="1080"/>
      </w:pPr>
      <w:r>
        <w:t>Note that this warning is also triggered when the user attempts to upload a zip file here.</w:t>
      </w:r>
    </w:p>
    <w:p w14:paraId="3E90CBA5" w14:textId="77777777" w:rsidR="00812E02" w:rsidRDefault="00812E02" w:rsidP="00812E02">
      <w:pPr>
        <w:pStyle w:val="ListParagraph"/>
        <w:ind w:left="1080"/>
      </w:pPr>
      <w:r>
        <w:t xml:space="preserve">[Nice to have] If possible, provide feedback in the message about what is wrong w.r.t. </w:t>
      </w:r>
      <w:proofErr w:type="gramStart"/>
      <w:r>
        <w:t>the</w:t>
      </w:r>
      <w:proofErr w:type="gramEnd"/>
      <w:r>
        <w:t xml:space="preserve"> schema.</w:t>
      </w:r>
    </w:p>
    <w:p w14:paraId="53E16151" w14:textId="77777777" w:rsidR="00812E02" w:rsidRDefault="00812E02" w:rsidP="00812E02">
      <w:pPr>
        <w:pStyle w:val="ListParagraph"/>
        <w:numPr>
          <w:ilvl w:val="0"/>
          <w:numId w:val="13"/>
        </w:numPr>
        <w:ind w:left="1080"/>
      </w:pPr>
      <w:r>
        <w:t>[For batch upload] Double upload warning</w:t>
      </w:r>
    </w:p>
    <w:p w14:paraId="085F3B3E" w14:textId="77777777" w:rsidR="00812E02" w:rsidRDefault="00812E02" w:rsidP="00812E02">
      <w:pPr>
        <w:pStyle w:val="ListParagraph"/>
        <w:ind w:left="1080"/>
      </w:pPr>
      <w:r>
        <w:t>It is not possible to have 2 or more metadata files with the same name.</w:t>
      </w:r>
    </w:p>
    <w:p w14:paraId="487072B2" w14:textId="77777777" w:rsidR="00812E02" w:rsidRDefault="00812E02" w:rsidP="00812E02">
      <w:pPr>
        <w:pStyle w:val="ListParagraph"/>
        <w:ind w:left="1080"/>
      </w:pPr>
      <w:r>
        <w:t>Message: "File '&lt;filename&gt;' was already uploaded; the previous version was overwritten."</w:t>
      </w:r>
    </w:p>
    <w:p w14:paraId="1CECE0D8" w14:textId="77777777" w:rsidR="00812E02" w:rsidRDefault="00812E02" w:rsidP="00812E02">
      <w:pPr>
        <w:pStyle w:val="ListParagraph"/>
        <w:numPr>
          <w:ilvl w:val="0"/>
          <w:numId w:val="13"/>
        </w:numPr>
        <w:ind w:left="1080"/>
      </w:pPr>
      <w:r>
        <w:t>Double reference warning</w:t>
      </w:r>
    </w:p>
    <w:p w14:paraId="467A9190" w14:textId="77777777" w:rsidR="00812E02" w:rsidRDefault="00812E02" w:rsidP="00812E02">
      <w:pPr>
        <w:pStyle w:val="ListParagraph"/>
        <w:ind w:left="1080"/>
      </w:pPr>
      <w:r>
        <w:t>It is not possible to have 2 or more references to the same value/associated file (leads to complexity, e.g. when removing the file).</w:t>
      </w:r>
    </w:p>
    <w:p w14:paraId="672F2C02" w14:textId="77777777" w:rsidR="00812E02" w:rsidRDefault="00812E02" w:rsidP="00812E02">
      <w:pPr>
        <w:pStyle w:val="ListParagraph"/>
        <w:ind w:left="1080"/>
      </w:pPr>
      <w:r>
        <w:t>If this occurs within the metadata of one project file, discard the project file.</w:t>
      </w:r>
    </w:p>
    <w:p w14:paraId="17B83BBF" w14:textId="77777777" w:rsidR="00812E02" w:rsidRDefault="00812E02" w:rsidP="00812E02">
      <w:pPr>
        <w:pStyle w:val="ListParagraph"/>
        <w:ind w:left="1080"/>
      </w:pPr>
      <w:r>
        <w:t>Message: "File '&lt;filename&gt;' was not uploaded, because contains more than one reference to the file '&lt;filename&gt;'. Please correct the file and upload it again."</w:t>
      </w:r>
    </w:p>
    <w:p w14:paraId="11D8BAE6" w14:textId="77777777" w:rsidR="00812E02" w:rsidRDefault="00812E02" w:rsidP="00812E02">
      <w:pPr>
        <w:pStyle w:val="ListParagraph"/>
        <w:ind w:left="1080"/>
      </w:pPr>
      <w:r>
        <w:t xml:space="preserve">[For batch upload] If this occurs across project files (i.e. in a batch upload of more than one project, and the references are not part of the same project), discard the project file(s) involved. </w:t>
      </w:r>
    </w:p>
    <w:p w14:paraId="4286B8FC" w14:textId="77777777" w:rsidR="00812E02" w:rsidRDefault="00812E02" w:rsidP="00812E02">
      <w:pPr>
        <w:pStyle w:val="ListParagraph"/>
        <w:ind w:left="1080"/>
      </w:pPr>
      <w:r>
        <w:t>Message: "Files '&lt;filenames&gt;' were not uploaded, because they contain references to the same file '&lt;filename&gt;'. Please correct the files and upload them again, or upload the files one at a time."</w:t>
      </w:r>
    </w:p>
    <w:p w14:paraId="45737490" w14:textId="77777777" w:rsidR="00812E02" w:rsidRDefault="00812E02" w:rsidP="00812E02">
      <w:pPr>
        <w:pStyle w:val="ListParagraph"/>
        <w:numPr>
          <w:ilvl w:val="0"/>
          <w:numId w:val="13"/>
        </w:numPr>
        <w:ind w:left="1080"/>
      </w:pPr>
      <w:r>
        <w:t>Same ID warning</w:t>
      </w:r>
    </w:p>
    <w:p w14:paraId="794B8A0E" w14:textId="77777777" w:rsidR="00812E02" w:rsidRDefault="00812E02" w:rsidP="00812E02">
      <w:pPr>
        <w:pStyle w:val="ListParagraph"/>
        <w:ind w:left="1080"/>
      </w:pPr>
      <w:r>
        <w:t xml:space="preserve">If a project has an ID that is the same as an existing draft project (of this user) or </w:t>
      </w:r>
      <w:proofErr w:type="gramStart"/>
      <w:r>
        <w:t>an other</w:t>
      </w:r>
      <w:proofErr w:type="gramEnd"/>
      <w:r>
        <w:t xml:space="preserve"> project being uploaded, show a note about this fact (F049).</w:t>
      </w:r>
    </w:p>
    <w:p w14:paraId="61FC41CE" w14:textId="77777777" w:rsidR="00812E02" w:rsidRDefault="00812E02" w:rsidP="00812E02">
      <w:pPr>
        <w:pStyle w:val="ListParagraph"/>
        <w:ind w:left="1080"/>
      </w:pPr>
      <w:r>
        <w:t>[</w:t>
      </w:r>
      <w:proofErr w:type="gramStart"/>
      <w:r>
        <w:t>temporary</w:t>
      </w:r>
      <w:proofErr w:type="gramEnd"/>
      <w:r>
        <w:t xml:space="preserve"> version] Message: "File '&lt;filename&gt;' has the same ID &lt;ID&gt; as one of your other projects, e.g. '&lt;title&gt;'. (You may have multiple drafts with the same ID, but only one version can be archived at any given moment.)"</w:t>
      </w:r>
    </w:p>
    <w:p w14:paraId="25756C75" w14:textId="77777777" w:rsidR="00812E02" w:rsidRDefault="00812E02" w:rsidP="00812E02">
      <w:pPr>
        <w:pStyle w:val="ListParagraph"/>
        <w:ind w:left="1080"/>
      </w:pPr>
      <w:r>
        <w:t xml:space="preserve">If the ID is the same as one of the archived projects in the system, show a note. </w:t>
      </w:r>
    </w:p>
    <w:p w14:paraId="24CE7835" w14:textId="77777777" w:rsidR="00812E02" w:rsidRDefault="00812E02" w:rsidP="00812E02">
      <w:pPr>
        <w:pStyle w:val="ListParagraph"/>
        <w:ind w:left="1080"/>
      </w:pPr>
      <w:r>
        <w:t>[</w:t>
      </w:r>
      <w:proofErr w:type="gramStart"/>
      <w:r>
        <w:t>temporary</w:t>
      </w:r>
      <w:proofErr w:type="gramEnd"/>
      <w:r>
        <w:t xml:space="preserve"> version] Message: "File '&lt;filename&gt;' has the same ID &lt;ID&gt; as the existing, archived project '&lt;project title&gt;'. (You may have a draft with this ID, but you will not be able to archive it.)"</w:t>
      </w:r>
    </w:p>
    <w:p w14:paraId="1FE64978" w14:textId="77777777" w:rsidR="00812E02" w:rsidRDefault="00812E02" w:rsidP="00812E02">
      <w:pPr>
        <w:pStyle w:val="ListParagraph"/>
        <w:ind w:left="1080"/>
      </w:pPr>
      <w:proofErr w:type="gramStart"/>
      <w:r>
        <w:t>p</w:t>
      </w:r>
      <w:proofErr w:type="gramEnd"/>
      <w:r>
        <w:t>.m. Messages to be changed if versioning is implemented.</w:t>
      </w:r>
    </w:p>
    <w:p w14:paraId="609D4D9E" w14:textId="77777777" w:rsidR="00812E02" w:rsidRDefault="00812E02" w:rsidP="00812E02">
      <w:pPr>
        <w:pStyle w:val="ListParagraph"/>
        <w:numPr>
          <w:ilvl w:val="0"/>
          <w:numId w:val="13"/>
        </w:numPr>
      </w:pPr>
      <w:r>
        <w:t>"Current file: &lt;filename&gt;"</w:t>
      </w:r>
    </w:p>
    <w:p w14:paraId="0DB79C1D" w14:textId="77777777" w:rsidR="00812E02" w:rsidRDefault="00812E02" w:rsidP="00812E02">
      <w:pPr>
        <w:pStyle w:val="ListParagraph"/>
      </w:pPr>
      <w:r>
        <w:t>Only shown if something was uploaded already.</w:t>
      </w:r>
    </w:p>
    <w:p w14:paraId="57ECC5B9" w14:textId="77777777" w:rsidR="00812E02" w:rsidRDefault="00812E02" w:rsidP="00812E02">
      <w:pPr>
        <w:pStyle w:val="ListParagraph"/>
      </w:pPr>
      <w:r>
        <w:t>(Note that the upload component provides a log of uploads, not the current file).</w:t>
      </w:r>
    </w:p>
    <w:p w14:paraId="316A2519" w14:textId="7C679C0A" w:rsidR="00812E02" w:rsidRDefault="00B16DE9" w:rsidP="00812E02">
      <w:pPr>
        <w:pStyle w:val="ListParagraph"/>
      </w:pPr>
      <w:r>
        <w:t>{</w:t>
      </w:r>
      <w:r w:rsidR="00812E02">
        <w:t>[For batch upload], this would become a list of files already uploaded, if any. Uploading a zip should be supported then.</w:t>
      </w:r>
      <w:r>
        <w:t>}</w:t>
      </w:r>
    </w:p>
    <w:p w14:paraId="501DF038" w14:textId="77777777" w:rsidR="00812E02" w:rsidRDefault="00812E02" w:rsidP="00812E02">
      <w:pPr>
        <w:pStyle w:val="ListParagraph"/>
        <w:numPr>
          <w:ilvl w:val="0"/>
          <w:numId w:val="13"/>
        </w:numPr>
      </w:pPr>
      <w:r>
        <w:t>Upload</w:t>
      </w:r>
    </w:p>
    <w:p w14:paraId="279580C4" w14:textId="77777777" w:rsidR="00812E02" w:rsidRDefault="00812E02" w:rsidP="00812E02">
      <w:pPr>
        <w:pStyle w:val="ListParagraph"/>
      </w:pPr>
      <w:r>
        <w:t>This section is only shown if no (correct) file was uploaded yet.</w:t>
      </w:r>
    </w:p>
    <w:p w14:paraId="2D79B2AD" w14:textId="77777777" w:rsidR="00812E02" w:rsidRDefault="00812E02" w:rsidP="00812E02">
      <w:pPr>
        <w:pStyle w:val="ListParagraph"/>
        <w:numPr>
          <w:ilvl w:val="0"/>
          <w:numId w:val="13"/>
        </w:numPr>
        <w:ind w:left="1080"/>
      </w:pPr>
      <w:r>
        <w:t>"Language:" &lt;dropdown list of languages&gt;</w:t>
      </w:r>
    </w:p>
    <w:p w14:paraId="30C857A9" w14:textId="77777777" w:rsidR="00812E02" w:rsidRDefault="00812E02" w:rsidP="00812E02">
      <w:pPr>
        <w:pStyle w:val="ListParagraph"/>
        <w:ind w:left="1080"/>
      </w:pPr>
      <w:r>
        <w:t xml:space="preserve">This consists of a shortlist, a dashed line (a </w:t>
      </w:r>
      <w:proofErr w:type="spellStart"/>
      <w:r>
        <w:t>seperator</w:t>
      </w:r>
      <w:proofErr w:type="spellEnd"/>
      <w:r>
        <w:t xml:space="preserve">), and a complete list of languages </w:t>
      </w:r>
    </w:p>
    <w:p w14:paraId="10D7CCCF" w14:textId="77777777" w:rsidR="00812E02" w:rsidRDefault="00812E02" w:rsidP="00812E02">
      <w:pPr>
        <w:pStyle w:val="ListParagraph"/>
        <w:ind w:left="1080"/>
      </w:pPr>
      <w:r>
        <w:t>The shortlist now consists of the European languages.</w:t>
      </w:r>
    </w:p>
    <w:p w14:paraId="41D8CF94" w14:textId="77777777" w:rsidR="00812E02" w:rsidRDefault="00812E02" w:rsidP="00812E02">
      <w:pPr>
        <w:pStyle w:val="ListParagraph"/>
        <w:numPr>
          <w:ilvl w:val="0"/>
          <w:numId w:val="13"/>
        </w:numPr>
        <w:ind w:left="1080"/>
      </w:pPr>
      <w:r>
        <w:t>An option to browse for one file on the local computer, and button to upload it</w:t>
      </w:r>
    </w:p>
    <w:p w14:paraId="630A801F" w14:textId="77777777" w:rsidR="00812E02" w:rsidRDefault="00812E02" w:rsidP="00812E02"/>
    <w:p w14:paraId="0586F434" w14:textId="77777777" w:rsidR="00CC2022" w:rsidRDefault="00CC2022" w:rsidP="00CC2022"/>
    <w:p w14:paraId="6395F32E" w14:textId="498EB1AD" w:rsidR="00A50660" w:rsidRDefault="00A50660" w:rsidP="00E65D16">
      <w:pPr>
        <w:pStyle w:val="Heading5"/>
      </w:pPr>
      <w:r>
        <w:t>Part for managing value files</w:t>
      </w:r>
    </w:p>
    <w:p w14:paraId="0A9F0D45" w14:textId="77777777" w:rsidR="00A50660" w:rsidRDefault="00A50660" w:rsidP="00A50660">
      <w:r>
        <w:t>Shown if it has been detected that the TRiDaS contains links to value files.</w:t>
      </w:r>
    </w:p>
    <w:p w14:paraId="12CCD694" w14:textId="77777777" w:rsidR="00A50660" w:rsidRDefault="00A50660" w:rsidP="00A50660">
      <w:r>
        <w:t>(Shown in the order indicated here)</w:t>
      </w:r>
    </w:p>
    <w:p w14:paraId="57509C51" w14:textId="77777777" w:rsidR="00A50660" w:rsidRDefault="00A50660" w:rsidP="00A50660"/>
    <w:p w14:paraId="4A89C43D" w14:textId="77777777" w:rsidR="00A50660" w:rsidRDefault="00A50660" w:rsidP="005106EC">
      <w:pPr>
        <w:pStyle w:val="ListParagraph"/>
        <w:numPr>
          <w:ilvl w:val="0"/>
          <w:numId w:val="13"/>
        </w:numPr>
      </w:pPr>
      <w:r>
        <w:t>Title "Value file(s)"</w:t>
      </w:r>
    </w:p>
    <w:p w14:paraId="223A38D2" w14:textId="77777777" w:rsidR="00A50660" w:rsidRDefault="00A50660" w:rsidP="005106EC">
      <w:pPr>
        <w:pStyle w:val="ListParagraph"/>
        <w:numPr>
          <w:ilvl w:val="0"/>
          <w:numId w:val="13"/>
        </w:numPr>
      </w:pPr>
      <w:r>
        <w:t>Warnings</w:t>
      </w:r>
    </w:p>
    <w:p w14:paraId="2EA28FE8" w14:textId="77777777" w:rsidR="00A50660" w:rsidRDefault="00A50660" w:rsidP="005106EC">
      <w:pPr>
        <w:pStyle w:val="ListParagraph"/>
      </w:pPr>
      <w:r>
        <w:t>(</w:t>
      </w:r>
      <w:proofErr w:type="gramStart"/>
      <w:r>
        <w:t>if</w:t>
      </w:r>
      <w:proofErr w:type="gramEnd"/>
      <w:r>
        <w:t xml:space="preserve"> there are no warnings, don't show the warnings container, nor 'ok' or something.)</w:t>
      </w:r>
    </w:p>
    <w:p w14:paraId="2D7772ED" w14:textId="77777777" w:rsidR="00A50660" w:rsidRDefault="00A50660" w:rsidP="005106EC">
      <w:pPr>
        <w:pStyle w:val="ListParagraph"/>
        <w:numPr>
          <w:ilvl w:val="0"/>
          <w:numId w:val="13"/>
        </w:numPr>
        <w:ind w:left="1080"/>
      </w:pPr>
      <w:r>
        <w:t>File format validation warning</w:t>
      </w:r>
    </w:p>
    <w:p w14:paraId="5A80B80D" w14:textId="77777777" w:rsidR="00A50660" w:rsidRDefault="00A50660" w:rsidP="005106EC">
      <w:pPr>
        <w:pStyle w:val="ListParagraph"/>
        <w:ind w:left="1080"/>
      </w:pPr>
      <w:proofErr w:type="gramStart"/>
      <w:r>
        <w:t>Checks for correctness with respect to the selected value format.</w:t>
      </w:r>
      <w:proofErr w:type="gramEnd"/>
      <w:r>
        <w:t xml:space="preserve"> Invalid files are discarded.</w:t>
      </w:r>
    </w:p>
    <w:p w14:paraId="1721AF47" w14:textId="77777777" w:rsidR="00A50660" w:rsidRDefault="00A50660" w:rsidP="005106EC">
      <w:pPr>
        <w:pStyle w:val="ListParagraph"/>
        <w:ind w:left="1080"/>
      </w:pPr>
      <w:r>
        <w:t>Message: "File '&lt;filename&gt;' was not uploaded, because it appears not to be in the correct &lt;format&gt; format."</w:t>
      </w:r>
    </w:p>
    <w:p w14:paraId="024E077F" w14:textId="77777777" w:rsidR="00A50660" w:rsidRDefault="00A50660" w:rsidP="005106EC">
      <w:pPr>
        <w:pStyle w:val="ListParagraph"/>
        <w:numPr>
          <w:ilvl w:val="0"/>
          <w:numId w:val="13"/>
        </w:numPr>
        <w:ind w:left="1080"/>
      </w:pPr>
      <w:r>
        <w:t>Double upload warning</w:t>
      </w:r>
    </w:p>
    <w:p w14:paraId="0682384E" w14:textId="77777777" w:rsidR="00A50660" w:rsidRDefault="00A50660" w:rsidP="005106EC">
      <w:pPr>
        <w:pStyle w:val="ListParagraph"/>
        <w:ind w:left="1080"/>
      </w:pPr>
      <w:r>
        <w:t>It is not allowed to upload 2 or more files with the same name.</w:t>
      </w:r>
    </w:p>
    <w:p w14:paraId="4CB6BF69" w14:textId="77777777" w:rsidR="00A50660" w:rsidRDefault="00A50660" w:rsidP="005106EC">
      <w:pPr>
        <w:pStyle w:val="ListParagraph"/>
        <w:ind w:left="1080"/>
      </w:pPr>
      <w:r>
        <w:t>Message: "File '&lt;filename&gt;' was already uploaded; the previous version was overwritten."</w:t>
      </w:r>
    </w:p>
    <w:p w14:paraId="19D9FD06" w14:textId="4D691C80" w:rsidR="00A50660" w:rsidRDefault="00B16DE9" w:rsidP="005106EC">
      <w:pPr>
        <w:pStyle w:val="ListParagraph"/>
        <w:ind w:left="1080"/>
      </w:pPr>
      <w:r>
        <w:t>{</w:t>
      </w:r>
      <w:r w:rsidR="00A50660">
        <w:t>[For batch upload] Files with the same name are not even allowed in differing projects within a batch upload (because it can not be determined which file belong with which reference).</w:t>
      </w:r>
      <w:r>
        <w:t>}</w:t>
      </w:r>
    </w:p>
    <w:p w14:paraId="5ACC8A39" w14:textId="77777777" w:rsidR="00A50660" w:rsidRDefault="00A50660" w:rsidP="005106EC">
      <w:pPr>
        <w:pStyle w:val="ListParagraph"/>
        <w:numPr>
          <w:ilvl w:val="0"/>
          <w:numId w:val="13"/>
        </w:numPr>
        <w:ind w:left="1080"/>
      </w:pPr>
      <w:r>
        <w:t>Unexpected files warning</w:t>
      </w:r>
    </w:p>
    <w:p w14:paraId="73DF8BA3" w14:textId="77777777" w:rsidR="00A50660" w:rsidRDefault="00A50660" w:rsidP="005106EC">
      <w:pPr>
        <w:pStyle w:val="ListParagraph"/>
        <w:ind w:left="1080"/>
      </w:pPr>
      <w:r>
        <w:t xml:space="preserve">Show a message when there are unexpected files, i.e. uploaded but not referenced in the TRiDaS. Because there is no remove option, we must discard the file(s). </w:t>
      </w:r>
    </w:p>
    <w:p w14:paraId="61FCF1BC" w14:textId="77777777" w:rsidR="00A50660" w:rsidRDefault="00A50660" w:rsidP="005106EC">
      <w:pPr>
        <w:pStyle w:val="ListParagraph"/>
        <w:ind w:left="1080"/>
      </w:pPr>
      <w:r>
        <w:t>Message: "The following file(s) were discarded: &lt;filenames&gt;&lt;</w:t>
      </w:r>
      <w:proofErr w:type="spellStart"/>
      <w:r>
        <w:t>br</w:t>
      </w:r>
      <w:proofErr w:type="spellEnd"/>
      <w:r>
        <w:t>&gt;</w:t>
      </w:r>
      <w:proofErr w:type="gramStart"/>
      <w:r>
        <w:t>These</w:t>
      </w:r>
      <w:proofErr w:type="gramEnd"/>
      <w:r>
        <w:t xml:space="preserve"> files are not referenced in the TRiDaS metadata. (If the metadata file is not correct, please start a new upload procedure.)"</w:t>
      </w:r>
    </w:p>
    <w:p w14:paraId="3FD2AD83" w14:textId="77777777" w:rsidR="00A50660" w:rsidRDefault="00A50660" w:rsidP="005106EC">
      <w:pPr>
        <w:pStyle w:val="ListParagraph"/>
        <w:ind w:left="1080"/>
      </w:pPr>
      <w:r>
        <w:t>As these &lt;filenames&gt; may become quite a list, only show the first 10 or so (what fits).</w:t>
      </w:r>
    </w:p>
    <w:p w14:paraId="105749DE" w14:textId="77777777" w:rsidR="00A50660" w:rsidRDefault="00A50660" w:rsidP="005106EC">
      <w:pPr>
        <w:pStyle w:val="ListParagraph"/>
        <w:numPr>
          <w:ilvl w:val="0"/>
          <w:numId w:val="13"/>
        </w:numPr>
      </w:pPr>
      <w:r>
        <w:t>Errors</w:t>
      </w:r>
    </w:p>
    <w:p w14:paraId="7FB983DD" w14:textId="77777777" w:rsidR="00A50660" w:rsidRDefault="00A50660" w:rsidP="005106EC">
      <w:pPr>
        <w:pStyle w:val="ListParagraph"/>
        <w:numPr>
          <w:ilvl w:val="0"/>
          <w:numId w:val="13"/>
        </w:numPr>
        <w:ind w:left="1080"/>
      </w:pPr>
      <w:r>
        <w:t>Expected files error</w:t>
      </w:r>
    </w:p>
    <w:p w14:paraId="0B04BAA9" w14:textId="77777777" w:rsidR="00A50660" w:rsidRDefault="00A50660" w:rsidP="005106EC">
      <w:pPr>
        <w:pStyle w:val="ListParagraph"/>
        <w:ind w:left="1080"/>
      </w:pPr>
      <w:r>
        <w:t xml:space="preserve">Show a message when there are expected files, i.e. referenced in the TRiDaS but not uploaded yet. </w:t>
      </w:r>
    </w:p>
    <w:p w14:paraId="4F79A528" w14:textId="77777777" w:rsidR="00A50660" w:rsidRDefault="00A50660" w:rsidP="005106EC">
      <w:pPr>
        <w:pStyle w:val="ListParagraph"/>
        <w:ind w:left="1080"/>
      </w:pPr>
      <w:r>
        <w:t>Message: "Please upload file(s) &lt;filenames&gt;&lt;</w:t>
      </w:r>
      <w:proofErr w:type="spellStart"/>
      <w:r>
        <w:t>br</w:t>
      </w:r>
      <w:proofErr w:type="spellEnd"/>
      <w:r>
        <w:t>&gt;</w:t>
      </w:r>
      <w:proofErr w:type="gramStart"/>
      <w:r>
        <w:t>These</w:t>
      </w:r>
      <w:proofErr w:type="gramEnd"/>
      <w:r>
        <w:t xml:space="preserve"> files are referenced in the TRiDaS metadata, so they must be uploaded. Note that zip files are supported to supply multiple files at once. (Alternatively, you can upload an adjusted metadata file by starting a new upload procedure.)"</w:t>
      </w:r>
    </w:p>
    <w:p w14:paraId="08C1DF7A" w14:textId="77777777" w:rsidR="00A50660" w:rsidRDefault="00A50660" w:rsidP="005106EC">
      <w:pPr>
        <w:pStyle w:val="ListParagraph"/>
        <w:ind w:left="1080"/>
      </w:pPr>
      <w:r>
        <w:t>As these &lt;filenames&gt; may become quite a list, only show the first 10 or so (what fits).</w:t>
      </w:r>
    </w:p>
    <w:p w14:paraId="10A70D09" w14:textId="77777777" w:rsidR="00A50660" w:rsidRDefault="00A50660" w:rsidP="005106EC">
      <w:pPr>
        <w:pStyle w:val="ListParagraph"/>
        <w:numPr>
          <w:ilvl w:val="0"/>
          <w:numId w:val="13"/>
        </w:numPr>
      </w:pPr>
      <w:r>
        <w:t>"Current file(s): &lt;filenames&gt;"</w:t>
      </w:r>
    </w:p>
    <w:p w14:paraId="73ABD135" w14:textId="77777777" w:rsidR="00A50660" w:rsidRDefault="00A50660" w:rsidP="005106EC">
      <w:pPr>
        <w:pStyle w:val="ListParagraph"/>
      </w:pPr>
      <w:r>
        <w:t>Only shown if something was uploaded already.</w:t>
      </w:r>
    </w:p>
    <w:p w14:paraId="2185CE46" w14:textId="5CAA8C8D" w:rsidR="00A50660" w:rsidRDefault="00B16DE9" w:rsidP="005106EC">
      <w:pPr>
        <w:pStyle w:val="ListParagraph"/>
      </w:pPr>
      <w:r>
        <w:t>{</w:t>
      </w:r>
      <w:r w:rsidR="00A50660">
        <w:t>[Nice to have] As these &lt;filenames&gt; may become quite a list, only show the first 10 or so (what fits), and a button [Show files].</w:t>
      </w:r>
    </w:p>
    <w:p w14:paraId="25471C30" w14:textId="15DED9C3" w:rsidR="00A50660" w:rsidRDefault="00A50660" w:rsidP="005106EC">
      <w:pPr>
        <w:pStyle w:val="ListParagraph"/>
      </w:pPr>
      <w:r>
        <w:t>(Note that the upload component provides a log of uploads, not the current file, and not the contents of a zip file).</w:t>
      </w:r>
      <w:r w:rsidR="00B16DE9">
        <w:t>}</w:t>
      </w:r>
    </w:p>
    <w:p w14:paraId="34111F3A" w14:textId="77777777" w:rsidR="00A50660" w:rsidRDefault="00A50660" w:rsidP="005106EC">
      <w:pPr>
        <w:pStyle w:val="ListParagraph"/>
        <w:numPr>
          <w:ilvl w:val="0"/>
          <w:numId w:val="13"/>
        </w:numPr>
      </w:pPr>
      <w:r>
        <w:t>Upload</w:t>
      </w:r>
    </w:p>
    <w:p w14:paraId="0FE7B9FB" w14:textId="77777777" w:rsidR="00A50660" w:rsidRDefault="00A50660" w:rsidP="005106EC">
      <w:pPr>
        <w:pStyle w:val="ListParagraph"/>
        <w:numPr>
          <w:ilvl w:val="0"/>
          <w:numId w:val="13"/>
        </w:numPr>
        <w:ind w:left="1080"/>
      </w:pPr>
      <w:r>
        <w:t>"Format:" &lt;dropdown list of value file formats&gt;</w:t>
      </w:r>
    </w:p>
    <w:p w14:paraId="47D697B8" w14:textId="77777777" w:rsidR="00A50660" w:rsidRDefault="00A50660" w:rsidP="005106EC">
      <w:pPr>
        <w:pStyle w:val="ListParagraph"/>
        <w:ind w:left="1080"/>
      </w:pPr>
      <w:r>
        <w:t>(</w:t>
      </w:r>
      <w:proofErr w:type="spellStart"/>
      <w:r>
        <w:t>Tuscon</w:t>
      </w:r>
      <w:proofErr w:type="spellEnd"/>
      <w:r>
        <w:t xml:space="preserve"> RWL, Heidelberg, </w:t>
      </w:r>
      <w:proofErr w:type="spellStart"/>
      <w:r>
        <w:t>etc</w:t>
      </w:r>
      <w:proofErr w:type="spellEnd"/>
      <w:r>
        <w:t>)</w:t>
      </w:r>
    </w:p>
    <w:p w14:paraId="3AD6FFBF" w14:textId="0E8736E7" w:rsidR="00A50660" w:rsidRDefault="00A50660" w:rsidP="005106EC">
      <w:pPr>
        <w:pStyle w:val="ListParagraph"/>
        <w:numPr>
          <w:ilvl w:val="0"/>
          <w:numId w:val="13"/>
        </w:numPr>
        <w:ind w:left="1080"/>
      </w:pPr>
      <w:r>
        <w:t>An option to browse for one file on the local computer, and button to upload it</w:t>
      </w:r>
    </w:p>
    <w:p w14:paraId="6DE2B0A9" w14:textId="77777777" w:rsidR="005106EC" w:rsidRDefault="005106EC" w:rsidP="005106EC"/>
    <w:p w14:paraId="76CFF93E" w14:textId="65750313" w:rsidR="008C63C6" w:rsidRDefault="008C63C6" w:rsidP="00E65D16">
      <w:pPr>
        <w:pStyle w:val="Heading5"/>
      </w:pPr>
      <w:r>
        <w:t>Part for managing associated files</w:t>
      </w:r>
    </w:p>
    <w:p w14:paraId="2399B1A4" w14:textId="77777777" w:rsidR="008C63C6" w:rsidRDefault="008C63C6" w:rsidP="008C63C6">
      <w:r>
        <w:t>Shown if it has been detected that the TRiDaS contains links to associated files.</w:t>
      </w:r>
    </w:p>
    <w:p w14:paraId="5A40ACA1" w14:textId="77777777" w:rsidR="008C63C6" w:rsidRDefault="008C63C6" w:rsidP="008C63C6"/>
    <w:p w14:paraId="7E2B8456" w14:textId="77777777" w:rsidR="008C63C6" w:rsidRDefault="008C63C6" w:rsidP="008C63C6">
      <w:pPr>
        <w:pStyle w:val="ListParagraph"/>
        <w:numPr>
          <w:ilvl w:val="0"/>
          <w:numId w:val="13"/>
        </w:numPr>
      </w:pPr>
      <w:r>
        <w:t>Warnings</w:t>
      </w:r>
    </w:p>
    <w:p w14:paraId="6680CE00" w14:textId="77777777" w:rsidR="008C63C6" w:rsidRDefault="008C63C6" w:rsidP="008C63C6">
      <w:pPr>
        <w:pStyle w:val="ListParagraph"/>
      </w:pPr>
      <w:proofErr w:type="gramStart"/>
      <w:r>
        <w:t>same</w:t>
      </w:r>
      <w:proofErr w:type="gramEnd"/>
      <w:r>
        <w:t xml:space="preserve"> as above, except file validation (not applicable).</w:t>
      </w:r>
    </w:p>
    <w:p w14:paraId="766BD274" w14:textId="77777777" w:rsidR="008C63C6" w:rsidRDefault="008C63C6" w:rsidP="008C63C6">
      <w:pPr>
        <w:pStyle w:val="ListParagraph"/>
        <w:numPr>
          <w:ilvl w:val="0"/>
          <w:numId w:val="13"/>
        </w:numPr>
      </w:pPr>
      <w:r>
        <w:t>Errors</w:t>
      </w:r>
    </w:p>
    <w:p w14:paraId="2175A108" w14:textId="77777777" w:rsidR="008C63C6" w:rsidRDefault="008C63C6" w:rsidP="008C63C6">
      <w:pPr>
        <w:pStyle w:val="ListParagraph"/>
      </w:pPr>
      <w:proofErr w:type="gramStart"/>
      <w:r>
        <w:t>same</w:t>
      </w:r>
      <w:proofErr w:type="gramEnd"/>
      <w:r>
        <w:t xml:space="preserve"> as above.</w:t>
      </w:r>
    </w:p>
    <w:p w14:paraId="38AF712B" w14:textId="77777777" w:rsidR="008C63C6" w:rsidRDefault="008C63C6" w:rsidP="008C63C6">
      <w:pPr>
        <w:pStyle w:val="ListParagraph"/>
        <w:numPr>
          <w:ilvl w:val="0"/>
          <w:numId w:val="13"/>
        </w:numPr>
      </w:pPr>
      <w:r>
        <w:t>Current files</w:t>
      </w:r>
    </w:p>
    <w:p w14:paraId="3D95607A" w14:textId="77777777" w:rsidR="008C63C6" w:rsidRDefault="008C63C6" w:rsidP="008C63C6">
      <w:pPr>
        <w:pStyle w:val="ListParagraph"/>
      </w:pPr>
      <w:proofErr w:type="gramStart"/>
      <w:r>
        <w:t>same</w:t>
      </w:r>
      <w:proofErr w:type="gramEnd"/>
      <w:r>
        <w:t xml:space="preserve"> as above.</w:t>
      </w:r>
    </w:p>
    <w:p w14:paraId="26A30AB4" w14:textId="77777777" w:rsidR="008C63C6" w:rsidRDefault="008C63C6" w:rsidP="008C63C6">
      <w:pPr>
        <w:pStyle w:val="ListParagraph"/>
        <w:numPr>
          <w:ilvl w:val="0"/>
          <w:numId w:val="13"/>
        </w:numPr>
      </w:pPr>
      <w:r>
        <w:t>Upload</w:t>
      </w:r>
    </w:p>
    <w:p w14:paraId="5C0BDCF7" w14:textId="57DE61D2" w:rsidR="005106EC" w:rsidRDefault="008C63C6" w:rsidP="008C63C6">
      <w:pPr>
        <w:pStyle w:val="ListParagraph"/>
        <w:numPr>
          <w:ilvl w:val="1"/>
          <w:numId w:val="13"/>
        </w:numPr>
      </w:pPr>
      <w:r>
        <w:t>An option to browse for one file on the local computer, and button to upload it</w:t>
      </w:r>
    </w:p>
    <w:p w14:paraId="2DDA3773" w14:textId="77777777" w:rsidR="00B16DE9" w:rsidRDefault="00B16DE9" w:rsidP="00B16DE9"/>
    <w:p w14:paraId="0AB90E29" w14:textId="413633E3" w:rsidR="00006B2C" w:rsidRDefault="00006B2C" w:rsidP="00E65D16">
      <w:pPr>
        <w:pStyle w:val="Heading5"/>
      </w:pPr>
      <w:r>
        <w:t>[Temporary] hint part</w:t>
      </w:r>
    </w:p>
    <w:p w14:paraId="7860F7F5" w14:textId="77777777" w:rsidR="00006B2C" w:rsidRDefault="00006B2C" w:rsidP="00006B2C">
      <w:r>
        <w:t>If links to files have not (yet) been detected, show a message:</w:t>
      </w:r>
    </w:p>
    <w:p w14:paraId="3B1573A1" w14:textId="77777777" w:rsidR="00006B2C" w:rsidRDefault="00006B2C" w:rsidP="00006B2C">
      <w:r>
        <w:t>Title: How to couple value/associated files</w:t>
      </w:r>
    </w:p>
    <w:p w14:paraId="4101CA9E" w14:textId="77777777" w:rsidR="00006B2C" w:rsidRDefault="00006B2C" w:rsidP="00006B2C"/>
    <w:p w14:paraId="7CC6F526" w14:textId="77777777" w:rsidR="00006B2C" w:rsidRDefault="00006B2C" w:rsidP="00006B2C">
      <w:r>
        <w:t>Refer to these files in a TRiDaS file.</w:t>
      </w:r>
    </w:p>
    <w:p w14:paraId="77B7A644" w14:textId="77777777" w:rsidR="00006B2C" w:rsidRDefault="00006B2C" w:rsidP="00006B2C">
      <w:r>
        <w:t>Inside each "</w:t>
      </w:r>
      <w:proofErr w:type="spellStart"/>
      <w:r>
        <w:t>measurementSeries</w:t>
      </w:r>
      <w:proofErr w:type="spellEnd"/>
      <w:r>
        <w:t>" xml element place a "</w:t>
      </w:r>
      <w:proofErr w:type="spellStart"/>
      <w:r>
        <w:t>genericField</w:t>
      </w:r>
      <w:proofErr w:type="spellEnd"/>
      <w:r>
        <w:t>" xml element that specifies the measurement values file to use.</w:t>
      </w:r>
    </w:p>
    <w:p w14:paraId="5B727B75" w14:textId="77777777" w:rsidR="00006B2C" w:rsidRDefault="00006B2C" w:rsidP="00006B2C">
      <w:r>
        <w:t xml:space="preserve">Example for a </w:t>
      </w:r>
      <w:proofErr w:type="spellStart"/>
      <w:r>
        <w:t>Tuscon</w:t>
      </w:r>
      <w:proofErr w:type="spellEnd"/>
      <w:r>
        <w:t xml:space="preserve"> file with the name "</w:t>
      </w:r>
      <w:proofErr w:type="spellStart"/>
      <w:r>
        <w:t>mydata.rwl</w:t>
      </w:r>
      <w:proofErr w:type="spellEnd"/>
      <w:r>
        <w:t>": &lt;</w:t>
      </w:r>
      <w:proofErr w:type="spellStart"/>
      <w:r>
        <w:t>genericField</w:t>
      </w:r>
      <w:proofErr w:type="spellEnd"/>
      <w:r>
        <w:t xml:space="preserve"> name="</w:t>
      </w:r>
      <w:proofErr w:type="spellStart"/>
      <w:r>
        <w:t>dccd.treeringdatafile</w:t>
      </w:r>
      <w:proofErr w:type="spellEnd"/>
      <w:r>
        <w:t>"&gt;</w:t>
      </w:r>
      <w:proofErr w:type="spellStart"/>
      <w:r>
        <w:t>mydata.rwl</w:t>
      </w:r>
      <w:proofErr w:type="spellEnd"/>
      <w:r>
        <w:t>&lt;/</w:t>
      </w:r>
      <w:proofErr w:type="spellStart"/>
      <w:r>
        <w:t>genericField</w:t>
      </w:r>
      <w:proofErr w:type="spellEnd"/>
      <w:r>
        <w:t>&gt;</w:t>
      </w:r>
    </w:p>
    <w:p w14:paraId="51F721FA" w14:textId="77777777" w:rsidR="00006B2C" w:rsidRDefault="00006B2C" w:rsidP="00006B2C">
      <w:r>
        <w:t xml:space="preserve">The upload mechanism will detect this and ask for the files it refers to. </w:t>
      </w:r>
    </w:p>
    <w:p w14:paraId="10DF51EF" w14:textId="77777777" w:rsidR="00006B2C" w:rsidRDefault="00006B2C" w:rsidP="00006B2C"/>
    <w:p w14:paraId="4799E483" w14:textId="6256F6B1" w:rsidR="00006B2C" w:rsidRDefault="00006B2C" w:rsidP="00E65D16">
      <w:pPr>
        <w:pStyle w:val="Heading5"/>
      </w:pPr>
      <w:r>
        <w:t>Footer</w:t>
      </w:r>
    </w:p>
    <w:p w14:paraId="37F6AAE1" w14:textId="77777777" w:rsidR="00006B2C" w:rsidRPr="00006B2C" w:rsidRDefault="00006B2C" w:rsidP="007F6B9A">
      <w:pPr>
        <w:pStyle w:val="BodyText"/>
      </w:pPr>
    </w:p>
    <w:p w14:paraId="350063AB" w14:textId="391C971A" w:rsidR="00006B2C" w:rsidRDefault="00006B2C" w:rsidP="007F6B9A">
      <w:pPr>
        <w:pStyle w:val="BodyText"/>
        <w:numPr>
          <w:ilvl w:val="0"/>
          <w:numId w:val="13"/>
        </w:numPr>
      </w:pPr>
      <w:r>
        <w:t>Hints</w:t>
      </w:r>
      <w:r w:rsidR="000D35AC">
        <w:br/>
      </w:r>
      <w:proofErr w:type="gramStart"/>
      <w:r>
        <w:t>If</w:t>
      </w:r>
      <w:proofErr w:type="gramEnd"/>
      <w:r>
        <w:t xml:space="preserve"> there are errors above, include a hint here. (Only if there are errors; otherwise, show no message.)</w:t>
      </w:r>
      <w:r w:rsidR="000D35AC">
        <w:br/>
      </w:r>
      <w:r>
        <w:t>Message: "</w:t>
      </w:r>
      <w:proofErr w:type="spellStart"/>
      <w:r>
        <w:t>Finalising</w:t>
      </w:r>
      <w:proofErr w:type="spellEnd"/>
      <w:r>
        <w:t xml:space="preserve"> the upload procedure will be possible once at least one TRiDaS file has been uploaded correctly."</w:t>
      </w:r>
    </w:p>
    <w:p w14:paraId="0E8DE0EA" w14:textId="3C6C5EFB" w:rsidR="00006B2C" w:rsidRDefault="00006B2C" w:rsidP="007F6B9A">
      <w:pPr>
        <w:pStyle w:val="BodyText"/>
        <w:numPr>
          <w:ilvl w:val="0"/>
          <w:numId w:val="13"/>
        </w:numPr>
      </w:pPr>
      <w:r>
        <w:t>[Temporary: remove this option</w:t>
      </w:r>
      <w:proofErr w:type="gramStart"/>
      <w:r>
        <w:t>: ]</w:t>
      </w:r>
      <w:proofErr w:type="gramEnd"/>
      <w:r>
        <w:t xml:space="preserve"> Back </w:t>
      </w:r>
      <w:r w:rsidR="000D35AC">
        <w:t>–</w:t>
      </w:r>
      <w:r>
        <w:t>button</w:t>
      </w:r>
      <w:r w:rsidR="000D35AC">
        <w:br/>
      </w:r>
      <w:r>
        <w:t xml:space="preserve">Leads back to the </w:t>
      </w:r>
      <w:proofErr w:type="spellStart"/>
      <w:r>
        <w:t>UploadIntroPage</w:t>
      </w:r>
      <w:proofErr w:type="spellEnd"/>
      <w:r w:rsidR="000D35AC">
        <w:br/>
      </w:r>
      <w:r>
        <w:t xml:space="preserve">Show a dialog if any files were </w:t>
      </w:r>
      <w:proofErr w:type="spellStart"/>
      <w:proofErr w:type="gramStart"/>
      <w:r>
        <w:t>uploaded.Message</w:t>
      </w:r>
      <w:proofErr w:type="spellEnd"/>
      <w:proofErr w:type="gramEnd"/>
      <w:r>
        <w:t>: "Do you really want to go back to the start of the upload procedure? This will discard the files you uploaded. [OK] [Cancel]"</w:t>
      </w:r>
    </w:p>
    <w:p w14:paraId="5D148934" w14:textId="5D4A6D41" w:rsidR="00006B2C" w:rsidRDefault="00006B2C" w:rsidP="007F6B9A">
      <w:pPr>
        <w:pStyle w:val="BodyText"/>
        <w:numPr>
          <w:ilvl w:val="0"/>
          <w:numId w:val="13"/>
        </w:numPr>
      </w:pPr>
      <w:r>
        <w:t xml:space="preserve">Cancel </w:t>
      </w:r>
      <w:r w:rsidR="000D35AC">
        <w:t>–</w:t>
      </w:r>
      <w:r>
        <w:t>button</w:t>
      </w:r>
      <w:r w:rsidR="000D35AC">
        <w:br/>
      </w:r>
      <w:r>
        <w:t xml:space="preserve">Show a dialog if any files were </w:t>
      </w:r>
      <w:proofErr w:type="spellStart"/>
      <w:proofErr w:type="gramStart"/>
      <w:r>
        <w:t>uploaded.Message</w:t>
      </w:r>
      <w:proofErr w:type="spellEnd"/>
      <w:proofErr w:type="gramEnd"/>
      <w:r>
        <w:t>: see navigating away (below)</w:t>
      </w:r>
    </w:p>
    <w:p w14:paraId="57E89689" w14:textId="1F60E6E7" w:rsidR="00006B2C" w:rsidRDefault="00006B2C" w:rsidP="007F6B9A">
      <w:pPr>
        <w:pStyle w:val="BodyText"/>
        <w:numPr>
          <w:ilvl w:val="0"/>
          <w:numId w:val="13"/>
        </w:numPr>
      </w:pPr>
      <w:r>
        <w:t xml:space="preserve">[Temporary] </w:t>
      </w:r>
      <w:proofErr w:type="spellStart"/>
      <w:r>
        <w:t>Finalise</w:t>
      </w:r>
      <w:proofErr w:type="spellEnd"/>
      <w:r>
        <w:t xml:space="preserve"> and Upload another </w:t>
      </w:r>
      <w:r w:rsidR="000D35AC">
        <w:t>–</w:t>
      </w:r>
      <w:r>
        <w:t>button</w:t>
      </w:r>
      <w:r w:rsidR="000D35AC">
        <w:br/>
      </w:r>
      <w:proofErr w:type="gramStart"/>
      <w:r>
        <w:t>Only</w:t>
      </w:r>
      <w:proofErr w:type="gramEnd"/>
      <w:r>
        <w:t xml:space="preserve"> available if there are no errors above (and at least a metadata file was uploaded).</w:t>
      </w:r>
      <w:r w:rsidR="000D35AC">
        <w:br/>
      </w:r>
      <w:r>
        <w:t>The project(s) is/are actually created, and the user is redirected to this page again to add another TRiDaS.</w:t>
      </w:r>
    </w:p>
    <w:p w14:paraId="5787584C" w14:textId="643B8899" w:rsidR="00006B2C" w:rsidRDefault="00006B2C" w:rsidP="007F6B9A">
      <w:pPr>
        <w:pStyle w:val="BodyText"/>
        <w:numPr>
          <w:ilvl w:val="0"/>
          <w:numId w:val="13"/>
        </w:numPr>
      </w:pPr>
      <w:proofErr w:type="spellStart"/>
      <w:r>
        <w:t>Finalise</w:t>
      </w:r>
      <w:proofErr w:type="spellEnd"/>
      <w:r>
        <w:t xml:space="preserve"> </w:t>
      </w:r>
      <w:r w:rsidR="000D35AC">
        <w:t>–</w:t>
      </w:r>
      <w:r>
        <w:t>button</w:t>
      </w:r>
      <w:r w:rsidR="000D35AC">
        <w:br/>
      </w:r>
      <w:proofErr w:type="gramStart"/>
      <w:r>
        <w:t>Only</w:t>
      </w:r>
      <w:proofErr w:type="gramEnd"/>
      <w:r>
        <w:t xml:space="preserve"> available if there are no errors above (and at least a metadata file was uploaded).</w:t>
      </w:r>
      <w:r w:rsidR="000D35AC">
        <w:br/>
      </w:r>
      <w:r>
        <w:t xml:space="preserve">The project(s) is/are actually created (will appear in </w:t>
      </w:r>
      <w:proofErr w:type="gramStart"/>
      <w:r>
        <w:t>My</w:t>
      </w:r>
      <w:proofErr w:type="gramEnd"/>
      <w:r>
        <w:t xml:space="preserve"> projects). Leads to </w:t>
      </w:r>
      <w:proofErr w:type="spellStart"/>
      <w:r>
        <w:t>MyProjectsPage</w:t>
      </w:r>
      <w:proofErr w:type="spellEnd"/>
      <w:r>
        <w:t xml:space="preserve"> (in case </w:t>
      </w:r>
      <w:proofErr w:type="spellStart"/>
      <w:r>
        <w:t>uploadtype</w:t>
      </w:r>
      <w:proofErr w:type="spellEnd"/>
      <w:r>
        <w:t xml:space="preserve"> multiple TRiDaS) or leads to </w:t>
      </w:r>
      <w:proofErr w:type="spellStart"/>
      <w:r>
        <w:t>ProjectPage</w:t>
      </w:r>
      <w:proofErr w:type="spellEnd"/>
      <w:r>
        <w:t xml:space="preserve"> (edit) otherwise.</w:t>
      </w:r>
    </w:p>
    <w:p w14:paraId="456DF5B3" w14:textId="51A27E0A" w:rsidR="00006B2C" w:rsidRDefault="00006B2C" w:rsidP="007F6B9A">
      <w:pPr>
        <w:pStyle w:val="BodyText"/>
        <w:numPr>
          <w:ilvl w:val="0"/>
          <w:numId w:val="13"/>
        </w:numPr>
      </w:pPr>
      <w:r>
        <w:t>Navigating away (from this page, e.g. by clicking some other link in the site, except the buttons 'back', 'restart' and 'finish' of course)</w:t>
      </w:r>
      <w:r w:rsidR="000D35AC">
        <w:br/>
      </w:r>
      <w:r>
        <w:t>Show a dialog if any files were uploaded.</w:t>
      </w:r>
      <w:r w:rsidR="000D35AC">
        <w:br/>
      </w:r>
      <w:r>
        <w:t>Message: "Do you really want to leave the upload procedure? This will discard the files you uploaded. [OK] [Cancel]"</w:t>
      </w:r>
    </w:p>
    <w:p w14:paraId="2677A0FB" w14:textId="77777777" w:rsidR="00006B2C" w:rsidRDefault="00006B2C" w:rsidP="007F6B9A">
      <w:pPr>
        <w:pStyle w:val="BodyText"/>
      </w:pPr>
    </w:p>
    <w:p w14:paraId="6F686050" w14:textId="77777777" w:rsidR="0079280C" w:rsidRDefault="0079280C" w:rsidP="0079280C">
      <w:pPr>
        <w:pStyle w:val="Heading4"/>
      </w:pPr>
      <w:proofErr w:type="spellStart"/>
      <w:r>
        <w:t>MemberListPage</w:t>
      </w:r>
      <w:proofErr w:type="spellEnd"/>
    </w:p>
    <w:p w14:paraId="1243D40D" w14:textId="77777777" w:rsidR="0079280C" w:rsidRDefault="0079280C" w:rsidP="00E65D16">
      <w:pPr>
        <w:pStyle w:val="Heading5"/>
      </w:pPr>
      <w:r>
        <w:t>How to get here</w:t>
      </w:r>
    </w:p>
    <w:p w14:paraId="4F2ABB48" w14:textId="77777777" w:rsidR="0079280C" w:rsidRDefault="0079280C" w:rsidP="007F6B9A">
      <w:pPr>
        <w:pStyle w:val="BodyText"/>
      </w:pPr>
    </w:p>
    <w:p w14:paraId="355F9AB7" w14:textId="77777777" w:rsidR="0079280C" w:rsidRDefault="0079280C" w:rsidP="007F6B9A">
      <w:pPr>
        <w:pStyle w:val="BodyText"/>
      </w:pPr>
      <w:proofErr w:type="gramStart"/>
      <w:r>
        <w:t>pre</w:t>
      </w:r>
      <w:proofErr w:type="gramEnd"/>
      <w:r>
        <w:t>: member or admin</w:t>
      </w:r>
    </w:p>
    <w:p w14:paraId="2FBF24FD" w14:textId="77777777" w:rsidR="0079280C" w:rsidRDefault="0079280C" w:rsidP="007F6B9A">
      <w:pPr>
        <w:pStyle w:val="BodyText"/>
      </w:pPr>
    </w:p>
    <w:p w14:paraId="52FAD4D3" w14:textId="77777777" w:rsidR="0079280C" w:rsidRDefault="0079280C" w:rsidP="007F6B9A">
      <w:pPr>
        <w:pStyle w:val="BodyText"/>
      </w:pPr>
      <w:r>
        <w:t>Navigation</w:t>
      </w:r>
    </w:p>
    <w:p w14:paraId="7BC39776" w14:textId="77777777" w:rsidR="0079280C" w:rsidRDefault="0079280C" w:rsidP="007F6B9A">
      <w:pPr>
        <w:pStyle w:val="BodyText"/>
      </w:pPr>
    </w:p>
    <w:p w14:paraId="199690E4" w14:textId="77777777" w:rsidR="0079280C" w:rsidRDefault="0079280C" w:rsidP="007F6B9A">
      <w:pPr>
        <w:pStyle w:val="BodyText"/>
        <w:numPr>
          <w:ilvl w:val="0"/>
          <w:numId w:val="38"/>
        </w:numPr>
      </w:pPr>
      <w:r>
        <w:t>Menu item Members</w:t>
      </w:r>
    </w:p>
    <w:p w14:paraId="40413A98" w14:textId="25B6D11A" w:rsidR="0079280C" w:rsidRDefault="0079280C" w:rsidP="00E65D16">
      <w:pPr>
        <w:pStyle w:val="Heading5"/>
      </w:pPr>
      <w:r>
        <w:t>List heading</w:t>
      </w:r>
    </w:p>
    <w:p w14:paraId="2171A2CD" w14:textId="77777777" w:rsidR="0079280C" w:rsidRDefault="0079280C" w:rsidP="007F6B9A">
      <w:pPr>
        <w:pStyle w:val="BodyText"/>
      </w:pPr>
    </w:p>
    <w:p w14:paraId="1F7F5430" w14:textId="77777777" w:rsidR="0079280C" w:rsidRDefault="0079280C" w:rsidP="007F6B9A">
      <w:pPr>
        <w:pStyle w:val="BodyText"/>
      </w:pPr>
      <w:r>
        <w:t>@</w:t>
      </w:r>
      <w:proofErr w:type="gramStart"/>
      <w:r>
        <w:t>to</w:t>
      </w:r>
      <w:proofErr w:type="gramEnd"/>
      <w:r>
        <w:t xml:space="preserve"> be specified (sorting/grouping)</w:t>
      </w:r>
    </w:p>
    <w:p w14:paraId="72CD7460" w14:textId="250D6198" w:rsidR="0079280C" w:rsidRDefault="0079280C" w:rsidP="007F6B9A">
      <w:pPr>
        <w:pStyle w:val="BodyText"/>
      </w:pPr>
      <w:r>
        <w:t>For now, default sort by Status, after Surname. So an admin will see candidat</w:t>
      </w:r>
      <w:r w:rsidR="00047E5F">
        <w:t>es first (sorted by surname), be</w:t>
      </w:r>
      <w:r>
        <w:t>low it active members and finally deleted members.</w:t>
      </w:r>
    </w:p>
    <w:p w14:paraId="4EF676E4" w14:textId="77777777" w:rsidR="0079280C" w:rsidRDefault="0079280C" w:rsidP="007F6B9A">
      <w:pPr>
        <w:pStyle w:val="BodyText"/>
      </w:pPr>
    </w:p>
    <w:p w14:paraId="77A3E710" w14:textId="63453983" w:rsidR="0079280C" w:rsidRDefault="0079280C" w:rsidP="00E65D16">
      <w:pPr>
        <w:pStyle w:val="Heading5"/>
      </w:pPr>
      <w:r>
        <w:t>One list item</w:t>
      </w:r>
    </w:p>
    <w:p w14:paraId="65E43D15" w14:textId="77777777" w:rsidR="0079280C" w:rsidRDefault="0079280C" w:rsidP="007F6B9A">
      <w:pPr>
        <w:pStyle w:val="BodyText"/>
      </w:pPr>
      <w:r>
        <w:t>Shown as a table row.</w:t>
      </w:r>
    </w:p>
    <w:p w14:paraId="00083A9B" w14:textId="77777777" w:rsidR="0079280C" w:rsidRDefault="0079280C" w:rsidP="007F6B9A">
      <w:pPr>
        <w:pStyle w:val="BodyText"/>
      </w:pPr>
    </w:p>
    <w:p w14:paraId="56BCF5F8" w14:textId="77777777" w:rsidR="0079280C" w:rsidRDefault="0079280C" w:rsidP="007F6B9A">
      <w:pPr>
        <w:pStyle w:val="BodyText"/>
      </w:pPr>
      <w:r>
        <w:t>For regular users, only active members are shown.</w:t>
      </w:r>
    </w:p>
    <w:p w14:paraId="2A3504A3" w14:textId="77777777" w:rsidR="0079280C" w:rsidRDefault="0079280C" w:rsidP="007F6B9A">
      <w:pPr>
        <w:pStyle w:val="BodyText"/>
      </w:pPr>
      <w:r>
        <w:t xml:space="preserve">Fields: Surname, Display name, </w:t>
      </w:r>
      <w:proofErr w:type="spellStart"/>
      <w:r>
        <w:t>Organisation</w:t>
      </w:r>
      <w:proofErr w:type="spellEnd"/>
      <w:r>
        <w:t xml:space="preserve"> name</w:t>
      </w:r>
    </w:p>
    <w:p w14:paraId="4EFFA4A6" w14:textId="77777777" w:rsidR="0079280C" w:rsidRDefault="0079280C" w:rsidP="007F6B9A">
      <w:pPr>
        <w:pStyle w:val="BodyText"/>
      </w:pPr>
    </w:p>
    <w:p w14:paraId="405C606D" w14:textId="77777777" w:rsidR="0079280C" w:rsidRDefault="0079280C" w:rsidP="007F6B9A">
      <w:pPr>
        <w:pStyle w:val="BodyText"/>
      </w:pPr>
      <w:r>
        <w:t>To an archivist, members with any status are shown.</w:t>
      </w:r>
    </w:p>
    <w:p w14:paraId="32EC138F" w14:textId="77777777" w:rsidR="0079280C" w:rsidRDefault="0079280C" w:rsidP="007F6B9A">
      <w:pPr>
        <w:pStyle w:val="BodyText"/>
      </w:pPr>
      <w:r>
        <w:t>Additional fields: Username, Role, Status.</w:t>
      </w:r>
    </w:p>
    <w:p w14:paraId="25B72640" w14:textId="77777777" w:rsidR="0079280C" w:rsidRDefault="0079280C" w:rsidP="007F6B9A">
      <w:pPr>
        <w:pStyle w:val="BodyText"/>
      </w:pPr>
    </w:p>
    <w:p w14:paraId="7E431BCB" w14:textId="77777777" w:rsidR="0079280C" w:rsidRDefault="0079280C" w:rsidP="007F6B9A">
      <w:pPr>
        <w:pStyle w:val="BodyText"/>
      </w:pPr>
      <w:r>
        <w:t xml:space="preserve">Selecting a member leads to the </w:t>
      </w:r>
      <w:proofErr w:type="spellStart"/>
      <w:proofErr w:type="gramStart"/>
      <w:r>
        <w:t>MemberPage</w:t>
      </w:r>
      <w:proofErr w:type="spellEnd"/>
      <w:r>
        <w:t xml:space="preserve"> .</w:t>
      </w:r>
      <w:proofErr w:type="gramEnd"/>
    </w:p>
    <w:p w14:paraId="6F8E43F0" w14:textId="77777777" w:rsidR="0079280C" w:rsidRDefault="0079280C" w:rsidP="007F6B9A">
      <w:pPr>
        <w:pStyle w:val="BodyText"/>
      </w:pPr>
    </w:p>
    <w:p w14:paraId="5957BF7E" w14:textId="11A5F1CD" w:rsidR="0079280C" w:rsidRDefault="0079280C" w:rsidP="00E65D16">
      <w:pPr>
        <w:pStyle w:val="Heading5"/>
      </w:pPr>
      <w:r>
        <w:t>List footer</w:t>
      </w:r>
    </w:p>
    <w:p w14:paraId="61CA368C" w14:textId="165A1C71" w:rsidR="000D35AC" w:rsidRDefault="0079280C" w:rsidP="007F6B9A">
      <w:pPr>
        <w:pStyle w:val="BodyText"/>
      </w:pPr>
      <w:r>
        <w:t>@</w:t>
      </w:r>
      <w:proofErr w:type="gramStart"/>
      <w:r>
        <w:t>to</w:t>
      </w:r>
      <w:proofErr w:type="gramEnd"/>
      <w:r>
        <w:t xml:space="preserve"> be specified (paging)</w:t>
      </w:r>
    </w:p>
    <w:p w14:paraId="6E17C918" w14:textId="77777777" w:rsidR="00B20708" w:rsidRDefault="00B20708" w:rsidP="007F6B9A">
      <w:pPr>
        <w:pStyle w:val="BodyText"/>
      </w:pPr>
    </w:p>
    <w:p w14:paraId="36CD99F3" w14:textId="77777777" w:rsidR="00B20708" w:rsidRDefault="00B20708" w:rsidP="00B20708">
      <w:pPr>
        <w:pStyle w:val="Heading4"/>
      </w:pPr>
      <w:proofErr w:type="spellStart"/>
      <w:r>
        <w:t>MemberPage</w:t>
      </w:r>
      <w:proofErr w:type="spellEnd"/>
    </w:p>
    <w:p w14:paraId="0897DF1D" w14:textId="77777777" w:rsidR="00B20708" w:rsidRDefault="00B20708" w:rsidP="00B20708">
      <w:pPr>
        <w:pStyle w:val="BodyText"/>
      </w:pPr>
      <w:r>
        <w:t xml:space="preserve">See also </w:t>
      </w:r>
      <w:proofErr w:type="spellStart"/>
      <w:r>
        <w:t>RegistrationPage</w:t>
      </w:r>
      <w:proofErr w:type="spellEnd"/>
      <w:r>
        <w:t xml:space="preserve"> (it's a similar page).</w:t>
      </w:r>
    </w:p>
    <w:p w14:paraId="45571B39" w14:textId="77777777" w:rsidR="00B20708" w:rsidRDefault="00B20708" w:rsidP="00B20708">
      <w:pPr>
        <w:pStyle w:val="BodyText"/>
      </w:pPr>
    </w:p>
    <w:p w14:paraId="39BC42AF" w14:textId="77777777" w:rsidR="00B20708" w:rsidRDefault="00B20708" w:rsidP="00E65D16">
      <w:pPr>
        <w:pStyle w:val="Heading5"/>
      </w:pPr>
      <w:proofErr w:type="spellStart"/>
      <w:r>
        <w:t>MemberPage</w:t>
      </w:r>
      <w:proofErr w:type="spellEnd"/>
      <w:r>
        <w:t xml:space="preserve"> /-own</w:t>
      </w:r>
    </w:p>
    <w:p w14:paraId="0656F969" w14:textId="77777777" w:rsidR="00B20708" w:rsidRDefault="00B20708" w:rsidP="00B20708">
      <w:pPr>
        <w:pStyle w:val="BodyText"/>
      </w:pPr>
    </w:p>
    <w:p w14:paraId="51AAEFB5" w14:textId="77777777" w:rsidR="00B20708" w:rsidRDefault="00B20708" w:rsidP="00B20708">
      <w:pPr>
        <w:pStyle w:val="BodyText"/>
      </w:pPr>
      <w:r>
        <w:t>How to get here</w:t>
      </w:r>
    </w:p>
    <w:p w14:paraId="25BAE64C" w14:textId="77777777" w:rsidR="00B20708" w:rsidRDefault="00B20708" w:rsidP="00B20708">
      <w:pPr>
        <w:pStyle w:val="BodyText"/>
      </w:pPr>
    </w:p>
    <w:p w14:paraId="0E21A889" w14:textId="77777777" w:rsidR="00B20708" w:rsidRDefault="00B20708" w:rsidP="00B20708">
      <w:pPr>
        <w:pStyle w:val="BodyText"/>
      </w:pPr>
      <w:proofErr w:type="spellStart"/>
      <w:r>
        <w:t>MemberListPage</w:t>
      </w:r>
      <w:proofErr w:type="spellEnd"/>
    </w:p>
    <w:p w14:paraId="3C4B48B7" w14:textId="77777777" w:rsidR="00B20708" w:rsidRDefault="00B20708" w:rsidP="00B20708">
      <w:pPr>
        <w:pStyle w:val="BodyText"/>
      </w:pPr>
    </w:p>
    <w:p w14:paraId="2F31701E" w14:textId="77777777" w:rsidR="00B20708" w:rsidRDefault="00B20708" w:rsidP="00B20708">
      <w:pPr>
        <w:pStyle w:val="BodyText"/>
        <w:numPr>
          <w:ilvl w:val="0"/>
          <w:numId w:val="38"/>
        </w:numPr>
      </w:pPr>
      <w:proofErr w:type="gramStart"/>
      <w:r>
        <w:t>select</w:t>
      </w:r>
      <w:proofErr w:type="gramEnd"/>
      <w:r>
        <w:t xml:space="preserve"> member</w:t>
      </w:r>
    </w:p>
    <w:p w14:paraId="16A70E5C" w14:textId="77777777" w:rsidR="00B20708" w:rsidRDefault="00B20708" w:rsidP="00B20708">
      <w:pPr>
        <w:pStyle w:val="BodyText"/>
      </w:pPr>
      <w:r>
        <w:t>OR (getting to your own page)</w:t>
      </w:r>
    </w:p>
    <w:p w14:paraId="7511F811" w14:textId="5D87B3D1" w:rsidR="00B20708" w:rsidRDefault="00B20708" w:rsidP="00B20708">
      <w:pPr>
        <w:pStyle w:val="BodyText"/>
      </w:pPr>
      <w:r>
        <w:t>Navigation</w:t>
      </w:r>
    </w:p>
    <w:p w14:paraId="4D668E80" w14:textId="77777777" w:rsidR="00B20708" w:rsidRDefault="00B20708" w:rsidP="00B20708">
      <w:pPr>
        <w:pStyle w:val="BodyText"/>
        <w:numPr>
          <w:ilvl w:val="0"/>
          <w:numId w:val="38"/>
        </w:numPr>
      </w:pPr>
      <w:proofErr w:type="gramStart"/>
      <w:r>
        <w:t>use</w:t>
      </w:r>
      <w:proofErr w:type="gramEnd"/>
      <w:r>
        <w:t xml:space="preserve"> Settings link</w:t>
      </w:r>
    </w:p>
    <w:p w14:paraId="03FEB58E" w14:textId="77777777" w:rsidR="00B20708" w:rsidRDefault="00B20708" w:rsidP="00B20708">
      <w:pPr>
        <w:pStyle w:val="BodyText"/>
      </w:pPr>
    </w:p>
    <w:p w14:paraId="727594BF" w14:textId="77777777" w:rsidR="00B20708" w:rsidRDefault="00B20708" w:rsidP="00E65D16">
      <w:pPr>
        <w:pStyle w:val="Heading6"/>
      </w:pPr>
      <w:r>
        <w:t>Spec</w:t>
      </w:r>
    </w:p>
    <w:p w14:paraId="23D851D5" w14:textId="77777777" w:rsidR="00B20708" w:rsidRDefault="00B20708" w:rsidP="00B20708">
      <w:pPr>
        <w:pStyle w:val="BodyText"/>
      </w:pPr>
    </w:p>
    <w:p w14:paraId="3CC82854" w14:textId="77777777" w:rsidR="00B20708" w:rsidRDefault="00B20708" w:rsidP="00B20708">
      <w:pPr>
        <w:pStyle w:val="BodyText"/>
      </w:pPr>
      <w:r>
        <w:t>Navigation options: (above title)</w:t>
      </w:r>
    </w:p>
    <w:p w14:paraId="65BFF116" w14:textId="77777777" w:rsidR="00B20708" w:rsidRDefault="00B20708" w:rsidP="00B20708">
      <w:pPr>
        <w:pStyle w:val="BodyText"/>
      </w:pPr>
    </w:p>
    <w:p w14:paraId="0F90B947" w14:textId="77777777" w:rsidR="00B20708" w:rsidRDefault="00B20708" w:rsidP="00B20708">
      <w:pPr>
        <w:pStyle w:val="BodyText"/>
        <w:numPr>
          <w:ilvl w:val="0"/>
          <w:numId w:val="38"/>
        </w:numPr>
      </w:pPr>
      <w:proofErr w:type="gramStart"/>
      <w:r>
        <w:t>only</w:t>
      </w:r>
      <w:proofErr w:type="gramEnd"/>
      <w:r>
        <w:t xml:space="preserve"> when user came from </w:t>
      </w:r>
      <w:proofErr w:type="spellStart"/>
      <w:r>
        <w:t>MemberListPage</w:t>
      </w:r>
      <w:proofErr w:type="spellEnd"/>
      <w:r>
        <w:t>: "Back to member list" (if that list is paged, to the right page).</w:t>
      </w:r>
    </w:p>
    <w:p w14:paraId="040AC9B7" w14:textId="2846D4D2" w:rsidR="00B20708" w:rsidRDefault="00B20708" w:rsidP="00B20708">
      <w:pPr>
        <w:pStyle w:val="BodyText"/>
      </w:pPr>
      <w:r>
        <w:t>Title: Member &lt;</w:t>
      </w:r>
      <w:proofErr w:type="spellStart"/>
      <w:r>
        <w:t>displayname</w:t>
      </w:r>
      <w:proofErr w:type="spellEnd"/>
      <w:r>
        <w:t>&gt;</w:t>
      </w:r>
    </w:p>
    <w:p w14:paraId="405F3D2D" w14:textId="77777777" w:rsidR="00B20708" w:rsidRDefault="00B20708" w:rsidP="00B20708">
      <w:pPr>
        <w:pStyle w:val="BodyText"/>
      </w:pPr>
    </w:p>
    <w:p w14:paraId="2CE91333" w14:textId="77777777" w:rsidR="00B20708" w:rsidRDefault="00B20708" w:rsidP="00B20708">
      <w:pPr>
        <w:pStyle w:val="BodyText"/>
      </w:pPr>
      <w:r>
        <w:t>Status segment</w:t>
      </w:r>
    </w:p>
    <w:p w14:paraId="7DC66A26" w14:textId="6910101B" w:rsidR="00B20708" w:rsidRDefault="00B20708" w:rsidP="00B20708">
      <w:pPr>
        <w:pStyle w:val="BodyText"/>
      </w:pPr>
      <w:r>
        <w:t>(</w:t>
      </w:r>
      <w:proofErr w:type="gramStart"/>
      <w:r>
        <w:t>shown</w:t>
      </w:r>
      <w:proofErr w:type="gramEnd"/>
      <w:r>
        <w:t xml:space="preserve"> for admin only)</w:t>
      </w:r>
    </w:p>
    <w:p w14:paraId="3FE31C54" w14:textId="77777777" w:rsidR="00B20708" w:rsidRDefault="00B20708" w:rsidP="00B20708">
      <w:pPr>
        <w:pStyle w:val="BodyText"/>
        <w:numPr>
          <w:ilvl w:val="0"/>
          <w:numId w:val="38"/>
        </w:numPr>
      </w:pPr>
      <w:r>
        <w:t>Status: candidate [Activate] [Delete]</w:t>
      </w:r>
    </w:p>
    <w:p w14:paraId="06C2AB58" w14:textId="77777777" w:rsidR="00B20708" w:rsidRDefault="00B20708" w:rsidP="00B20708">
      <w:pPr>
        <w:pStyle w:val="BodyText"/>
        <w:numPr>
          <w:ilvl w:val="0"/>
          <w:numId w:val="38"/>
        </w:numPr>
      </w:pPr>
      <w:r>
        <w:t>Status: active [Delete]</w:t>
      </w:r>
    </w:p>
    <w:p w14:paraId="67F83974" w14:textId="3B65BA39" w:rsidR="00B20708" w:rsidRDefault="00B20708" w:rsidP="00B20708">
      <w:pPr>
        <w:pStyle w:val="BodyText"/>
        <w:numPr>
          <w:ilvl w:val="0"/>
          <w:numId w:val="38"/>
        </w:numPr>
      </w:pPr>
      <w:r>
        <w:t>Status: deleted [Restore]</w:t>
      </w:r>
    </w:p>
    <w:p w14:paraId="38C10A02" w14:textId="77777777" w:rsidR="00B20708" w:rsidRDefault="00B20708" w:rsidP="00415738">
      <w:pPr>
        <w:pStyle w:val="BodyText"/>
        <w:ind w:left="720"/>
      </w:pPr>
      <w:r>
        <w:t xml:space="preserve">Activate: member </w:t>
      </w:r>
      <w:proofErr w:type="gramStart"/>
      <w:r>
        <w:t>can not</w:t>
      </w:r>
      <w:proofErr w:type="gramEnd"/>
      <w:r>
        <w:t xml:space="preserve"> be activated if the </w:t>
      </w:r>
      <w:proofErr w:type="spellStart"/>
      <w:r>
        <w:t>organisation</w:t>
      </w:r>
      <w:proofErr w:type="spellEnd"/>
      <w:r>
        <w:t xml:space="preserve"> is not active. Dialog: "The </w:t>
      </w:r>
      <w:proofErr w:type="spellStart"/>
      <w:r>
        <w:t>organisation</w:t>
      </w:r>
      <w:proofErr w:type="spellEnd"/>
      <w:r>
        <w:t xml:space="preserve"> &lt;name&gt; is not active. Activating this member will activate the </w:t>
      </w:r>
      <w:proofErr w:type="spellStart"/>
      <w:r>
        <w:t>organisation</w:t>
      </w:r>
      <w:proofErr w:type="spellEnd"/>
      <w:r>
        <w:t>, too. Continue?" [Yes][No]</w:t>
      </w:r>
    </w:p>
    <w:p w14:paraId="60A9B3A9" w14:textId="77777777" w:rsidR="00B20708" w:rsidRDefault="00B20708" w:rsidP="00415738">
      <w:pPr>
        <w:pStyle w:val="BodyText"/>
        <w:ind w:left="720"/>
      </w:pPr>
      <w:r>
        <w:t xml:space="preserve">[When 'my </w:t>
      </w:r>
      <w:proofErr w:type="spellStart"/>
      <w:r>
        <w:t>dccd</w:t>
      </w:r>
      <w:proofErr w:type="spellEnd"/>
      <w:r>
        <w:t>' works] Delete: a member can only be deleted if there are no projects he/she manages. Message: "Member &lt;name&gt; can not be deleted because there are still projects being managed by this member."</w:t>
      </w:r>
    </w:p>
    <w:p w14:paraId="695E386D" w14:textId="77777777" w:rsidR="00B20708" w:rsidRDefault="00B20708" w:rsidP="00415738">
      <w:pPr>
        <w:pStyle w:val="BodyText"/>
        <w:ind w:left="720"/>
      </w:pPr>
      <w:r>
        <w:t xml:space="preserve">Activate, Delete lead to an intermediate page </w:t>
      </w:r>
      <w:proofErr w:type="spellStart"/>
      <w:proofErr w:type="gramStart"/>
      <w:r>
        <w:t>ChangeMembershipPage</w:t>
      </w:r>
      <w:proofErr w:type="spellEnd"/>
      <w:r>
        <w:t xml:space="preserve"> .</w:t>
      </w:r>
      <w:proofErr w:type="gramEnd"/>
    </w:p>
    <w:p w14:paraId="5EA7AC3A" w14:textId="77777777" w:rsidR="00B20708" w:rsidRDefault="00B20708" w:rsidP="00415738">
      <w:pPr>
        <w:pStyle w:val="BodyText"/>
        <w:ind w:left="720"/>
      </w:pPr>
      <w:r>
        <w:t>Restoring sets status back to candidate (that's why it has no intermediate page). Nice to have: restoring a member sets its status back what it was to before deletion.</w:t>
      </w:r>
    </w:p>
    <w:p w14:paraId="13F8AC21" w14:textId="48A5F45F" w:rsidR="00B20708" w:rsidRDefault="00415738" w:rsidP="00B20708">
      <w:pPr>
        <w:pStyle w:val="BodyText"/>
      </w:pPr>
      <w:r>
        <w:t>Fields</w:t>
      </w:r>
    </w:p>
    <w:p w14:paraId="45F03459" w14:textId="77777777" w:rsidR="00B20708" w:rsidRDefault="00B20708" w:rsidP="00415738">
      <w:pPr>
        <w:pStyle w:val="BodyText"/>
        <w:numPr>
          <w:ilvl w:val="0"/>
          <w:numId w:val="38"/>
        </w:numPr>
      </w:pPr>
      <w:r>
        <w:t>All fields from the edit-version below are displayed here, not editable.</w:t>
      </w:r>
    </w:p>
    <w:p w14:paraId="602CEAC1" w14:textId="219CCE49" w:rsidR="00B20708" w:rsidRDefault="00B20708" w:rsidP="00B20708">
      <w:pPr>
        <w:pStyle w:val="BodyText"/>
      </w:pPr>
      <w:r>
        <w:t>Footer:</w:t>
      </w:r>
    </w:p>
    <w:p w14:paraId="3636CE06" w14:textId="77777777" w:rsidR="00B20708" w:rsidRDefault="00B20708" w:rsidP="00415738">
      <w:pPr>
        <w:pStyle w:val="BodyText"/>
        <w:numPr>
          <w:ilvl w:val="0"/>
          <w:numId w:val="38"/>
        </w:numPr>
      </w:pPr>
      <w:r>
        <w:t>Edit (member him/herself, or administrator)</w:t>
      </w:r>
    </w:p>
    <w:p w14:paraId="6F8A82D6" w14:textId="77777777" w:rsidR="00B20708" w:rsidRDefault="00B20708" w:rsidP="00415738">
      <w:pPr>
        <w:pStyle w:val="BodyText"/>
        <w:ind w:left="720"/>
      </w:pPr>
      <w:proofErr w:type="gramStart"/>
      <w:r>
        <w:t>leads</w:t>
      </w:r>
      <w:proofErr w:type="gramEnd"/>
      <w:r>
        <w:t xml:space="preserve"> to </w:t>
      </w:r>
      <w:proofErr w:type="spellStart"/>
      <w:r>
        <w:t>MemberPage</w:t>
      </w:r>
      <w:proofErr w:type="spellEnd"/>
      <w:r>
        <w:t xml:space="preserve"> (edit)</w:t>
      </w:r>
    </w:p>
    <w:p w14:paraId="2FCA3099" w14:textId="77777777" w:rsidR="00B20708" w:rsidRDefault="00B20708" w:rsidP="00415738">
      <w:pPr>
        <w:pStyle w:val="BodyText"/>
        <w:numPr>
          <w:ilvl w:val="0"/>
          <w:numId w:val="38"/>
        </w:numPr>
      </w:pPr>
      <w:r>
        <w:t>Change password button (member him/herself, or administrator)</w:t>
      </w:r>
    </w:p>
    <w:p w14:paraId="7AB723F0" w14:textId="77777777" w:rsidR="00B20708" w:rsidRDefault="00B20708" w:rsidP="00415738">
      <w:pPr>
        <w:pStyle w:val="BodyText"/>
        <w:ind w:left="720"/>
      </w:pPr>
      <w:proofErr w:type="gramStart"/>
      <w:r>
        <w:t>leads</w:t>
      </w:r>
      <w:proofErr w:type="gramEnd"/>
      <w:r>
        <w:t xml:space="preserve"> to </w:t>
      </w:r>
      <w:proofErr w:type="spellStart"/>
      <w:r>
        <w:t>ChangePasswordPage</w:t>
      </w:r>
      <w:proofErr w:type="spellEnd"/>
    </w:p>
    <w:p w14:paraId="5EEA9D88" w14:textId="77777777" w:rsidR="00B20708" w:rsidRDefault="00B20708" w:rsidP="00415738">
      <w:pPr>
        <w:pStyle w:val="BodyText"/>
        <w:numPr>
          <w:ilvl w:val="0"/>
          <w:numId w:val="38"/>
        </w:numPr>
      </w:pPr>
      <w:r>
        <w:t>Delete my account button (member him/herself, or administrator)</w:t>
      </w:r>
    </w:p>
    <w:p w14:paraId="69AA413F" w14:textId="77777777" w:rsidR="00B20708" w:rsidRDefault="00B20708" w:rsidP="00415738">
      <w:pPr>
        <w:pStyle w:val="BodyText"/>
        <w:ind w:left="720"/>
      </w:pPr>
      <w:proofErr w:type="gramStart"/>
      <w:r>
        <w:t>see</w:t>
      </w:r>
      <w:proofErr w:type="gramEnd"/>
      <w:r>
        <w:t xml:space="preserve"> Delete function for administrator above.</w:t>
      </w:r>
    </w:p>
    <w:p w14:paraId="17A27DF8" w14:textId="77777777" w:rsidR="00415738" w:rsidRDefault="00415738" w:rsidP="00B20708">
      <w:pPr>
        <w:pStyle w:val="BodyText"/>
      </w:pPr>
    </w:p>
    <w:p w14:paraId="4395FBBB" w14:textId="77777777" w:rsidR="00B20708" w:rsidRDefault="00B20708" w:rsidP="00E65D16">
      <w:pPr>
        <w:pStyle w:val="Heading5"/>
      </w:pPr>
      <w:proofErr w:type="spellStart"/>
      <w:r>
        <w:t>MemberPage</w:t>
      </w:r>
      <w:proofErr w:type="spellEnd"/>
      <w:r>
        <w:t xml:space="preserve"> (edit) /-own</w:t>
      </w:r>
    </w:p>
    <w:p w14:paraId="6BE719B6" w14:textId="77777777" w:rsidR="00B20708" w:rsidRDefault="00B20708" w:rsidP="00B20708">
      <w:pPr>
        <w:pStyle w:val="BodyText"/>
      </w:pPr>
    </w:p>
    <w:p w14:paraId="1BD240B9" w14:textId="77777777" w:rsidR="00B20708" w:rsidRDefault="00B20708" w:rsidP="00E65D16">
      <w:pPr>
        <w:pStyle w:val="Heading6"/>
      </w:pPr>
      <w:r>
        <w:t>How to get here</w:t>
      </w:r>
    </w:p>
    <w:p w14:paraId="6C09B85F" w14:textId="77777777" w:rsidR="00B20708" w:rsidRDefault="00B20708" w:rsidP="00B20708">
      <w:pPr>
        <w:pStyle w:val="BodyText"/>
      </w:pPr>
    </w:p>
    <w:p w14:paraId="4263DC5F" w14:textId="6BA27053" w:rsidR="00B20708" w:rsidRDefault="00415738" w:rsidP="00B20708">
      <w:pPr>
        <w:pStyle w:val="BodyText"/>
      </w:pPr>
      <w:proofErr w:type="spellStart"/>
      <w:r>
        <w:t>MemberPage</w:t>
      </w:r>
      <w:proofErr w:type="spellEnd"/>
    </w:p>
    <w:p w14:paraId="0C09F265" w14:textId="77777777" w:rsidR="00B20708" w:rsidRDefault="00B20708" w:rsidP="00415738">
      <w:pPr>
        <w:pStyle w:val="BodyText"/>
        <w:numPr>
          <w:ilvl w:val="0"/>
          <w:numId w:val="38"/>
        </w:numPr>
      </w:pPr>
      <w:proofErr w:type="gramStart"/>
      <w:r>
        <w:t>use</w:t>
      </w:r>
      <w:proofErr w:type="gramEnd"/>
      <w:r>
        <w:t xml:space="preserve"> Edit button</w:t>
      </w:r>
    </w:p>
    <w:p w14:paraId="74A4C3E9" w14:textId="77777777" w:rsidR="00B20708" w:rsidRDefault="00B20708" w:rsidP="00B20708">
      <w:pPr>
        <w:pStyle w:val="BodyText"/>
      </w:pPr>
      <w:r>
        <w:t xml:space="preserve">OR in admin can use a direct link in candidate member email notification (see </w:t>
      </w:r>
      <w:proofErr w:type="spellStart"/>
      <w:proofErr w:type="gramStart"/>
      <w:r>
        <w:t>RegistrationConfirmationPage</w:t>
      </w:r>
      <w:proofErr w:type="spellEnd"/>
      <w:r>
        <w:t xml:space="preserve"> )</w:t>
      </w:r>
      <w:proofErr w:type="gramEnd"/>
    </w:p>
    <w:p w14:paraId="6FFCBCD3" w14:textId="77777777" w:rsidR="00B20708" w:rsidRDefault="00B20708" w:rsidP="00B20708">
      <w:pPr>
        <w:pStyle w:val="BodyText"/>
      </w:pPr>
    </w:p>
    <w:p w14:paraId="4DE4DC2B" w14:textId="77777777" w:rsidR="00B20708" w:rsidRDefault="00B20708" w:rsidP="00E65D16">
      <w:pPr>
        <w:pStyle w:val="Heading6"/>
      </w:pPr>
      <w:r>
        <w:t>Spec</w:t>
      </w:r>
    </w:p>
    <w:p w14:paraId="5FDF3EA7" w14:textId="77777777" w:rsidR="00B20708" w:rsidRDefault="00B20708" w:rsidP="00B20708">
      <w:pPr>
        <w:pStyle w:val="BodyText"/>
      </w:pPr>
    </w:p>
    <w:p w14:paraId="12736F20" w14:textId="77777777" w:rsidR="00B20708" w:rsidRDefault="00B20708" w:rsidP="00B20708">
      <w:pPr>
        <w:pStyle w:val="BodyText"/>
      </w:pPr>
      <w:r>
        <w:t>Title: Member &lt;</w:t>
      </w:r>
      <w:proofErr w:type="spellStart"/>
      <w:r>
        <w:t>displayname</w:t>
      </w:r>
      <w:proofErr w:type="spellEnd"/>
      <w:r>
        <w:t>&gt;</w:t>
      </w:r>
    </w:p>
    <w:p w14:paraId="717AEC06" w14:textId="77777777" w:rsidR="00B20708" w:rsidRDefault="00B20708" w:rsidP="00B20708">
      <w:pPr>
        <w:pStyle w:val="BodyText"/>
      </w:pPr>
    </w:p>
    <w:p w14:paraId="13BD9460" w14:textId="77777777" w:rsidR="00B20708" w:rsidRDefault="00B20708" w:rsidP="00B20708">
      <w:pPr>
        <w:pStyle w:val="BodyText"/>
      </w:pPr>
      <w:r>
        <w:t xml:space="preserve">All fields are displayed editable, as in the </w:t>
      </w:r>
      <w:proofErr w:type="spellStart"/>
      <w:proofErr w:type="gramStart"/>
      <w:r>
        <w:t>RegistrationPage</w:t>
      </w:r>
      <w:proofErr w:type="spellEnd"/>
      <w:r>
        <w:t xml:space="preserve"> ,</w:t>
      </w:r>
      <w:proofErr w:type="gramEnd"/>
      <w:r>
        <w:t xml:space="preserve"> with the following changes:</w:t>
      </w:r>
    </w:p>
    <w:p w14:paraId="6AF1D374" w14:textId="77777777" w:rsidR="00B20708" w:rsidRDefault="00B20708" w:rsidP="00B20708">
      <w:pPr>
        <w:pStyle w:val="BodyText"/>
      </w:pPr>
    </w:p>
    <w:p w14:paraId="65C561BF" w14:textId="3545BE4F" w:rsidR="00B20708" w:rsidRDefault="00B20708" w:rsidP="00B20708">
      <w:pPr>
        <w:pStyle w:val="BodyText"/>
      </w:pPr>
      <w:r>
        <w:t>Account</w:t>
      </w:r>
    </w:p>
    <w:p w14:paraId="6043BC71" w14:textId="77777777" w:rsidR="00B20708" w:rsidRDefault="00B20708" w:rsidP="00415738">
      <w:pPr>
        <w:pStyle w:val="BodyText"/>
        <w:numPr>
          <w:ilvl w:val="0"/>
          <w:numId w:val="38"/>
        </w:numPr>
      </w:pPr>
      <w:r>
        <w:t>Role</w:t>
      </w:r>
    </w:p>
    <w:p w14:paraId="21A13603" w14:textId="77777777" w:rsidR="00B20708" w:rsidRDefault="00B20708" w:rsidP="009E7928">
      <w:pPr>
        <w:pStyle w:val="BodyText"/>
        <w:ind w:left="720"/>
      </w:pPr>
      <w:r>
        <w:t>(</w:t>
      </w:r>
      <w:proofErr w:type="gramStart"/>
      <w:r>
        <w:t>additional</w:t>
      </w:r>
      <w:proofErr w:type="gramEnd"/>
      <w:r>
        <w:t xml:space="preserve"> field for admin only) </w:t>
      </w:r>
    </w:p>
    <w:p w14:paraId="40A1C757" w14:textId="77777777" w:rsidR="00B20708" w:rsidRDefault="00B20708" w:rsidP="009E7928">
      <w:pPr>
        <w:pStyle w:val="BodyText"/>
        <w:ind w:left="720"/>
      </w:pPr>
      <w:proofErr w:type="gramStart"/>
      <w:r>
        <w:t>radio</w:t>
      </w:r>
      <w:proofErr w:type="gramEnd"/>
      <w:r>
        <w:t xml:space="preserve"> buttons: data-user (default), administrator</w:t>
      </w:r>
    </w:p>
    <w:p w14:paraId="19691B91" w14:textId="77777777" w:rsidR="00B20708" w:rsidRDefault="00B20708" w:rsidP="00415738">
      <w:pPr>
        <w:pStyle w:val="BodyText"/>
        <w:numPr>
          <w:ilvl w:val="0"/>
          <w:numId w:val="38"/>
        </w:numPr>
      </w:pPr>
      <w:r>
        <w:t>Username</w:t>
      </w:r>
    </w:p>
    <w:p w14:paraId="70533DAC" w14:textId="77777777" w:rsidR="00B20708" w:rsidRDefault="00B20708" w:rsidP="009E7928">
      <w:pPr>
        <w:pStyle w:val="BodyText"/>
        <w:ind w:left="720"/>
      </w:pPr>
      <w:proofErr w:type="gramStart"/>
      <w:r>
        <w:t>shown</w:t>
      </w:r>
      <w:proofErr w:type="gramEnd"/>
      <w:r>
        <w:t>, but not editable here</w:t>
      </w:r>
    </w:p>
    <w:p w14:paraId="4471F1EF" w14:textId="77777777" w:rsidR="00B20708" w:rsidRDefault="00B20708" w:rsidP="00415738">
      <w:pPr>
        <w:pStyle w:val="BodyText"/>
        <w:numPr>
          <w:ilvl w:val="0"/>
          <w:numId w:val="38"/>
        </w:numPr>
      </w:pPr>
      <w:r>
        <w:t>Display name</w:t>
      </w:r>
    </w:p>
    <w:p w14:paraId="625B40CD" w14:textId="77777777" w:rsidR="00B20708" w:rsidRDefault="00B20708" w:rsidP="009E7928">
      <w:pPr>
        <w:pStyle w:val="BodyText"/>
        <w:ind w:left="720"/>
      </w:pPr>
      <w:proofErr w:type="gramStart"/>
      <w:r>
        <w:t>additional</w:t>
      </w:r>
      <w:proofErr w:type="gramEnd"/>
      <w:r>
        <w:t>, not editable field, displaying full member name</w:t>
      </w:r>
    </w:p>
    <w:p w14:paraId="61D1F6A6" w14:textId="77777777" w:rsidR="00B20708" w:rsidRDefault="00B20708" w:rsidP="00415738">
      <w:pPr>
        <w:pStyle w:val="BodyText"/>
        <w:numPr>
          <w:ilvl w:val="0"/>
          <w:numId w:val="38"/>
        </w:numPr>
      </w:pPr>
      <w:r>
        <w:t>Password, Confirm password</w:t>
      </w:r>
    </w:p>
    <w:p w14:paraId="4EF03A03" w14:textId="77777777" w:rsidR="00B20708" w:rsidRDefault="00B20708" w:rsidP="009E7928">
      <w:pPr>
        <w:pStyle w:val="BodyText"/>
        <w:ind w:left="720"/>
      </w:pPr>
      <w:proofErr w:type="gramStart"/>
      <w:r>
        <w:t>these</w:t>
      </w:r>
      <w:proofErr w:type="gramEnd"/>
      <w:r>
        <w:t xml:space="preserve"> are not shown at all</w:t>
      </w:r>
    </w:p>
    <w:p w14:paraId="347144B5" w14:textId="77777777" w:rsidR="00415738" w:rsidRDefault="00415738" w:rsidP="00B20708">
      <w:pPr>
        <w:pStyle w:val="BodyText"/>
      </w:pPr>
    </w:p>
    <w:p w14:paraId="0318C982" w14:textId="7CB9CD35" w:rsidR="00B20708" w:rsidRDefault="00B20708" w:rsidP="00B20708">
      <w:pPr>
        <w:pStyle w:val="BodyText"/>
      </w:pPr>
      <w:proofErr w:type="spellStart"/>
      <w:r>
        <w:t>Organisation</w:t>
      </w:r>
      <w:proofErr w:type="spellEnd"/>
    </w:p>
    <w:p w14:paraId="68F7380C" w14:textId="77777777" w:rsidR="00B20708" w:rsidRDefault="00B20708" w:rsidP="009E7928">
      <w:pPr>
        <w:pStyle w:val="BodyText"/>
        <w:numPr>
          <w:ilvl w:val="0"/>
          <w:numId w:val="38"/>
        </w:numPr>
      </w:pPr>
      <w:r>
        <w:t>&lt;</w:t>
      </w:r>
      <w:proofErr w:type="spellStart"/>
      <w:proofErr w:type="gramStart"/>
      <w:r>
        <w:t>organisation</w:t>
      </w:r>
      <w:proofErr w:type="spellEnd"/>
      <w:proofErr w:type="gramEnd"/>
      <w:r>
        <w:t xml:space="preserve"> name&gt;</w:t>
      </w:r>
    </w:p>
    <w:p w14:paraId="6F2E0A90" w14:textId="77777777" w:rsidR="00B20708" w:rsidRDefault="00B20708" w:rsidP="009E7928">
      <w:pPr>
        <w:pStyle w:val="BodyText"/>
        <w:ind w:left="720"/>
      </w:pPr>
      <w:proofErr w:type="gramStart"/>
      <w:r>
        <w:t>option</w:t>
      </w:r>
      <w:proofErr w:type="gramEnd"/>
      <w:r>
        <w:t xml:space="preserve"> for non-admin only.</w:t>
      </w:r>
    </w:p>
    <w:p w14:paraId="54581DDD" w14:textId="77777777" w:rsidR="00B20708" w:rsidRDefault="00B20708" w:rsidP="009E7928">
      <w:pPr>
        <w:pStyle w:val="BodyText"/>
        <w:ind w:left="720"/>
      </w:pPr>
      <w:proofErr w:type="gramStart"/>
      <w:r>
        <w:t>just</w:t>
      </w:r>
      <w:proofErr w:type="gramEnd"/>
      <w:r>
        <w:t xml:space="preserve"> a text, not as a link</w:t>
      </w:r>
    </w:p>
    <w:p w14:paraId="537E8252" w14:textId="77777777" w:rsidR="00B20708" w:rsidRDefault="00B20708" w:rsidP="009E7928">
      <w:pPr>
        <w:pStyle w:val="BodyText"/>
        <w:numPr>
          <w:ilvl w:val="0"/>
          <w:numId w:val="38"/>
        </w:numPr>
      </w:pPr>
      <w:r>
        <w:t>&lt;</w:t>
      </w:r>
      <w:proofErr w:type="gramStart"/>
      <w:r>
        <w:t>dropdown</w:t>
      </w:r>
      <w:proofErr w:type="gramEnd"/>
      <w:r>
        <w:t>&gt;</w:t>
      </w:r>
    </w:p>
    <w:p w14:paraId="375A783A" w14:textId="77777777" w:rsidR="00B20708" w:rsidRDefault="00B20708" w:rsidP="009E7928">
      <w:pPr>
        <w:pStyle w:val="BodyText"/>
        <w:ind w:left="720"/>
      </w:pPr>
      <w:proofErr w:type="gramStart"/>
      <w:r>
        <w:t>option</w:t>
      </w:r>
      <w:proofErr w:type="gramEnd"/>
      <w:r>
        <w:t xml:space="preserve"> for admin only.</w:t>
      </w:r>
    </w:p>
    <w:p w14:paraId="24C32D40" w14:textId="77777777" w:rsidR="00B20708" w:rsidRDefault="00B20708" w:rsidP="009E7928">
      <w:pPr>
        <w:pStyle w:val="BodyText"/>
        <w:ind w:left="720"/>
      </w:pPr>
      <w:proofErr w:type="gramStart"/>
      <w:r>
        <w:t>this</w:t>
      </w:r>
      <w:proofErr w:type="gramEnd"/>
      <w:r>
        <w:t xml:space="preserve"> is the dropdown shown on </w:t>
      </w:r>
      <w:proofErr w:type="spellStart"/>
      <w:r>
        <w:t>RegistrationPage</w:t>
      </w:r>
      <w:proofErr w:type="spellEnd"/>
      <w:r>
        <w:t xml:space="preserve"> (without the special items).</w:t>
      </w:r>
    </w:p>
    <w:p w14:paraId="6EABC478" w14:textId="77777777" w:rsidR="00B20708" w:rsidRDefault="00B20708" w:rsidP="009E7928">
      <w:pPr>
        <w:pStyle w:val="BodyText"/>
        <w:ind w:left="720"/>
      </w:pPr>
      <w:proofErr w:type="gramStart"/>
      <w:r>
        <w:t>current</w:t>
      </w:r>
      <w:proofErr w:type="gramEnd"/>
      <w:r>
        <w:t xml:space="preserve"> </w:t>
      </w:r>
      <w:proofErr w:type="spellStart"/>
      <w:r>
        <w:t>organisation</w:t>
      </w:r>
      <w:proofErr w:type="spellEnd"/>
      <w:r>
        <w:t xml:space="preserve"> is default selected in the dropdown. </w:t>
      </w:r>
    </w:p>
    <w:p w14:paraId="4E9D0FBA" w14:textId="77777777" w:rsidR="00B20708" w:rsidRDefault="00B20708" w:rsidP="009E7928">
      <w:pPr>
        <w:pStyle w:val="BodyText"/>
        <w:ind w:left="720"/>
      </w:pPr>
      <w:r>
        <w:t xml:space="preserve">Normally only active </w:t>
      </w:r>
      <w:proofErr w:type="spellStart"/>
      <w:r>
        <w:t>organisations</w:t>
      </w:r>
      <w:proofErr w:type="spellEnd"/>
      <w:r>
        <w:t xml:space="preserve"> are shown here. If the current </w:t>
      </w:r>
      <w:proofErr w:type="spellStart"/>
      <w:r>
        <w:t>organisation</w:t>
      </w:r>
      <w:proofErr w:type="spellEnd"/>
      <w:r>
        <w:t xml:space="preserve"> is candidate, it too is shown in the list (selected).</w:t>
      </w:r>
    </w:p>
    <w:p w14:paraId="7A712E34" w14:textId="77777777" w:rsidR="00B20708" w:rsidRDefault="00B20708" w:rsidP="009E7928">
      <w:pPr>
        <w:pStyle w:val="BodyText"/>
        <w:ind w:left="720"/>
      </w:pPr>
      <w:r>
        <w:t xml:space="preserve">The list is sorted </w:t>
      </w:r>
      <w:proofErr w:type="spellStart"/>
      <w:r>
        <w:t>bij</w:t>
      </w:r>
      <w:proofErr w:type="spellEnd"/>
      <w:r>
        <w:t xml:space="preserve"> </w:t>
      </w:r>
      <w:proofErr w:type="spellStart"/>
      <w:r>
        <w:t>organisation</w:t>
      </w:r>
      <w:proofErr w:type="spellEnd"/>
      <w:r>
        <w:t xml:space="preserve"> name.</w:t>
      </w:r>
    </w:p>
    <w:p w14:paraId="630686B6" w14:textId="77777777" w:rsidR="00B20708" w:rsidRDefault="00B20708" w:rsidP="009E7928">
      <w:pPr>
        <w:pStyle w:val="BodyText"/>
        <w:numPr>
          <w:ilvl w:val="0"/>
          <w:numId w:val="38"/>
        </w:numPr>
      </w:pPr>
      <w:proofErr w:type="gramStart"/>
      <w:r>
        <w:t>in</w:t>
      </w:r>
      <w:proofErr w:type="gramEnd"/>
      <w:r>
        <w:t xml:space="preserve"> any case, the value of </w:t>
      </w:r>
      <w:proofErr w:type="spellStart"/>
      <w:r>
        <w:t>organisation</w:t>
      </w:r>
      <w:proofErr w:type="spellEnd"/>
      <w:r>
        <w:t xml:space="preserve"> has no label 'Name'</w:t>
      </w:r>
    </w:p>
    <w:p w14:paraId="0C6ADDD8" w14:textId="77777777" w:rsidR="00B20708" w:rsidRDefault="00B20708" w:rsidP="009E7928">
      <w:pPr>
        <w:pStyle w:val="BodyText"/>
        <w:numPr>
          <w:ilvl w:val="0"/>
          <w:numId w:val="38"/>
        </w:numPr>
      </w:pPr>
      <w:r>
        <w:t>(</w:t>
      </w:r>
      <w:proofErr w:type="gramStart"/>
      <w:r>
        <w:t>no</w:t>
      </w:r>
      <w:proofErr w:type="gramEnd"/>
      <w:r>
        <w:t xml:space="preserve"> other fields of the </w:t>
      </w:r>
      <w:proofErr w:type="spellStart"/>
      <w:r>
        <w:t>organisation</w:t>
      </w:r>
      <w:proofErr w:type="spellEnd"/>
      <w:r>
        <w:t xml:space="preserve"> are shown here)</w:t>
      </w:r>
    </w:p>
    <w:p w14:paraId="7A023EE8" w14:textId="77777777" w:rsidR="009E7928" w:rsidRDefault="009E7928" w:rsidP="00B20708">
      <w:pPr>
        <w:pStyle w:val="BodyText"/>
      </w:pPr>
    </w:p>
    <w:p w14:paraId="34D8D40F" w14:textId="4C052719" w:rsidR="00B20708" w:rsidRDefault="00B20708" w:rsidP="00B20708">
      <w:pPr>
        <w:pStyle w:val="BodyText"/>
      </w:pPr>
      <w:r>
        <w:t>Footer:</w:t>
      </w:r>
    </w:p>
    <w:p w14:paraId="7D4C1471" w14:textId="77777777" w:rsidR="00B20708" w:rsidRDefault="00B20708" w:rsidP="009E7928">
      <w:pPr>
        <w:pStyle w:val="BodyText"/>
        <w:numPr>
          <w:ilvl w:val="0"/>
          <w:numId w:val="39"/>
        </w:numPr>
      </w:pPr>
      <w:r>
        <w:t>Save, changes are saved</w:t>
      </w:r>
    </w:p>
    <w:p w14:paraId="6AB940D0" w14:textId="77777777" w:rsidR="00B20708" w:rsidRDefault="00B20708" w:rsidP="009E7928">
      <w:pPr>
        <w:pStyle w:val="BodyText"/>
        <w:ind w:left="720"/>
      </w:pPr>
      <w:proofErr w:type="gramStart"/>
      <w:r>
        <w:t>leads</w:t>
      </w:r>
      <w:proofErr w:type="gramEnd"/>
      <w:r>
        <w:t xml:space="preserve"> (back) to </w:t>
      </w:r>
      <w:proofErr w:type="spellStart"/>
      <w:r>
        <w:t>MemberPage</w:t>
      </w:r>
      <w:proofErr w:type="spellEnd"/>
    </w:p>
    <w:p w14:paraId="218A7F5A" w14:textId="5FF85EE0" w:rsidR="00B20708" w:rsidRDefault="00B20708" w:rsidP="009E7928">
      <w:pPr>
        <w:pStyle w:val="BodyText"/>
        <w:numPr>
          <w:ilvl w:val="0"/>
          <w:numId w:val="39"/>
        </w:numPr>
      </w:pPr>
      <w:r>
        <w:t xml:space="preserve">Cancel button, changes are not saved, leads (back) to </w:t>
      </w:r>
      <w:proofErr w:type="spellStart"/>
      <w:r>
        <w:t>MemberPage</w:t>
      </w:r>
      <w:proofErr w:type="spellEnd"/>
    </w:p>
    <w:p w14:paraId="386E9CCD" w14:textId="77777777" w:rsidR="009E7928" w:rsidRDefault="009E7928" w:rsidP="009E7928">
      <w:pPr>
        <w:pStyle w:val="BodyText"/>
      </w:pPr>
    </w:p>
    <w:p w14:paraId="5FCB2044" w14:textId="77777777" w:rsidR="002E40EC" w:rsidRDefault="002E40EC" w:rsidP="002E40EC">
      <w:pPr>
        <w:pStyle w:val="Heading4"/>
      </w:pPr>
      <w:proofErr w:type="spellStart"/>
      <w:r>
        <w:t>ChangeMembershipPage</w:t>
      </w:r>
      <w:proofErr w:type="spellEnd"/>
    </w:p>
    <w:p w14:paraId="0EA1BB2E" w14:textId="77777777" w:rsidR="002E40EC" w:rsidRDefault="002E40EC" w:rsidP="002E40EC">
      <w:pPr>
        <w:pStyle w:val="BodyText"/>
      </w:pPr>
      <w:proofErr w:type="gramStart"/>
      <w:r>
        <w:t>Intermediate page for admin to facilitate user notification of changes in account.</w:t>
      </w:r>
      <w:proofErr w:type="gramEnd"/>
      <w:r>
        <w:t xml:space="preserve"> Besides this, of course other communication between depositor and admin should occur outside of the system.</w:t>
      </w:r>
    </w:p>
    <w:p w14:paraId="6D968B75" w14:textId="77777777" w:rsidR="002E40EC" w:rsidRDefault="002E40EC" w:rsidP="002E40EC">
      <w:pPr>
        <w:pStyle w:val="BodyText"/>
      </w:pPr>
    </w:p>
    <w:p w14:paraId="4370E6BD" w14:textId="77777777" w:rsidR="002E40EC" w:rsidRDefault="002E40EC" w:rsidP="00E65D16">
      <w:pPr>
        <w:pStyle w:val="Heading5"/>
      </w:pPr>
      <w:r>
        <w:t>Spec</w:t>
      </w:r>
    </w:p>
    <w:p w14:paraId="5D50B567" w14:textId="77777777" w:rsidR="002E40EC" w:rsidRDefault="002E40EC" w:rsidP="002E40EC">
      <w:pPr>
        <w:pStyle w:val="BodyText"/>
      </w:pPr>
    </w:p>
    <w:p w14:paraId="7C4C1AF6" w14:textId="77777777" w:rsidR="002E40EC" w:rsidRDefault="002E40EC" w:rsidP="002E40EC">
      <w:pPr>
        <w:pStyle w:val="BodyText"/>
      </w:pPr>
      <w:r>
        <w:t>Title: "Contact member &lt;</w:t>
      </w:r>
      <w:proofErr w:type="spellStart"/>
      <w:r>
        <w:t>displayname</w:t>
      </w:r>
      <w:proofErr w:type="spellEnd"/>
      <w:r>
        <w:t>&gt;"</w:t>
      </w:r>
    </w:p>
    <w:p w14:paraId="0EB35AD0" w14:textId="77777777" w:rsidR="002E40EC" w:rsidRDefault="002E40EC" w:rsidP="002E40EC">
      <w:pPr>
        <w:pStyle w:val="BodyText"/>
      </w:pPr>
    </w:p>
    <w:p w14:paraId="178FBBFB" w14:textId="6E554B87" w:rsidR="002E40EC" w:rsidRDefault="002E40EC" w:rsidP="002E40EC">
      <w:pPr>
        <w:pStyle w:val="BodyText"/>
      </w:pPr>
      <w:r>
        <w:t>Fields:</w:t>
      </w:r>
    </w:p>
    <w:p w14:paraId="002B41C3" w14:textId="77777777" w:rsidR="002E40EC" w:rsidRDefault="002E40EC" w:rsidP="002E40EC">
      <w:pPr>
        <w:pStyle w:val="BodyText"/>
        <w:numPr>
          <w:ilvl w:val="0"/>
          <w:numId w:val="39"/>
        </w:numPr>
      </w:pPr>
      <w:r>
        <w:t>Subject</w:t>
      </w:r>
    </w:p>
    <w:p w14:paraId="16868473" w14:textId="77777777" w:rsidR="002E40EC" w:rsidRDefault="002E40EC" w:rsidP="002E40EC">
      <w:pPr>
        <w:pStyle w:val="BodyText"/>
        <w:ind w:left="720"/>
      </w:pPr>
      <w:proofErr w:type="spellStart"/>
      <w:proofErr w:type="gramStart"/>
      <w:r>
        <w:t>textfield</w:t>
      </w:r>
      <w:proofErr w:type="spellEnd"/>
      <w:proofErr w:type="gramEnd"/>
    </w:p>
    <w:p w14:paraId="4193E281" w14:textId="77777777" w:rsidR="002E40EC" w:rsidRDefault="002E40EC" w:rsidP="002E40EC">
      <w:pPr>
        <w:pStyle w:val="BodyText"/>
        <w:ind w:left="720"/>
      </w:pPr>
      <w:proofErr w:type="gramStart"/>
      <w:r>
        <w:t>default</w:t>
      </w:r>
      <w:proofErr w:type="gramEnd"/>
      <w:r>
        <w:t xml:space="preserve"> values: see e-mail to member, below.</w:t>
      </w:r>
    </w:p>
    <w:p w14:paraId="616555F2" w14:textId="77777777" w:rsidR="002E40EC" w:rsidRDefault="002E40EC" w:rsidP="002E40EC">
      <w:pPr>
        <w:pStyle w:val="BodyText"/>
        <w:numPr>
          <w:ilvl w:val="0"/>
          <w:numId w:val="39"/>
        </w:numPr>
      </w:pPr>
      <w:r>
        <w:t>Message</w:t>
      </w:r>
    </w:p>
    <w:p w14:paraId="079F043A" w14:textId="77777777" w:rsidR="002E40EC" w:rsidRDefault="002E40EC" w:rsidP="002E40EC">
      <w:pPr>
        <w:pStyle w:val="BodyText"/>
        <w:ind w:left="720"/>
      </w:pPr>
      <w:proofErr w:type="spellStart"/>
      <w:proofErr w:type="gramStart"/>
      <w:r>
        <w:t>textarea</w:t>
      </w:r>
      <w:proofErr w:type="spellEnd"/>
      <w:proofErr w:type="gramEnd"/>
    </w:p>
    <w:p w14:paraId="7A71DA57" w14:textId="77777777" w:rsidR="002E40EC" w:rsidRDefault="002E40EC" w:rsidP="002E40EC">
      <w:pPr>
        <w:pStyle w:val="BodyText"/>
        <w:ind w:left="720"/>
      </w:pPr>
      <w:proofErr w:type="gramStart"/>
      <w:r>
        <w:t>default</w:t>
      </w:r>
      <w:proofErr w:type="gramEnd"/>
      <w:r>
        <w:t xml:space="preserve"> value: see e-mail to member, below.</w:t>
      </w:r>
    </w:p>
    <w:p w14:paraId="7CD2416D" w14:textId="77777777" w:rsidR="002E40EC" w:rsidRDefault="002E40EC" w:rsidP="002E40EC">
      <w:pPr>
        <w:pStyle w:val="BodyText"/>
      </w:pPr>
    </w:p>
    <w:p w14:paraId="06251B05" w14:textId="593F5BD3" w:rsidR="002E40EC" w:rsidRDefault="002E40EC" w:rsidP="002E40EC">
      <w:pPr>
        <w:pStyle w:val="BodyText"/>
      </w:pPr>
      <w:r>
        <w:t>Footer:</w:t>
      </w:r>
    </w:p>
    <w:p w14:paraId="588A5180" w14:textId="77777777" w:rsidR="002E40EC" w:rsidRDefault="002E40EC" w:rsidP="002E40EC">
      <w:pPr>
        <w:pStyle w:val="BodyText"/>
        <w:numPr>
          <w:ilvl w:val="0"/>
          <w:numId w:val="39"/>
        </w:numPr>
      </w:pPr>
      <w:r>
        <w:t>Send</w:t>
      </w:r>
    </w:p>
    <w:p w14:paraId="4D658EAA" w14:textId="77777777" w:rsidR="002E40EC" w:rsidRDefault="002E40EC" w:rsidP="002E40EC">
      <w:pPr>
        <w:pStyle w:val="BodyText"/>
        <w:ind w:left="720"/>
      </w:pPr>
      <w:proofErr w:type="gramStart"/>
      <w:r>
        <w:t>status</w:t>
      </w:r>
      <w:proofErr w:type="gramEnd"/>
      <w:r>
        <w:t xml:space="preserve"> is changed, e-mail is sent to member</w:t>
      </w:r>
    </w:p>
    <w:p w14:paraId="4C1EF091" w14:textId="77777777" w:rsidR="002E40EC" w:rsidRDefault="002E40EC" w:rsidP="002E40EC">
      <w:pPr>
        <w:pStyle w:val="BodyText"/>
        <w:ind w:left="720"/>
      </w:pPr>
      <w:proofErr w:type="gramStart"/>
      <w:r>
        <w:t>leads</w:t>
      </w:r>
      <w:proofErr w:type="gramEnd"/>
      <w:r>
        <w:t xml:space="preserve"> (back) to </w:t>
      </w:r>
      <w:proofErr w:type="spellStart"/>
      <w:r>
        <w:t>MemberPage</w:t>
      </w:r>
      <w:proofErr w:type="spellEnd"/>
    </w:p>
    <w:p w14:paraId="59FFB83A" w14:textId="77777777" w:rsidR="002E40EC" w:rsidRDefault="002E40EC" w:rsidP="002E40EC">
      <w:pPr>
        <w:pStyle w:val="BodyText"/>
        <w:numPr>
          <w:ilvl w:val="0"/>
          <w:numId w:val="39"/>
        </w:numPr>
      </w:pPr>
      <w:r>
        <w:t>Don't send</w:t>
      </w:r>
    </w:p>
    <w:p w14:paraId="424B62D6" w14:textId="77777777" w:rsidR="002E40EC" w:rsidRDefault="002E40EC" w:rsidP="002E40EC">
      <w:pPr>
        <w:pStyle w:val="BodyText"/>
        <w:ind w:left="720"/>
      </w:pPr>
      <w:proofErr w:type="gramStart"/>
      <w:r>
        <w:t>status</w:t>
      </w:r>
      <w:proofErr w:type="gramEnd"/>
      <w:r>
        <w:t xml:space="preserve"> is changed</w:t>
      </w:r>
    </w:p>
    <w:p w14:paraId="611B7672" w14:textId="77777777" w:rsidR="002E40EC" w:rsidRDefault="002E40EC" w:rsidP="002E40EC">
      <w:pPr>
        <w:pStyle w:val="BodyText"/>
        <w:ind w:left="720"/>
      </w:pPr>
      <w:proofErr w:type="gramStart"/>
      <w:r>
        <w:t>leads</w:t>
      </w:r>
      <w:proofErr w:type="gramEnd"/>
      <w:r>
        <w:t xml:space="preserve"> (back) to </w:t>
      </w:r>
      <w:proofErr w:type="spellStart"/>
      <w:r>
        <w:t>MemberPage</w:t>
      </w:r>
      <w:proofErr w:type="spellEnd"/>
    </w:p>
    <w:p w14:paraId="759BD0EC" w14:textId="77777777" w:rsidR="002E40EC" w:rsidRDefault="002E40EC" w:rsidP="002E40EC">
      <w:pPr>
        <w:pStyle w:val="BodyText"/>
        <w:numPr>
          <w:ilvl w:val="0"/>
          <w:numId w:val="39"/>
        </w:numPr>
      </w:pPr>
      <w:r>
        <w:t>Cancel</w:t>
      </w:r>
    </w:p>
    <w:p w14:paraId="75AAE1F2" w14:textId="77777777" w:rsidR="002E40EC" w:rsidRDefault="002E40EC" w:rsidP="002E40EC">
      <w:pPr>
        <w:pStyle w:val="BodyText"/>
        <w:ind w:left="720"/>
      </w:pPr>
      <w:proofErr w:type="gramStart"/>
      <w:r>
        <w:t>leads</w:t>
      </w:r>
      <w:proofErr w:type="gramEnd"/>
      <w:r>
        <w:t xml:space="preserve"> (back) to </w:t>
      </w:r>
      <w:proofErr w:type="spellStart"/>
      <w:r>
        <w:t>MemberPage</w:t>
      </w:r>
      <w:proofErr w:type="spellEnd"/>
    </w:p>
    <w:p w14:paraId="15180E67" w14:textId="77777777" w:rsidR="002E40EC" w:rsidRDefault="002E40EC" w:rsidP="002E40EC">
      <w:pPr>
        <w:pStyle w:val="BodyText"/>
      </w:pPr>
    </w:p>
    <w:p w14:paraId="37AAF6A1" w14:textId="77777777" w:rsidR="002E40EC" w:rsidRDefault="002E40EC" w:rsidP="00E65D16">
      <w:pPr>
        <w:pStyle w:val="Heading5"/>
      </w:pPr>
      <w:r>
        <w:t>E-mail to member</w:t>
      </w:r>
    </w:p>
    <w:p w14:paraId="34C43FC0" w14:textId="77777777" w:rsidR="002E40EC" w:rsidRDefault="002E40EC" w:rsidP="002E40EC">
      <w:pPr>
        <w:pStyle w:val="BodyText"/>
      </w:pPr>
    </w:p>
    <w:p w14:paraId="67CE8A9B" w14:textId="77777777" w:rsidR="002E40EC" w:rsidRDefault="002E40EC" w:rsidP="002E40EC">
      <w:pPr>
        <w:pStyle w:val="BodyText"/>
      </w:pPr>
      <w:r>
        <w:t>The message default text depends on the action that was taken:</w:t>
      </w:r>
    </w:p>
    <w:p w14:paraId="79A83EB0" w14:textId="77777777" w:rsidR="002E40EC" w:rsidRDefault="002E40EC" w:rsidP="002E40EC">
      <w:pPr>
        <w:pStyle w:val="BodyText"/>
      </w:pPr>
    </w:p>
    <w:p w14:paraId="4679D2BC" w14:textId="77777777" w:rsidR="002E40EC" w:rsidRDefault="002E40EC" w:rsidP="00E65D16">
      <w:pPr>
        <w:pStyle w:val="Heading6"/>
      </w:pPr>
      <w:r>
        <w:t>Activate</w:t>
      </w:r>
    </w:p>
    <w:p w14:paraId="4A96463F" w14:textId="77777777" w:rsidR="002E40EC" w:rsidRDefault="002E40EC" w:rsidP="002E40EC">
      <w:pPr>
        <w:pStyle w:val="BodyText"/>
      </w:pPr>
    </w:p>
    <w:p w14:paraId="7BD1B5C9" w14:textId="4291AC98" w:rsidR="002E40EC" w:rsidRDefault="002E40EC" w:rsidP="002E40EC">
      <w:pPr>
        <w:pStyle w:val="BodyText"/>
      </w:pPr>
      <w:r>
        <w:t>Subject: "DCCD: account activated"</w:t>
      </w:r>
    </w:p>
    <w:p w14:paraId="723ADAA4" w14:textId="56ED3585" w:rsidR="002E40EC" w:rsidRDefault="002E40EC" w:rsidP="002E40EC">
      <w:pPr>
        <w:pStyle w:val="BodyText"/>
      </w:pPr>
      <w:r>
        <w:t>Default message:</w:t>
      </w:r>
    </w:p>
    <w:p w14:paraId="56E2B1EC" w14:textId="77777777" w:rsidR="002E40EC" w:rsidRDefault="002E40EC" w:rsidP="002E40EC">
      <w:pPr>
        <w:pStyle w:val="Code"/>
      </w:pPr>
      <w:r>
        <w:t>&lt;</w:t>
      </w:r>
      <w:proofErr w:type="gramStart"/>
      <w:r>
        <w:t>header</w:t>
      </w:r>
      <w:proofErr w:type="gramEnd"/>
      <w:r>
        <w:t>&gt;</w:t>
      </w:r>
    </w:p>
    <w:p w14:paraId="51D09DC0" w14:textId="77777777" w:rsidR="002E40EC" w:rsidRDefault="002E40EC" w:rsidP="002E40EC">
      <w:pPr>
        <w:pStyle w:val="Code"/>
      </w:pPr>
    </w:p>
    <w:p w14:paraId="4B40A19F" w14:textId="77777777" w:rsidR="002E40EC" w:rsidRDefault="002E40EC" w:rsidP="002E40EC">
      <w:pPr>
        <w:pStyle w:val="Code"/>
      </w:pPr>
      <w:r>
        <w:t>Your membership account '&lt;username&gt;' has been approved. You are now able to log in to DCCD.</w:t>
      </w:r>
    </w:p>
    <w:p w14:paraId="0985268F" w14:textId="77777777" w:rsidR="002E40EC" w:rsidRDefault="002E40EC" w:rsidP="002E40EC">
      <w:pPr>
        <w:pStyle w:val="Code"/>
      </w:pPr>
      <w:r>
        <w:t>You may use this direct link:</w:t>
      </w:r>
    </w:p>
    <w:p w14:paraId="5424EE9A" w14:textId="77777777" w:rsidR="002E40EC" w:rsidRDefault="002E40EC" w:rsidP="002E40EC">
      <w:pPr>
        <w:pStyle w:val="Code"/>
      </w:pPr>
      <w:r>
        <w:t>&lt;</w:t>
      </w:r>
      <w:proofErr w:type="gramStart"/>
      <w:r>
        <w:t>link</w:t>
      </w:r>
      <w:proofErr w:type="gramEnd"/>
      <w:r>
        <w:t>&gt;</w:t>
      </w:r>
    </w:p>
    <w:p w14:paraId="27E25BB2" w14:textId="77777777" w:rsidR="002E40EC" w:rsidRDefault="002E40EC" w:rsidP="002E40EC">
      <w:pPr>
        <w:pStyle w:val="Code"/>
      </w:pPr>
    </w:p>
    <w:p w14:paraId="31E475A9" w14:textId="77777777" w:rsidR="002E40EC" w:rsidRDefault="002E40EC" w:rsidP="002E40EC">
      <w:pPr>
        <w:pStyle w:val="Code"/>
      </w:pPr>
      <w:r>
        <w:t>&lt;</w:t>
      </w:r>
      <w:proofErr w:type="gramStart"/>
      <w:r>
        <w:t>footer</w:t>
      </w:r>
      <w:proofErr w:type="gramEnd"/>
      <w:r>
        <w:t>&gt;</w:t>
      </w:r>
    </w:p>
    <w:p w14:paraId="652B20AE" w14:textId="77777777" w:rsidR="002E40EC" w:rsidRDefault="002E40EC" w:rsidP="002E40EC">
      <w:pPr>
        <w:pStyle w:val="BodyText"/>
      </w:pPr>
    </w:p>
    <w:p w14:paraId="24829E80" w14:textId="77777777" w:rsidR="002E40EC" w:rsidRDefault="002E40EC" w:rsidP="00E65D16">
      <w:pPr>
        <w:pStyle w:val="Heading6"/>
      </w:pPr>
      <w:r>
        <w:t>Delete</w:t>
      </w:r>
    </w:p>
    <w:p w14:paraId="420760A1" w14:textId="77777777" w:rsidR="002E40EC" w:rsidRDefault="002E40EC" w:rsidP="002E40EC">
      <w:pPr>
        <w:pStyle w:val="BodyText"/>
      </w:pPr>
    </w:p>
    <w:p w14:paraId="5BB3B831" w14:textId="699726F2" w:rsidR="002E40EC" w:rsidRDefault="002E40EC" w:rsidP="002E40EC">
      <w:pPr>
        <w:pStyle w:val="BodyText"/>
      </w:pPr>
      <w:r>
        <w:t>Subject: "DCCD: account deleted"</w:t>
      </w:r>
    </w:p>
    <w:p w14:paraId="18AE0632" w14:textId="77777777" w:rsidR="002E40EC" w:rsidRDefault="002E40EC" w:rsidP="002E40EC">
      <w:pPr>
        <w:pStyle w:val="BodyText"/>
      </w:pPr>
      <w:r>
        <w:t>Default message:</w:t>
      </w:r>
    </w:p>
    <w:p w14:paraId="67307032" w14:textId="77777777" w:rsidR="002E40EC" w:rsidRDefault="002E40EC" w:rsidP="002E40EC">
      <w:pPr>
        <w:pStyle w:val="BodyText"/>
      </w:pPr>
    </w:p>
    <w:p w14:paraId="484D2BAB" w14:textId="77777777" w:rsidR="002E40EC" w:rsidRDefault="002E40EC" w:rsidP="002E40EC">
      <w:pPr>
        <w:pStyle w:val="Code"/>
      </w:pPr>
      <w:r>
        <w:t>&lt;</w:t>
      </w:r>
      <w:proofErr w:type="gramStart"/>
      <w:r>
        <w:t>header</w:t>
      </w:r>
      <w:proofErr w:type="gramEnd"/>
      <w:r>
        <w:t>&gt;</w:t>
      </w:r>
    </w:p>
    <w:p w14:paraId="5391227A" w14:textId="77777777" w:rsidR="002E40EC" w:rsidRDefault="002E40EC" w:rsidP="002E40EC">
      <w:pPr>
        <w:pStyle w:val="Code"/>
      </w:pPr>
    </w:p>
    <w:p w14:paraId="01E4769E" w14:textId="77777777" w:rsidR="002E40EC" w:rsidRDefault="002E40EC" w:rsidP="002E40EC">
      <w:pPr>
        <w:pStyle w:val="Code"/>
      </w:pPr>
      <w:r>
        <w:t>Your membership account '&lt;username&gt;' has been deleted. You will not be able to log in to DCCD using this account.</w:t>
      </w:r>
    </w:p>
    <w:p w14:paraId="34A74C23" w14:textId="77777777" w:rsidR="002E40EC" w:rsidRDefault="002E40EC" w:rsidP="002E40EC">
      <w:pPr>
        <w:pStyle w:val="Code"/>
      </w:pPr>
    </w:p>
    <w:p w14:paraId="068233AD" w14:textId="1120B229" w:rsidR="009E7928" w:rsidRDefault="002E40EC" w:rsidP="002E40EC">
      <w:pPr>
        <w:pStyle w:val="Code"/>
      </w:pPr>
      <w:r>
        <w:t>&lt;</w:t>
      </w:r>
      <w:proofErr w:type="gramStart"/>
      <w:r>
        <w:t>footer</w:t>
      </w:r>
      <w:proofErr w:type="gramEnd"/>
      <w:r>
        <w:t>&gt;</w:t>
      </w:r>
    </w:p>
    <w:p w14:paraId="66BE090C" w14:textId="77777777" w:rsidR="002E40EC" w:rsidRDefault="002E40EC" w:rsidP="002E40EC">
      <w:pPr>
        <w:pStyle w:val="code-follow"/>
      </w:pPr>
    </w:p>
    <w:p w14:paraId="236E0A39" w14:textId="77777777" w:rsidR="002E40EC" w:rsidRDefault="002E40EC" w:rsidP="002E40EC">
      <w:pPr>
        <w:pStyle w:val="BodyText"/>
      </w:pPr>
    </w:p>
    <w:p w14:paraId="46799CA3" w14:textId="77777777" w:rsidR="00E76B75" w:rsidRDefault="00E76B75" w:rsidP="00E76B75">
      <w:pPr>
        <w:pStyle w:val="Heading4"/>
      </w:pPr>
      <w:proofErr w:type="spellStart"/>
      <w:r>
        <w:t>ChangePasswordPage</w:t>
      </w:r>
      <w:proofErr w:type="spellEnd"/>
    </w:p>
    <w:p w14:paraId="00EAFBD9" w14:textId="17679E33" w:rsidR="00E76B75" w:rsidRDefault="00E76B75" w:rsidP="00E65D16">
      <w:pPr>
        <w:pStyle w:val="Heading5"/>
      </w:pPr>
      <w:r>
        <w:t>How to get here</w:t>
      </w:r>
    </w:p>
    <w:p w14:paraId="2BC07B0F" w14:textId="05597C6A" w:rsidR="00E76B75" w:rsidRDefault="00E76B75" w:rsidP="00E76B75">
      <w:pPr>
        <w:pStyle w:val="BodyText"/>
      </w:pPr>
      <w:proofErr w:type="spellStart"/>
      <w:r>
        <w:t>MemberPage</w:t>
      </w:r>
      <w:proofErr w:type="spellEnd"/>
    </w:p>
    <w:p w14:paraId="123DCBD0" w14:textId="77777777" w:rsidR="00E76B75" w:rsidRDefault="00E76B75" w:rsidP="00E76B75">
      <w:pPr>
        <w:pStyle w:val="BodyText"/>
        <w:numPr>
          <w:ilvl w:val="0"/>
          <w:numId w:val="39"/>
        </w:numPr>
      </w:pPr>
      <w:proofErr w:type="gramStart"/>
      <w:r>
        <w:t>use</w:t>
      </w:r>
      <w:proofErr w:type="gramEnd"/>
      <w:r>
        <w:t xml:space="preserve"> change password button</w:t>
      </w:r>
    </w:p>
    <w:p w14:paraId="6558E1D6" w14:textId="0CA3DCC7" w:rsidR="00E76B75" w:rsidRDefault="00E76B75" w:rsidP="00E76B75">
      <w:pPr>
        <w:pStyle w:val="BodyText"/>
      </w:pPr>
      <w:r>
        <w:t>OR</w:t>
      </w:r>
    </w:p>
    <w:p w14:paraId="1DDCAE94" w14:textId="77777777" w:rsidR="00E76B75" w:rsidRDefault="00E76B75" w:rsidP="00E76B75">
      <w:pPr>
        <w:pStyle w:val="BodyText"/>
        <w:numPr>
          <w:ilvl w:val="0"/>
          <w:numId w:val="39"/>
        </w:numPr>
      </w:pPr>
      <w:proofErr w:type="gramStart"/>
      <w:r>
        <w:t>using</w:t>
      </w:r>
      <w:proofErr w:type="gramEnd"/>
      <w:r>
        <w:t xml:space="preserve"> link in e-mail, received during </w:t>
      </w:r>
      <w:proofErr w:type="spellStart"/>
      <w:r>
        <w:t>RetrievePasswordUc</w:t>
      </w:r>
      <w:proofErr w:type="spellEnd"/>
      <w:r>
        <w:t xml:space="preserve"> .</w:t>
      </w:r>
    </w:p>
    <w:p w14:paraId="7D2CD90D" w14:textId="77777777" w:rsidR="00E76B75" w:rsidRDefault="00E76B75" w:rsidP="00E76B75">
      <w:pPr>
        <w:pStyle w:val="BodyText"/>
      </w:pPr>
    </w:p>
    <w:p w14:paraId="36222375" w14:textId="77777777" w:rsidR="00E76B75" w:rsidRDefault="00E76B75" w:rsidP="00E65D16">
      <w:pPr>
        <w:pStyle w:val="Heading5"/>
      </w:pPr>
      <w:r>
        <w:t>Spec</w:t>
      </w:r>
    </w:p>
    <w:p w14:paraId="56B7021D" w14:textId="77777777" w:rsidR="00E76B75" w:rsidRDefault="00E76B75" w:rsidP="00E76B75">
      <w:pPr>
        <w:pStyle w:val="BodyText"/>
      </w:pPr>
    </w:p>
    <w:p w14:paraId="45D8FEBB" w14:textId="77777777" w:rsidR="00E76B75" w:rsidRDefault="00E76B75" w:rsidP="00E65D16">
      <w:pPr>
        <w:pStyle w:val="Heading6"/>
      </w:pPr>
      <w:r>
        <w:t>New password</w:t>
      </w:r>
    </w:p>
    <w:p w14:paraId="30B130DD" w14:textId="77777777" w:rsidR="00E76B75" w:rsidRDefault="00E76B75" w:rsidP="00E76B75">
      <w:pPr>
        <w:pStyle w:val="BodyText"/>
      </w:pPr>
    </w:p>
    <w:p w14:paraId="18AC5B77" w14:textId="77777777" w:rsidR="00E76B75" w:rsidRDefault="00E76B75" w:rsidP="00E76B75">
      <w:pPr>
        <w:pStyle w:val="BodyText"/>
      </w:pPr>
      <w:r>
        <w:t>Title: Password change procedure - New password</w:t>
      </w:r>
    </w:p>
    <w:p w14:paraId="0176067B" w14:textId="48648EFE" w:rsidR="00E76B75" w:rsidRDefault="00E76B75" w:rsidP="00E76B75">
      <w:pPr>
        <w:pStyle w:val="BodyText"/>
      </w:pPr>
      <w:r>
        <w:t>Fields:</w:t>
      </w:r>
    </w:p>
    <w:p w14:paraId="27E351F6" w14:textId="77777777" w:rsidR="00E76B75" w:rsidRDefault="00E76B75" w:rsidP="00E76B75">
      <w:pPr>
        <w:pStyle w:val="BodyText"/>
        <w:numPr>
          <w:ilvl w:val="0"/>
          <w:numId w:val="39"/>
        </w:numPr>
      </w:pPr>
      <w:r>
        <w:t>Username (not editable)</w:t>
      </w:r>
    </w:p>
    <w:p w14:paraId="56CC0376" w14:textId="77777777" w:rsidR="00E76B75" w:rsidRDefault="00E76B75" w:rsidP="00E76B75">
      <w:pPr>
        <w:pStyle w:val="BodyText"/>
        <w:numPr>
          <w:ilvl w:val="0"/>
          <w:numId w:val="39"/>
        </w:numPr>
      </w:pPr>
      <w:r>
        <w:t>Display name (not editable)</w:t>
      </w:r>
    </w:p>
    <w:p w14:paraId="6BADBAF1" w14:textId="77777777" w:rsidR="00E76B75" w:rsidRDefault="00E76B75" w:rsidP="00E76B75">
      <w:pPr>
        <w:pStyle w:val="BodyText"/>
        <w:numPr>
          <w:ilvl w:val="0"/>
          <w:numId w:val="39"/>
        </w:numPr>
      </w:pPr>
      <w:r>
        <w:t>Old password (editable)</w:t>
      </w:r>
    </w:p>
    <w:p w14:paraId="02E99575" w14:textId="77777777" w:rsidR="00E76B75" w:rsidRDefault="00E76B75" w:rsidP="00E76B75">
      <w:pPr>
        <w:pStyle w:val="BodyText"/>
        <w:ind w:left="720"/>
      </w:pPr>
      <w:proofErr w:type="gramStart"/>
      <w:r>
        <w:t>only</w:t>
      </w:r>
      <w:proofErr w:type="gramEnd"/>
      <w:r>
        <w:t xml:space="preserve"> when change password button was used, so not in the forgotten password scenario</w:t>
      </w:r>
    </w:p>
    <w:p w14:paraId="56175E2D" w14:textId="77777777" w:rsidR="00E76B75" w:rsidRDefault="00E76B75" w:rsidP="00E76B75">
      <w:pPr>
        <w:pStyle w:val="BodyText"/>
        <w:numPr>
          <w:ilvl w:val="0"/>
          <w:numId w:val="39"/>
        </w:numPr>
      </w:pPr>
      <w:r>
        <w:t>New password (editable)</w:t>
      </w:r>
    </w:p>
    <w:p w14:paraId="5984D8CA" w14:textId="77777777" w:rsidR="00E76B75" w:rsidRDefault="00E76B75" w:rsidP="00E76B75">
      <w:pPr>
        <w:pStyle w:val="BodyText"/>
        <w:numPr>
          <w:ilvl w:val="0"/>
          <w:numId w:val="39"/>
        </w:numPr>
      </w:pPr>
      <w:r>
        <w:t>Confirm new password (editable)</w:t>
      </w:r>
    </w:p>
    <w:p w14:paraId="587D9233" w14:textId="77777777" w:rsidR="00E76B75" w:rsidRDefault="00E76B75" w:rsidP="00E76B75">
      <w:pPr>
        <w:pStyle w:val="BodyText"/>
      </w:pPr>
      <w:r>
        <w:t>Buttons: [Save] [Cancel]</w:t>
      </w:r>
    </w:p>
    <w:p w14:paraId="645EA00B" w14:textId="77777777" w:rsidR="00E76B75" w:rsidRDefault="00E76B75" w:rsidP="00E76B75">
      <w:pPr>
        <w:pStyle w:val="BodyText"/>
      </w:pPr>
    </w:p>
    <w:p w14:paraId="1D2EA6F5" w14:textId="77777777" w:rsidR="00E76B75" w:rsidRDefault="00E76B75" w:rsidP="00E65D16">
      <w:pPr>
        <w:pStyle w:val="Heading6"/>
      </w:pPr>
      <w:r>
        <w:t>New password confirmation</w:t>
      </w:r>
    </w:p>
    <w:p w14:paraId="21C7BA21" w14:textId="77777777" w:rsidR="00E76B75" w:rsidRDefault="00E76B75" w:rsidP="00E76B75">
      <w:pPr>
        <w:pStyle w:val="BodyText"/>
      </w:pPr>
    </w:p>
    <w:p w14:paraId="063C5584" w14:textId="77777777" w:rsidR="00E76B75" w:rsidRDefault="00E76B75" w:rsidP="00E76B75">
      <w:pPr>
        <w:pStyle w:val="BodyText"/>
      </w:pPr>
      <w:r>
        <w:t>The confirmation page a user gets after saving the new password.</w:t>
      </w:r>
    </w:p>
    <w:p w14:paraId="53A94E0B" w14:textId="77777777" w:rsidR="00E76B75" w:rsidRDefault="00E76B75" w:rsidP="00E76B75">
      <w:pPr>
        <w:pStyle w:val="BodyText"/>
      </w:pPr>
    </w:p>
    <w:p w14:paraId="2123D277" w14:textId="77777777" w:rsidR="00E76B75" w:rsidRDefault="00E76B75" w:rsidP="00E76B75">
      <w:pPr>
        <w:pStyle w:val="BodyText"/>
      </w:pPr>
      <w:r>
        <w:t>Title: Password change procedure - Completed</w:t>
      </w:r>
    </w:p>
    <w:p w14:paraId="764DEA3B" w14:textId="77777777" w:rsidR="00E76B75" w:rsidRDefault="00E76B75" w:rsidP="00E76B75">
      <w:pPr>
        <w:pStyle w:val="BodyText"/>
      </w:pPr>
    </w:p>
    <w:p w14:paraId="261FD2D2" w14:textId="77777777" w:rsidR="00E76B75" w:rsidRDefault="00E76B75" w:rsidP="00E76B75">
      <w:pPr>
        <w:pStyle w:val="Code"/>
      </w:pPr>
      <w:r>
        <w:t>&lt;</w:t>
      </w:r>
      <w:proofErr w:type="gramStart"/>
      <w:r>
        <w:t>bold</w:t>
      </w:r>
      <w:proofErr w:type="gramEnd"/>
      <w:r>
        <w:t>&gt;Your password change procedure has now been completed.&lt;bold&gt;</w:t>
      </w:r>
    </w:p>
    <w:p w14:paraId="2DE77FA8" w14:textId="77777777" w:rsidR="00E76B75" w:rsidRDefault="00E76B75" w:rsidP="00E76B75">
      <w:pPr>
        <w:pStyle w:val="Code"/>
      </w:pPr>
      <w:r>
        <w:t>Continue to the &lt;a&gt;home page&lt;/a&gt;.</w:t>
      </w:r>
    </w:p>
    <w:p w14:paraId="54CE8AE7" w14:textId="77777777" w:rsidR="00E76B75" w:rsidRDefault="00E76B75" w:rsidP="00E76B75">
      <w:pPr>
        <w:pStyle w:val="BodyText"/>
      </w:pPr>
    </w:p>
    <w:p w14:paraId="4F8ADFA8" w14:textId="251920CE" w:rsidR="002E40EC" w:rsidRDefault="00E76B75" w:rsidP="00E76B75">
      <w:pPr>
        <w:pStyle w:val="BodyText"/>
      </w:pPr>
      <w:r>
        <w:t>Buttons: [Log In]</w:t>
      </w:r>
    </w:p>
    <w:p w14:paraId="30D97E62" w14:textId="77777777" w:rsidR="0020770E" w:rsidRDefault="0020770E" w:rsidP="00E76B75">
      <w:pPr>
        <w:pStyle w:val="BodyText"/>
      </w:pPr>
    </w:p>
    <w:p w14:paraId="0F5D9FAC" w14:textId="77777777" w:rsidR="002A5012" w:rsidRDefault="002A5012" w:rsidP="002A5012">
      <w:pPr>
        <w:pStyle w:val="Heading4"/>
      </w:pPr>
      <w:proofErr w:type="spellStart"/>
      <w:r>
        <w:t>OrganisationListPage</w:t>
      </w:r>
      <w:proofErr w:type="spellEnd"/>
    </w:p>
    <w:p w14:paraId="15C33971" w14:textId="77777777" w:rsidR="002A5012" w:rsidRDefault="002A5012" w:rsidP="00E65D16">
      <w:pPr>
        <w:pStyle w:val="Heading5"/>
      </w:pPr>
      <w:r>
        <w:t>How to get here</w:t>
      </w:r>
    </w:p>
    <w:p w14:paraId="7D7F611D" w14:textId="77777777" w:rsidR="002A5012" w:rsidRDefault="002A5012" w:rsidP="002A5012">
      <w:pPr>
        <w:pStyle w:val="BodyText"/>
      </w:pPr>
    </w:p>
    <w:p w14:paraId="1ABD972A" w14:textId="77777777" w:rsidR="002A5012" w:rsidRDefault="002A5012" w:rsidP="002A5012">
      <w:pPr>
        <w:pStyle w:val="BodyText"/>
      </w:pPr>
      <w:proofErr w:type="gramStart"/>
      <w:r>
        <w:t>pre</w:t>
      </w:r>
      <w:proofErr w:type="gramEnd"/>
      <w:r>
        <w:t>: member or admin</w:t>
      </w:r>
    </w:p>
    <w:p w14:paraId="765CE306" w14:textId="77777777" w:rsidR="002A5012" w:rsidRDefault="002A5012" w:rsidP="002A5012">
      <w:pPr>
        <w:pStyle w:val="BodyText"/>
      </w:pPr>
    </w:p>
    <w:p w14:paraId="5ADA9813" w14:textId="408B3764" w:rsidR="002A5012" w:rsidRDefault="002A5012" w:rsidP="002A5012">
      <w:pPr>
        <w:pStyle w:val="BodyText"/>
      </w:pPr>
      <w:r>
        <w:t>Navigation</w:t>
      </w:r>
    </w:p>
    <w:p w14:paraId="0F08F529" w14:textId="77777777" w:rsidR="002A5012" w:rsidRDefault="002A5012" w:rsidP="002A5012">
      <w:pPr>
        <w:pStyle w:val="BodyText"/>
        <w:numPr>
          <w:ilvl w:val="0"/>
          <w:numId w:val="40"/>
        </w:numPr>
      </w:pPr>
      <w:r>
        <w:t xml:space="preserve">Menu item </w:t>
      </w:r>
      <w:proofErr w:type="spellStart"/>
      <w:r>
        <w:t>Organisations</w:t>
      </w:r>
      <w:proofErr w:type="spellEnd"/>
    </w:p>
    <w:p w14:paraId="37D8BD89" w14:textId="77777777" w:rsidR="002A5012" w:rsidRDefault="002A5012" w:rsidP="002A5012">
      <w:pPr>
        <w:pStyle w:val="BodyText"/>
      </w:pPr>
    </w:p>
    <w:p w14:paraId="65B1DAB8" w14:textId="77777777" w:rsidR="002A5012" w:rsidRDefault="002A5012" w:rsidP="00E65D16">
      <w:pPr>
        <w:pStyle w:val="Heading5"/>
      </w:pPr>
      <w:r>
        <w:t>List heading</w:t>
      </w:r>
    </w:p>
    <w:p w14:paraId="7320A0DA" w14:textId="77777777" w:rsidR="002A5012" w:rsidRDefault="002A5012" w:rsidP="002A5012">
      <w:pPr>
        <w:pStyle w:val="BodyText"/>
      </w:pPr>
    </w:p>
    <w:p w14:paraId="45C7CD7F" w14:textId="77777777" w:rsidR="002A5012" w:rsidRDefault="002A5012" w:rsidP="002A5012">
      <w:pPr>
        <w:pStyle w:val="BodyText"/>
      </w:pPr>
      <w:r>
        <w:t>@</w:t>
      </w:r>
      <w:proofErr w:type="gramStart"/>
      <w:r>
        <w:t>to</w:t>
      </w:r>
      <w:proofErr w:type="gramEnd"/>
      <w:r>
        <w:t xml:space="preserve"> be specified (sorting/grouping)</w:t>
      </w:r>
    </w:p>
    <w:p w14:paraId="1D23562F" w14:textId="77777777" w:rsidR="002A5012" w:rsidRDefault="002A5012" w:rsidP="002A5012">
      <w:pPr>
        <w:pStyle w:val="BodyText"/>
      </w:pPr>
      <w:r>
        <w:t xml:space="preserve">For now, default sort by </w:t>
      </w:r>
      <w:proofErr w:type="gramStart"/>
      <w:r>
        <w:t>Status(</w:t>
      </w:r>
      <w:proofErr w:type="gramEnd"/>
      <w:r>
        <w:t>Candidate, Active, Deleted), after Name.</w:t>
      </w:r>
    </w:p>
    <w:p w14:paraId="6FAE02C4" w14:textId="77777777" w:rsidR="002A5012" w:rsidRDefault="002A5012" w:rsidP="002A5012">
      <w:pPr>
        <w:pStyle w:val="BodyText"/>
      </w:pPr>
    </w:p>
    <w:p w14:paraId="01AD142A" w14:textId="77777777" w:rsidR="002A5012" w:rsidRDefault="002A5012" w:rsidP="002A5012">
      <w:pPr>
        <w:pStyle w:val="BodyText"/>
      </w:pPr>
      <w:r>
        <w:t xml:space="preserve">To an admin, a button 'New </w:t>
      </w:r>
      <w:proofErr w:type="spellStart"/>
      <w:r>
        <w:t>organisation</w:t>
      </w:r>
      <w:proofErr w:type="spellEnd"/>
      <w:r>
        <w:t xml:space="preserve">' leads to </w:t>
      </w:r>
      <w:proofErr w:type="spellStart"/>
      <w:proofErr w:type="gramStart"/>
      <w:r>
        <w:t>NewOrganisationPage</w:t>
      </w:r>
      <w:proofErr w:type="spellEnd"/>
      <w:r>
        <w:t xml:space="preserve"> .</w:t>
      </w:r>
      <w:proofErr w:type="gramEnd"/>
    </w:p>
    <w:p w14:paraId="67EB4594" w14:textId="77777777" w:rsidR="002A5012" w:rsidRDefault="002A5012" w:rsidP="002A5012">
      <w:pPr>
        <w:pStyle w:val="BodyText"/>
      </w:pPr>
    </w:p>
    <w:p w14:paraId="47D9330E" w14:textId="77777777" w:rsidR="002A5012" w:rsidRDefault="002A5012" w:rsidP="00E65D16">
      <w:pPr>
        <w:pStyle w:val="Heading5"/>
      </w:pPr>
      <w:r>
        <w:t>One list item</w:t>
      </w:r>
    </w:p>
    <w:p w14:paraId="72888D54" w14:textId="77777777" w:rsidR="002A5012" w:rsidRDefault="002A5012" w:rsidP="002A5012">
      <w:pPr>
        <w:pStyle w:val="BodyText"/>
      </w:pPr>
    </w:p>
    <w:p w14:paraId="7BA2C945" w14:textId="77777777" w:rsidR="002A5012" w:rsidRDefault="002A5012" w:rsidP="002A5012">
      <w:pPr>
        <w:pStyle w:val="BodyText"/>
      </w:pPr>
      <w:r>
        <w:t>Shown as a table row.</w:t>
      </w:r>
    </w:p>
    <w:p w14:paraId="2F1062B7" w14:textId="77777777" w:rsidR="002A5012" w:rsidRDefault="002A5012" w:rsidP="002A5012">
      <w:pPr>
        <w:pStyle w:val="BodyText"/>
      </w:pPr>
    </w:p>
    <w:p w14:paraId="22A7C9B1" w14:textId="77777777" w:rsidR="002A5012" w:rsidRDefault="002A5012" w:rsidP="002A5012">
      <w:pPr>
        <w:pStyle w:val="BodyText"/>
      </w:pPr>
      <w:r>
        <w:t xml:space="preserve">For regular users, only active </w:t>
      </w:r>
      <w:proofErr w:type="spellStart"/>
      <w:r>
        <w:t>organisations</w:t>
      </w:r>
      <w:proofErr w:type="spellEnd"/>
      <w:r>
        <w:t xml:space="preserve"> are shown.</w:t>
      </w:r>
    </w:p>
    <w:p w14:paraId="19F16285" w14:textId="77777777" w:rsidR="002A5012" w:rsidRDefault="002A5012" w:rsidP="002A5012">
      <w:pPr>
        <w:pStyle w:val="BodyText"/>
      </w:pPr>
      <w:r>
        <w:t xml:space="preserve">Fields: Name, City, </w:t>
      </w:r>
      <w:proofErr w:type="gramStart"/>
      <w:r>
        <w:t>Country</w:t>
      </w:r>
      <w:proofErr w:type="gramEnd"/>
    </w:p>
    <w:p w14:paraId="5C5D4C46" w14:textId="77777777" w:rsidR="002A5012" w:rsidRDefault="002A5012" w:rsidP="002A5012">
      <w:pPr>
        <w:pStyle w:val="BodyText"/>
      </w:pPr>
    </w:p>
    <w:p w14:paraId="02440FF8" w14:textId="77777777" w:rsidR="002A5012" w:rsidRDefault="002A5012" w:rsidP="002A5012">
      <w:pPr>
        <w:pStyle w:val="BodyText"/>
      </w:pPr>
      <w:r>
        <w:t xml:space="preserve">To an administrator, </w:t>
      </w:r>
      <w:proofErr w:type="spellStart"/>
      <w:r>
        <w:t>organisations</w:t>
      </w:r>
      <w:proofErr w:type="spellEnd"/>
      <w:r>
        <w:t xml:space="preserve"> with any status are shown.</w:t>
      </w:r>
    </w:p>
    <w:p w14:paraId="08255E36" w14:textId="77777777" w:rsidR="002A5012" w:rsidRDefault="002A5012" w:rsidP="002A5012">
      <w:pPr>
        <w:pStyle w:val="BodyText"/>
      </w:pPr>
      <w:r>
        <w:t>Additional fields: Status.</w:t>
      </w:r>
    </w:p>
    <w:p w14:paraId="1C9BEB2E" w14:textId="77777777" w:rsidR="002A5012" w:rsidRDefault="002A5012" w:rsidP="002A5012">
      <w:pPr>
        <w:pStyle w:val="BodyText"/>
      </w:pPr>
    </w:p>
    <w:p w14:paraId="2499F89A" w14:textId="77777777" w:rsidR="002A5012" w:rsidRDefault="002A5012" w:rsidP="002A5012">
      <w:pPr>
        <w:pStyle w:val="BodyText"/>
      </w:pPr>
      <w:r>
        <w:t xml:space="preserve">Selecting an </w:t>
      </w:r>
      <w:proofErr w:type="spellStart"/>
      <w:r>
        <w:t>organisation</w:t>
      </w:r>
      <w:proofErr w:type="spellEnd"/>
      <w:r>
        <w:t xml:space="preserve"> leads to the </w:t>
      </w:r>
      <w:proofErr w:type="spellStart"/>
      <w:proofErr w:type="gramStart"/>
      <w:r>
        <w:t>OrganisationPage</w:t>
      </w:r>
      <w:proofErr w:type="spellEnd"/>
      <w:r>
        <w:t xml:space="preserve"> .</w:t>
      </w:r>
      <w:proofErr w:type="gramEnd"/>
    </w:p>
    <w:p w14:paraId="41E2FFAE" w14:textId="77777777" w:rsidR="002A5012" w:rsidRDefault="002A5012" w:rsidP="002A5012">
      <w:pPr>
        <w:pStyle w:val="BodyText"/>
      </w:pPr>
    </w:p>
    <w:p w14:paraId="4EE5C6A3" w14:textId="420CBCFA" w:rsidR="002A5012" w:rsidRDefault="002A5012" w:rsidP="00E65D16">
      <w:pPr>
        <w:pStyle w:val="Heading5"/>
      </w:pPr>
      <w:r>
        <w:t>List footer</w:t>
      </w:r>
    </w:p>
    <w:p w14:paraId="22D23179" w14:textId="600247EF" w:rsidR="0020770E" w:rsidRDefault="002A5012" w:rsidP="002A5012">
      <w:pPr>
        <w:pStyle w:val="BodyText"/>
      </w:pPr>
      <w:r>
        <w:t>@</w:t>
      </w:r>
      <w:proofErr w:type="gramStart"/>
      <w:r>
        <w:t>to</w:t>
      </w:r>
      <w:proofErr w:type="gramEnd"/>
      <w:r>
        <w:t xml:space="preserve"> be specified (paging)</w:t>
      </w:r>
    </w:p>
    <w:p w14:paraId="781E7F52" w14:textId="77777777" w:rsidR="00526319" w:rsidRDefault="00526319" w:rsidP="002A5012">
      <w:pPr>
        <w:pStyle w:val="BodyText"/>
      </w:pPr>
    </w:p>
    <w:p w14:paraId="647419C3" w14:textId="77777777" w:rsidR="00E65D16" w:rsidRDefault="00E65D16" w:rsidP="00E65D16">
      <w:pPr>
        <w:pStyle w:val="Heading4"/>
      </w:pPr>
      <w:proofErr w:type="spellStart"/>
      <w:r>
        <w:t>OrganisationPage</w:t>
      </w:r>
      <w:proofErr w:type="spellEnd"/>
    </w:p>
    <w:p w14:paraId="78C00174" w14:textId="01221BD0" w:rsidR="00E65D16" w:rsidRDefault="00552AED" w:rsidP="00E65D16">
      <w:pPr>
        <w:pStyle w:val="Heading5"/>
      </w:pPr>
      <w:proofErr w:type="spellStart"/>
      <w:r>
        <w:t>OrganisationPage</w:t>
      </w:r>
      <w:proofErr w:type="spellEnd"/>
      <w:r>
        <w:t xml:space="preserve"> (view)</w:t>
      </w:r>
    </w:p>
    <w:p w14:paraId="7904A93C" w14:textId="77777777" w:rsidR="00E65D16" w:rsidRDefault="00E65D16" w:rsidP="00552AED">
      <w:pPr>
        <w:pStyle w:val="Heading6"/>
      </w:pPr>
      <w:r>
        <w:t>How to get here</w:t>
      </w:r>
    </w:p>
    <w:p w14:paraId="792A50FD" w14:textId="77777777" w:rsidR="00E65D16" w:rsidRDefault="00E65D16" w:rsidP="00E65D16">
      <w:pPr>
        <w:pStyle w:val="BodyText"/>
      </w:pPr>
    </w:p>
    <w:p w14:paraId="715C2C5F" w14:textId="7728898D" w:rsidR="00E65D16" w:rsidRDefault="00E65D16" w:rsidP="00E65D16">
      <w:pPr>
        <w:pStyle w:val="BodyText"/>
      </w:pPr>
      <w:proofErr w:type="spellStart"/>
      <w:r>
        <w:t>OrganisationListPage</w:t>
      </w:r>
      <w:proofErr w:type="spellEnd"/>
    </w:p>
    <w:p w14:paraId="781F2993" w14:textId="77777777" w:rsidR="00E65D16" w:rsidRDefault="00E65D16" w:rsidP="00E65D16">
      <w:pPr>
        <w:pStyle w:val="BodyText"/>
        <w:numPr>
          <w:ilvl w:val="0"/>
          <w:numId w:val="40"/>
        </w:numPr>
      </w:pPr>
      <w:proofErr w:type="gramStart"/>
      <w:r>
        <w:t>select</w:t>
      </w:r>
      <w:proofErr w:type="gramEnd"/>
      <w:r>
        <w:t xml:space="preserve"> </w:t>
      </w:r>
      <w:proofErr w:type="spellStart"/>
      <w:r>
        <w:t>organisation</w:t>
      </w:r>
      <w:proofErr w:type="spellEnd"/>
    </w:p>
    <w:p w14:paraId="13338198" w14:textId="6931D7A9" w:rsidR="00E65D16" w:rsidRDefault="00E65D16" w:rsidP="00E65D16">
      <w:pPr>
        <w:pStyle w:val="BodyText"/>
      </w:pPr>
      <w:r>
        <w:t xml:space="preserve">OR </w:t>
      </w:r>
      <w:proofErr w:type="spellStart"/>
      <w:r>
        <w:t>MemberPage</w:t>
      </w:r>
      <w:proofErr w:type="spellEnd"/>
    </w:p>
    <w:p w14:paraId="39FF4FFA" w14:textId="77777777" w:rsidR="00E65D16" w:rsidRDefault="00E65D16" w:rsidP="00E65D16">
      <w:pPr>
        <w:pStyle w:val="BodyText"/>
        <w:numPr>
          <w:ilvl w:val="0"/>
          <w:numId w:val="40"/>
        </w:numPr>
      </w:pPr>
      <w:proofErr w:type="gramStart"/>
      <w:r>
        <w:t>use</w:t>
      </w:r>
      <w:proofErr w:type="gramEnd"/>
      <w:r>
        <w:t xml:space="preserve"> </w:t>
      </w:r>
      <w:proofErr w:type="spellStart"/>
      <w:r>
        <w:t>organisation</w:t>
      </w:r>
      <w:proofErr w:type="spellEnd"/>
      <w:r>
        <w:t xml:space="preserve"> link</w:t>
      </w:r>
    </w:p>
    <w:p w14:paraId="382B6EE6" w14:textId="77777777" w:rsidR="00E65D16" w:rsidRDefault="00E65D16" w:rsidP="00E65D16">
      <w:pPr>
        <w:pStyle w:val="BodyText"/>
      </w:pPr>
    </w:p>
    <w:p w14:paraId="12AC06A9" w14:textId="77777777" w:rsidR="00E65D16" w:rsidRDefault="00E65D16" w:rsidP="00552AED">
      <w:pPr>
        <w:pStyle w:val="Heading6"/>
      </w:pPr>
      <w:r>
        <w:t>Spec</w:t>
      </w:r>
    </w:p>
    <w:p w14:paraId="6C8836E4" w14:textId="77777777" w:rsidR="00E65D16" w:rsidRDefault="00E65D16" w:rsidP="00E65D16">
      <w:pPr>
        <w:pStyle w:val="BodyText"/>
      </w:pPr>
    </w:p>
    <w:p w14:paraId="0A9CDE17" w14:textId="076F65F5" w:rsidR="00E65D16" w:rsidRDefault="00E65D16" w:rsidP="00E65D16">
      <w:pPr>
        <w:pStyle w:val="BodyText"/>
      </w:pPr>
      <w:r>
        <w:t>Navigation options:</w:t>
      </w:r>
    </w:p>
    <w:p w14:paraId="3F00D14D" w14:textId="77777777" w:rsidR="00E65D16" w:rsidRDefault="00E65D16" w:rsidP="00E65D16">
      <w:pPr>
        <w:pStyle w:val="BodyText"/>
        <w:numPr>
          <w:ilvl w:val="0"/>
          <w:numId w:val="40"/>
        </w:numPr>
      </w:pPr>
      <w:proofErr w:type="gramStart"/>
      <w:r>
        <w:t>when</w:t>
      </w:r>
      <w:proofErr w:type="gramEnd"/>
      <w:r>
        <w:t xml:space="preserve"> user came from </w:t>
      </w:r>
      <w:proofErr w:type="spellStart"/>
      <w:r>
        <w:t>OrganisationListPage</w:t>
      </w:r>
      <w:proofErr w:type="spellEnd"/>
      <w:r>
        <w:t xml:space="preserve"> : "Back to </w:t>
      </w:r>
      <w:proofErr w:type="spellStart"/>
      <w:r>
        <w:t>organisation</w:t>
      </w:r>
      <w:proofErr w:type="spellEnd"/>
      <w:r>
        <w:t xml:space="preserve"> list" (if that list is paged, to the right page).</w:t>
      </w:r>
    </w:p>
    <w:p w14:paraId="1D6A529D" w14:textId="77777777" w:rsidR="00E65D16" w:rsidRDefault="00E65D16" w:rsidP="00E65D16">
      <w:pPr>
        <w:pStyle w:val="BodyText"/>
        <w:numPr>
          <w:ilvl w:val="0"/>
          <w:numId w:val="40"/>
        </w:numPr>
      </w:pPr>
      <w:proofErr w:type="gramStart"/>
      <w:r>
        <w:t>when</w:t>
      </w:r>
      <w:proofErr w:type="gramEnd"/>
      <w:r>
        <w:t xml:space="preserve"> user came from </w:t>
      </w:r>
      <w:proofErr w:type="spellStart"/>
      <w:r>
        <w:t>MemberPage</w:t>
      </w:r>
      <w:proofErr w:type="spellEnd"/>
      <w:r>
        <w:t xml:space="preserve"> : "Back to member &lt;</w:t>
      </w:r>
      <w:proofErr w:type="spellStart"/>
      <w:r>
        <w:t>displayname</w:t>
      </w:r>
      <w:proofErr w:type="spellEnd"/>
      <w:r>
        <w:t>&gt;"</w:t>
      </w:r>
    </w:p>
    <w:p w14:paraId="754A34BC" w14:textId="77777777" w:rsidR="00E65D16" w:rsidRDefault="00E65D16" w:rsidP="00E65D16">
      <w:pPr>
        <w:pStyle w:val="BodyText"/>
      </w:pPr>
    </w:p>
    <w:p w14:paraId="12F00A22" w14:textId="77777777" w:rsidR="00E65D16" w:rsidRDefault="00E65D16" w:rsidP="00E65D16">
      <w:pPr>
        <w:pStyle w:val="BodyText"/>
      </w:pPr>
      <w:r>
        <w:t xml:space="preserve">Title: </w:t>
      </w:r>
      <w:proofErr w:type="spellStart"/>
      <w:r>
        <w:t>Organisation</w:t>
      </w:r>
      <w:proofErr w:type="spellEnd"/>
      <w:r>
        <w:t xml:space="preserve"> &lt;name&gt;</w:t>
      </w:r>
    </w:p>
    <w:p w14:paraId="1DC17D91" w14:textId="77777777" w:rsidR="00E65D16" w:rsidRDefault="00E65D16" w:rsidP="00E65D16">
      <w:pPr>
        <w:pStyle w:val="BodyText"/>
      </w:pPr>
    </w:p>
    <w:p w14:paraId="22FAD488" w14:textId="77777777" w:rsidR="00E65D16" w:rsidRDefault="00E65D16" w:rsidP="00E65D16">
      <w:pPr>
        <w:pStyle w:val="BodyText"/>
      </w:pPr>
      <w:r>
        <w:t>Status segment</w:t>
      </w:r>
    </w:p>
    <w:p w14:paraId="3317CB53" w14:textId="1223F38B" w:rsidR="00E65D16" w:rsidRDefault="00E65D16" w:rsidP="00E65D16">
      <w:pPr>
        <w:pStyle w:val="BodyText"/>
      </w:pPr>
      <w:r>
        <w:t>(</w:t>
      </w:r>
      <w:proofErr w:type="gramStart"/>
      <w:r>
        <w:t>shown</w:t>
      </w:r>
      <w:proofErr w:type="gramEnd"/>
      <w:r>
        <w:t xml:space="preserve"> for admin only)</w:t>
      </w:r>
    </w:p>
    <w:p w14:paraId="32DFF044" w14:textId="77777777" w:rsidR="00E65D16" w:rsidRDefault="00E65D16" w:rsidP="00E65D16">
      <w:pPr>
        <w:pStyle w:val="BodyText"/>
        <w:numPr>
          <w:ilvl w:val="0"/>
          <w:numId w:val="41"/>
        </w:numPr>
      </w:pPr>
      <w:r>
        <w:t>Status: candidate [Activate] [Delete]</w:t>
      </w:r>
    </w:p>
    <w:p w14:paraId="5411349F" w14:textId="77777777" w:rsidR="00E65D16" w:rsidRDefault="00E65D16" w:rsidP="00E65D16">
      <w:pPr>
        <w:pStyle w:val="BodyText"/>
        <w:numPr>
          <w:ilvl w:val="0"/>
          <w:numId w:val="41"/>
        </w:numPr>
      </w:pPr>
      <w:r>
        <w:t>Status: active [Delete]</w:t>
      </w:r>
    </w:p>
    <w:p w14:paraId="6C8E75A5" w14:textId="571D7F50" w:rsidR="00E65D16" w:rsidRDefault="00E65D16" w:rsidP="00E65D16">
      <w:pPr>
        <w:pStyle w:val="BodyText"/>
        <w:numPr>
          <w:ilvl w:val="0"/>
          <w:numId w:val="41"/>
        </w:numPr>
      </w:pPr>
      <w:r>
        <w:t>Status: deleted [Restore]</w:t>
      </w:r>
    </w:p>
    <w:p w14:paraId="3044384C" w14:textId="77777777" w:rsidR="00E65D16" w:rsidRDefault="00E65D16" w:rsidP="00E65D16">
      <w:pPr>
        <w:pStyle w:val="BodyText"/>
        <w:ind w:left="720"/>
      </w:pPr>
      <w:r>
        <w:t xml:space="preserve">Delete: an </w:t>
      </w:r>
      <w:proofErr w:type="spellStart"/>
      <w:r>
        <w:t>organisation</w:t>
      </w:r>
      <w:proofErr w:type="spellEnd"/>
      <w:r>
        <w:t xml:space="preserve"> can only be deleted if there are no active or candidate members. Message: "</w:t>
      </w:r>
      <w:proofErr w:type="spellStart"/>
      <w:r>
        <w:t>Organisation</w:t>
      </w:r>
      <w:proofErr w:type="spellEnd"/>
      <w:r>
        <w:t xml:space="preserve"> &lt;name&gt; can not be deleted because is still has active or candidate members."</w:t>
      </w:r>
    </w:p>
    <w:p w14:paraId="4430911A" w14:textId="77777777" w:rsidR="00E65D16" w:rsidRDefault="00E65D16" w:rsidP="00E65D16">
      <w:pPr>
        <w:pStyle w:val="BodyText"/>
        <w:ind w:left="720"/>
      </w:pPr>
      <w:r>
        <w:t xml:space="preserve">Delete: an </w:t>
      </w:r>
      <w:proofErr w:type="spellStart"/>
      <w:r>
        <w:t>organisation</w:t>
      </w:r>
      <w:proofErr w:type="spellEnd"/>
      <w:r>
        <w:t xml:space="preserve"> can only be deleted if there are no projects it is the </w:t>
      </w:r>
      <w:proofErr w:type="spellStart"/>
      <w:r>
        <w:t>legel</w:t>
      </w:r>
      <w:proofErr w:type="spellEnd"/>
      <w:r>
        <w:t xml:space="preserve"> owner of. Message: "</w:t>
      </w:r>
      <w:proofErr w:type="spellStart"/>
      <w:r>
        <w:t>Organisation</w:t>
      </w:r>
      <w:proofErr w:type="spellEnd"/>
      <w:r>
        <w:t xml:space="preserve"> &lt;name&gt; can not be deleted because it is still has projects it is the legal owner of."</w:t>
      </w:r>
    </w:p>
    <w:p w14:paraId="163B75F4" w14:textId="77777777" w:rsidR="00E65D16" w:rsidRDefault="00E65D16" w:rsidP="00E65D16">
      <w:pPr>
        <w:pStyle w:val="BodyText"/>
        <w:ind w:left="720"/>
      </w:pPr>
      <w:r>
        <w:t xml:space="preserve">Using these actions changes the status, and reloads the same </w:t>
      </w:r>
      <w:proofErr w:type="spellStart"/>
      <w:r>
        <w:t>OrganisationPage</w:t>
      </w:r>
      <w:proofErr w:type="spellEnd"/>
    </w:p>
    <w:p w14:paraId="57A72A2A" w14:textId="77777777" w:rsidR="00E65D16" w:rsidRDefault="00E65D16" w:rsidP="00E65D16">
      <w:pPr>
        <w:pStyle w:val="BodyText"/>
      </w:pPr>
    </w:p>
    <w:p w14:paraId="7260D315" w14:textId="4212BB31" w:rsidR="00E65D16" w:rsidRDefault="00E65D16" w:rsidP="00E65D16">
      <w:pPr>
        <w:pStyle w:val="BodyText"/>
      </w:pPr>
      <w:r>
        <w:t>Fields</w:t>
      </w:r>
    </w:p>
    <w:p w14:paraId="078ECB30" w14:textId="77777777" w:rsidR="00E65D16" w:rsidRDefault="00E65D16" w:rsidP="00E65D16">
      <w:pPr>
        <w:pStyle w:val="BodyText"/>
        <w:numPr>
          <w:ilvl w:val="0"/>
          <w:numId w:val="42"/>
        </w:numPr>
      </w:pPr>
      <w:r>
        <w:t>All fields from the edit-version below are displayed here, not editable.</w:t>
      </w:r>
    </w:p>
    <w:p w14:paraId="63A4225C" w14:textId="77777777" w:rsidR="00E65D16" w:rsidRDefault="00E65D16" w:rsidP="00E65D16">
      <w:pPr>
        <w:pStyle w:val="BodyText"/>
      </w:pPr>
    </w:p>
    <w:p w14:paraId="377CFFD1" w14:textId="64E93377" w:rsidR="00E65D16" w:rsidRDefault="00E65D16" w:rsidP="00E65D16">
      <w:pPr>
        <w:pStyle w:val="BodyText"/>
      </w:pPr>
      <w:r>
        <w:t>Footer:</w:t>
      </w:r>
    </w:p>
    <w:p w14:paraId="516EBBBB" w14:textId="77777777" w:rsidR="00E65D16" w:rsidRDefault="00E65D16" w:rsidP="00E65D16">
      <w:pPr>
        <w:pStyle w:val="BodyText"/>
        <w:numPr>
          <w:ilvl w:val="0"/>
          <w:numId w:val="42"/>
        </w:numPr>
      </w:pPr>
      <w:r>
        <w:t>Edit</w:t>
      </w:r>
    </w:p>
    <w:p w14:paraId="2024E7BA" w14:textId="77777777" w:rsidR="00E65D16" w:rsidRDefault="00E65D16" w:rsidP="00E65D16">
      <w:pPr>
        <w:pStyle w:val="BodyText"/>
        <w:ind w:left="720"/>
      </w:pPr>
      <w:r>
        <w:t>(</w:t>
      </w:r>
      <w:proofErr w:type="gramStart"/>
      <w:r>
        <w:t>admin</w:t>
      </w:r>
      <w:proofErr w:type="gramEnd"/>
      <w:r>
        <w:t xml:space="preserve"> only)</w:t>
      </w:r>
    </w:p>
    <w:p w14:paraId="42DA8889" w14:textId="77777777" w:rsidR="00E65D16" w:rsidRDefault="00E65D16" w:rsidP="00E65D16">
      <w:pPr>
        <w:pStyle w:val="BodyText"/>
        <w:ind w:left="720"/>
      </w:pPr>
      <w:proofErr w:type="gramStart"/>
      <w:r>
        <w:t>leads</w:t>
      </w:r>
      <w:proofErr w:type="gramEnd"/>
      <w:r>
        <w:t xml:space="preserve"> to </w:t>
      </w:r>
      <w:proofErr w:type="spellStart"/>
      <w:r>
        <w:t>OrganisationPage</w:t>
      </w:r>
      <w:proofErr w:type="spellEnd"/>
      <w:r>
        <w:t xml:space="preserve"> (edit)</w:t>
      </w:r>
    </w:p>
    <w:p w14:paraId="61684A13" w14:textId="77777777" w:rsidR="00E65D16" w:rsidRDefault="00E65D16" w:rsidP="00E65D16">
      <w:pPr>
        <w:pStyle w:val="BodyText"/>
      </w:pPr>
    </w:p>
    <w:p w14:paraId="54B4D1ED" w14:textId="77777777" w:rsidR="00E65D16" w:rsidRDefault="00E65D16" w:rsidP="00E65D16">
      <w:pPr>
        <w:pStyle w:val="Heading5"/>
      </w:pPr>
      <w:proofErr w:type="spellStart"/>
      <w:r>
        <w:t>OrganisationPage</w:t>
      </w:r>
      <w:proofErr w:type="spellEnd"/>
      <w:r>
        <w:t xml:space="preserve"> (edit)</w:t>
      </w:r>
    </w:p>
    <w:p w14:paraId="37E648FD" w14:textId="77777777" w:rsidR="00E65D16" w:rsidRDefault="00E65D16" w:rsidP="00E65D16">
      <w:pPr>
        <w:pStyle w:val="BodyText"/>
      </w:pPr>
    </w:p>
    <w:p w14:paraId="188AEE39" w14:textId="77777777" w:rsidR="00E65D16" w:rsidRDefault="00E65D16" w:rsidP="00552AED">
      <w:pPr>
        <w:pStyle w:val="Heading6"/>
      </w:pPr>
      <w:r>
        <w:t>How to get here</w:t>
      </w:r>
    </w:p>
    <w:p w14:paraId="24E1D228" w14:textId="77777777" w:rsidR="00E65D16" w:rsidRDefault="00E65D16" w:rsidP="00E65D16">
      <w:pPr>
        <w:pStyle w:val="BodyText"/>
      </w:pPr>
    </w:p>
    <w:p w14:paraId="15282D0B" w14:textId="178CF8B9" w:rsidR="00E65D16" w:rsidRDefault="00552AED" w:rsidP="00E65D16">
      <w:pPr>
        <w:pStyle w:val="BodyText"/>
      </w:pPr>
      <w:proofErr w:type="spellStart"/>
      <w:r>
        <w:t>OrganisationPage</w:t>
      </w:r>
      <w:proofErr w:type="spellEnd"/>
    </w:p>
    <w:p w14:paraId="4154C9A0" w14:textId="77777777" w:rsidR="00E65D16" w:rsidRDefault="00E65D16" w:rsidP="00552AED">
      <w:pPr>
        <w:pStyle w:val="BodyText"/>
        <w:numPr>
          <w:ilvl w:val="0"/>
          <w:numId w:val="42"/>
        </w:numPr>
      </w:pPr>
      <w:proofErr w:type="gramStart"/>
      <w:r>
        <w:t>use</w:t>
      </w:r>
      <w:proofErr w:type="gramEnd"/>
      <w:r>
        <w:t xml:space="preserve"> Edit button</w:t>
      </w:r>
    </w:p>
    <w:p w14:paraId="162E8087" w14:textId="77777777" w:rsidR="00552AED" w:rsidRDefault="00552AED" w:rsidP="00E65D16">
      <w:pPr>
        <w:pStyle w:val="BodyText"/>
      </w:pPr>
    </w:p>
    <w:p w14:paraId="6CC7D5AA" w14:textId="77777777" w:rsidR="00E65D16" w:rsidRDefault="00E65D16" w:rsidP="00552AED">
      <w:pPr>
        <w:pStyle w:val="Heading6"/>
      </w:pPr>
      <w:r>
        <w:t>Spec</w:t>
      </w:r>
    </w:p>
    <w:p w14:paraId="495CD318" w14:textId="77777777" w:rsidR="00E65D16" w:rsidRDefault="00E65D16" w:rsidP="00E65D16">
      <w:pPr>
        <w:pStyle w:val="BodyText"/>
      </w:pPr>
    </w:p>
    <w:p w14:paraId="091B0EC6" w14:textId="77777777" w:rsidR="00E65D16" w:rsidRDefault="00E65D16" w:rsidP="00E65D16">
      <w:pPr>
        <w:pStyle w:val="BodyText"/>
      </w:pPr>
      <w:r>
        <w:t xml:space="preserve">Title: </w:t>
      </w:r>
      <w:proofErr w:type="spellStart"/>
      <w:r>
        <w:t>Organisation</w:t>
      </w:r>
      <w:proofErr w:type="spellEnd"/>
      <w:r>
        <w:t xml:space="preserve"> &lt;name&gt;</w:t>
      </w:r>
    </w:p>
    <w:p w14:paraId="6E12673E" w14:textId="77777777" w:rsidR="00E65D16" w:rsidRDefault="00E65D16" w:rsidP="00E65D16">
      <w:pPr>
        <w:pStyle w:val="BodyText"/>
      </w:pPr>
    </w:p>
    <w:p w14:paraId="199C5646" w14:textId="59325997" w:rsidR="00E65D16" w:rsidRDefault="00E65D16" w:rsidP="00E65D16">
      <w:pPr>
        <w:pStyle w:val="BodyText"/>
      </w:pPr>
      <w:r>
        <w:t xml:space="preserve">All fields are displayed editable, as in the </w:t>
      </w:r>
      <w:proofErr w:type="spellStart"/>
      <w:proofErr w:type="gramStart"/>
      <w:r>
        <w:t>RegistrationPage</w:t>
      </w:r>
      <w:proofErr w:type="spellEnd"/>
      <w:r w:rsidR="00552AED">
        <w:t xml:space="preserve"> ,</w:t>
      </w:r>
      <w:proofErr w:type="gramEnd"/>
      <w:r w:rsidR="00552AED">
        <w:t xml:space="preserve"> with the following changes:</w:t>
      </w:r>
    </w:p>
    <w:p w14:paraId="1DA6702E" w14:textId="77777777" w:rsidR="00E65D16" w:rsidRDefault="00E65D16" w:rsidP="00552AED">
      <w:pPr>
        <w:pStyle w:val="BodyText"/>
        <w:numPr>
          <w:ilvl w:val="0"/>
          <w:numId w:val="42"/>
        </w:numPr>
      </w:pPr>
      <w:proofErr w:type="spellStart"/>
      <w:r>
        <w:t>Organisation</w:t>
      </w:r>
      <w:proofErr w:type="spellEnd"/>
      <w:r>
        <w:t xml:space="preserve"> selection</w:t>
      </w:r>
    </w:p>
    <w:p w14:paraId="152A69C2" w14:textId="77777777" w:rsidR="00E65D16" w:rsidRDefault="00E65D16" w:rsidP="00552AED">
      <w:pPr>
        <w:pStyle w:val="BodyText"/>
        <w:ind w:left="720"/>
      </w:pPr>
      <w:proofErr w:type="gramStart"/>
      <w:r>
        <w:t>not</w:t>
      </w:r>
      <w:proofErr w:type="gramEnd"/>
      <w:r>
        <w:t xml:space="preserve"> shown</w:t>
      </w:r>
    </w:p>
    <w:p w14:paraId="7BA3CDAB" w14:textId="77777777" w:rsidR="00552AED" w:rsidRDefault="00552AED" w:rsidP="00E65D16">
      <w:pPr>
        <w:pStyle w:val="BodyText"/>
      </w:pPr>
    </w:p>
    <w:p w14:paraId="725BF993" w14:textId="694FC478" w:rsidR="00E65D16" w:rsidRDefault="00E65D16" w:rsidP="00E65D16">
      <w:pPr>
        <w:pStyle w:val="BodyText"/>
      </w:pPr>
      <w:r>
        <w:t>Footer:</w:t>
      </w:r>
    </w:p>
    <w:p w14:paraId="4D827F60" w14:textId="77777777" w:rsidR="00E65D16" w:rsidRDefault="00E65D16" w:rsidP="00552AED">
      <w:pPr>
        <w:pStyle w:val="BodyText"/>
        <w:numPr>
          <w:ilvl w:val="0"/>
          <w:numId w:val="42"/>
        </w:numPr>
      </w:pPr>
      <w:r>
        <w:t>Save, changes are saved</w:t>
      </w:r>
    </w:p>
    <w:p w14:paraId="225D7333" w14:textId="77777777" w:rsidR="00E65D16" w:rsidRDefault="00E65D16" w:rsidP="00552AED">
      <w:pPr>
        <w:pStyle w:val="BodyText"/>
        <w:ind w:left="720"/>
      </w:pPr>
      <w:proofErr w:type="gramStart"/>
      <w:r>
        <w:t>leads</w:t>
      </w:r>
      <w:proofErr w:type="gramEnd"/>
      <w:r>
        <w:t xml:space="preserve"> (back) to </w:t>
      </w:r>
      <w:proofErr w:type="spellStart"/>
      <w:r>
        <w:t>OrganisationPage</w:t>
      </w:r>
      <w:proofErr w:type="spellEnd"/>
    </w:p>
    <w:p w14:paraId="45077336" w14:textId="76191F86" w:rsidR="00526319" w:rsidRDefault="00E65D16" w:rsidP="00552AED">
      <w:pPr>
        <w:pStyle w:val="BodyText"/>
        <w:numPr>
          <w:ilvl w:val="0"/>
          <w:numId w:val="42"/>
        </w:numPr>
      </w:pPr>
      <w:r>
        <w:t xml:space="preserve">Cancel button, changes are not saved, leads (back) to </w:t>
      </w:r>
      <w:proofErr w:type="spellStart"/>
      <w:r>
        <w:t>OrganisationPage</w:t>
      </w:r>
      <w:proofErr w:type="spellEnd"/>
    </w:p>
    <w:p w14:paraId="34312FF2" w14:textId="77777777" w:rsidR="00552AED" w:rsidRDefault="00552AED" w:rsidP="00552AED">
      <w:pPr>
        <w:pStyle w:val="BodyText"/>
      </w:pPr>
    </w:p>
    <w:p w14:paraId="31D3AA68" w14:textId="77777777" w:rsidR="00782773" w:rsidRDefault="00782773" w:rsidP="00782773">
      <w:pPr>
        <w:pStyle w:val="Heading4"/>
      </w:pPr>
      <w:proofErr w:type="spellStart"/>
      <w:r>
        <w:t>NewOrganisationPage</w:t>
      </w:r>
      <w:proofErr w:type="spellEnd"/>
    </w:p>
    <w:p w14:paraId="203D3332" w14:textId="77777777" w:rsidR="00782773" w:rsidRDefault="00782773" w:rsidP="00782773">
      <w:pPr>
        <w:pStyle w:val="BodyText"/>
      </w:pPr>
    </w:p>
    <w:p w14:paraId="66E1CFB7" w14:textId="77777777" w:rsidR="00782773" w:rsidRDefault="00782773" w:rsidP="00782773">
      <w:pPr>
        <w:pStyle w:val="BodyText"/>
      </w:pPr>
      <w:r>
        <w:t xml:space="preserve">Title: New </w:t>
      </w:r>
      <w:proofErr w:type="spellStart"/>
      <w:r>
        <w:t>organisation</w:t>
      </w:r>
      <w:proofErr w:type="spellEnd"/>
    </w:p>
    <w:p w14:paraId="7FEA956A" w14:textId="77777777" w:rsidR="00782773" w:rsidRDefault="00782773" w:rsidP="00782773">
      <w:pPr>
        <w:pStyle w:val="BodyText"/>
      </w:pPr>
    </w:p>
    <w:p w14:paraId="07D27556" w14:textId="103C2AB9" w:rsidR="00782773" w:rsidRDefault="00782773" w:rsidP="00782773">
      <w:pPr>
        <w:pStyle w:val="BodyText"/>
      </w:pPr>
      <w:r>
        <w:t xml:space="preserve">Same fields as the </w:t>
      </w:r>
      <w:proofErr w:type="spellStart"/>
      <w:r>
        <w:t>Organisation</w:t>
      </w:r>
      <w:proofErr w:type="spellEnd"/>
      <w:r>
        <w:t xml:space="preserve"> fields on </w:t>
      </w:r>
      <w:proofErr w:type="spellStart"/>
      <w:proofErr w:type="gramStart"/>
      <w:r>
        <w:t>RegistrationPage</w:t>
      </w:r>
      <w:proofErr w:type="spellEnd"/>
      <w:r>
        <w:t xml:space="preserve"> ,</w:t>
      </w:r>
      <w:proofErr w:type="gramEnd"/>
      <w:r>
        <w:t xml:space="preserve"> except the </w:t>
      </w:r>
      <w:proofErr w:type="spellStart"/>
      <w:r>
        <w:t>organisation</w:t>
      </w:r>
      <w:proofErr w:type="spellEnd"/>
      <w:r>
        <w:t xml:space="preserve"> dropdown.</w:t>
      </w:r>
    </w:p>
    <w:p w14:paraId="6F3FBC64" w14:textId="77777777" w:rsidR="00782773" w:rsidRDefault="00782773" w:rsidP="00782773">
      <w:pPr>
        <w:pStyle w:val="BodyText"/>
      </w:pPr>
    </w:p>
    <w:p w14:paraId="2FEC061C" w14:textId="77777777" w:rsidR="00782773" w:rsidRDefault="00782773" w:rsidP="00782773">
      <w:pPr>
        <w:pStyle w:val="BodyText"/>
      </w:pPr>
      <w:r>
        <w:t>Footer:</w:t>
      </w:r>
    </w:p>
    <w:p w14:paraId="0CB33DE9" w14:textId="77777777" w:rsidR="00782773" w:rsidRDefault="00782773" w:rsidP="00782773">
      <w:pPr>
        <w:pStyle w:val="BodyText"/>
        <w:numPr>
          <w:ilvl w:val="0"/>
          <w:numId w:val="42"/>
        </w:numPr>
      </w:pPr>
      <w:r>
        <w:t>Save, changes are saved</w:t>
      </w:r>
    </w:p>
    <w:p w14:paraId="535AD009" w14:textId="77777777" w:rsidR="00782773" w:rsidRDefault="00782773" w:rsidP="00782773">
      <w:pPr>
        <w:pStyle w:val="BodyText"/>
        <w:ind w:left="720"/>
      </w:pPr>
      <w:proofErr w:type="gramStart"/>
      <w:r>
        <w:t>leads</w:t>
      </w:r>
      <w:proofErr w:type="gramEnd"/>
      <w:r>
        <w:t xml:space="preserve"> (back) to </w:t>
      </w:r>
      <w:proofErr w:type="spellStart"/>
      <w:r>
        <w:t>OrganisationListPage</w:t>
      </w:r>
      <w:proofErr w:type="spellEnd"/>
    </w:p>
    <w:p w14:paraId="5E093685" w14:textId="5DEBD28B" w:rsidR="00552AED" w:rsidRDefault="00782773" w:rsidP="00782773">
      <w:pPr>
        <w:pStyle w:val="BodyText"/>
        <w:numPr>
          <w:ilvl w:val="0"/>
          <w:numId w:val="42"/>
        </w:numPr>
      </w:pPr>
      <w:r>
        <w:t xml:space="preserve">Cancel button, changes are not saved, leads (back) to </w:t>
      </w:r>
      <w:proofErr w:type="spellStart"/>
      <w:r>
        <w:t>OrganisationListPage</w:t>
      </w:r>
      <w:proofErr w:type="spellEnd"/>
    </w:p>
    <w:p w14:paraId="09E99BD2" w14:textId="77777777" w:rsidR="00944DB1" w:rsidRDefault="00944DB1" w:rsidP="00782773">
      <w:pPr>
        <w:pStyle w:val="BodyText"/>
      </w:pPr>
    </w:p>
    <w:p w14:paraId="486C2F31" w14:textId="795B435D" w:rsidR="00320E17" w:rsidRDefault="00320E17" w:rsidP="00320E17">
      <w:pPr>
        <w:pStyle w:val="Heading1"/>
      </w:pPr>
      <w:r>
        <w:t>New functionality</w:t>
      </w:r>
    </w:p>
    <w:p w14:paraId="3D3CCFA0" w14:textId="648ADE1E" w:rsidR="00D90DB3" w:rsidRDefault="00D90DB3" w:rsidP="00320E17">
      <w:pPr>
        <w:pStyle w:val="BodyText"/>
      </w:pPr>
      <w:r>
        <w:t xml:space="preserve">For new functionality I wanted to try a different way of describing it. </w:t>
      </w:r>
      <w:r w:rsidR="00955E03">
        <w:t xml:space="preserve">But at some point we need to merge it all into one description. </w:t>
      </w:r>
    </w:p>
    <w:p w14:paraId="5848CD28" w14:textId="7BF35197" w:rsidR="00D90DB3" w:rsidRPr="00D90DB3" w:rsidRDefault="00D90DB3" w:rsidP="00D90DB3">
      <w:pPr>
        <w:pStyle w:val="Heading2"/>
      </w:pPr>
      <w:r w:rsidRPr="00D90DB3">
        <w:t>Selectable Number of Results per Page</w:t>
      </w:r>
    </w:p>
    <w:p w14:paraId="3D343B73" w14:textId="26A6D136" w:rsidR="00320E17" w:rsidRDefault="00D90DB3" w:rsidP="00D90DB3">
      <w:pPr>
        <w:pStyle w:val="Heading3"/>
      </w:pPr>
      <w:r w:rsidRPr="00D90DB3">
        <w:t>Short description</w:t>
      </w:r>
    </w:p>
    <w:p w14:paraId="16D3EA90" w14:textId="038159BB" w:rsidR="00D90DB3" w:rsidRDefault="00D90DB3" w:rsidP="00D90DB3">
      <w:pPr>
        <w:pStyle w:val="BodyText"/>
      </w:pPr>
      <w:r>
        <w:t xml:space="preserve">An option to change the number of search results shown per page. It is now fixed at 10 results. </w:t>
      </w:r>
    </w:p>
    <w:p w14:paraId="7D3FE640" w14:textId="25C9F741" w:rsidR="00D90DB3" w:rsidRDefault="00D90DB3" w:rsidP="00D90DB3">
      <w:pPr>
        <w:pStyle w:val="Heading3"/>
      </w:pPr>
      <w:r w:rsidRPr="00D90DB3">
        <w:t>Motivation</w:t>
      </w:r>
    </w:p>
    <w:p w14:paraId="0D13597E" w14:textId="0FCE0AAB" w:rsidR="00D90DB3" w:rsidRDefault="00D90DB3" w:rsidP="00D90DB3">
      <w:pPr>
        <w:pStyle w:val="BodyText"/>
      </w:pPr>
      <w:r>
        <w:t xml:space="preserve">No explicit motivation was given, but it is not an unknown thing to have. Some people like to scroll, while others like to step through pages. But it mostly seems to be motivated by the screen size (mobile phone or 24inch desktop screen) and the size per </w:t>
      </w:r>
      <w:r w:rsidR="002B7AD3">
        <w:t>result</w:t>
      </w:r>
      <w:r>
        <w:t xml:space="preserve">. Ideally you would not need to scroll or step pages, but the </w:t>
      </w:r>
      <w:r w:rsidR="00502DD7">
        <w:t>result</w:t>
      </w:r>
      <w:r>
        <w:t xml:space="preserve"> of interest would be on the first page at the top. Giving the user the opportunity to change the default seems helpful, the user can make the decision then. </w:t>
      </w:r>
    </w:p>
    <w:p w14:paraId="3A5CFCAF" w14:textId="238FAB82" w:rsidR="00D90DB3" w:rsidRDefault="00D90DB3" w:rsidP="00D90DB3">
      <w:pPr>
        <w:pStyle w:val="BodyText"/>
      </w:pPr>
      <w:r>
        <w:t xml:space="preserve">Note: it could be that users wanted, say 100 </w:t>
      </w:r>
      <w:r w:rsidR="00502DD7">
        <w:t>results</w:t>
      </w:r>
      <w:r>
        <w:t xml:space="preserve"> per page so they could copy and paste that into an excel sheet. This is not needed anymore because we have the 'download result list' functionality. </w:t>
      </w:r>
    </w:p>
    <w:p w14:paraId="234BF7E2" w14:textId="7B2EA8F1" w:rsidR="00D90DB3" w:rsidRDefault="00D90DB3" w:rsidP="00D90DB3">
      <w:pPr>
        <w:pStyle w:val="Heading3"/>
      </w:pPr>
      <w:r w:rsidRPr="00D90DB3">
        <w:t>Design</w:t>
      </w:r>
    </w:p>
    <w:p w14:paraId="501F5154" w14:textId="5CAA1C49" w:rsidR="00D90DB3" w:rsidRDefault="00D90DB3" w:rsidP="00320E17">
      <w:pPr>
        <w:pStyle w:val="BodyText"/>
      </w:pPr>
      <w:r>
        <w:t>The selection control wil</w:t>
      </w:r>
      <w:r w:rsidR="006E2C65">
        <w:t>l be available on all places that have</w:t>
      </w:r>
      <w:r>
        <w:t xml:space="preserve"> page navigation (i.e. search results, and “My Projects” </w:t>
      </w:r>
      <w:r w:rsidR="004A6726">
        <w:t xml:space="preserve">(See Paging </w:t>
      </w:r>
      <w:r w:rsidR="004A6726">
        <w:fldChar w:fldCharType="begin"/>
      </w:r>
      <w:r w:rsidR="004A6726">
        <w:instrText xml:space="preserve"> REF _Ref230075936 \r \h </w:instrText>
      </w:r>
      <w:r w:rsidR="004A6726">
        <w:fldChar w:fldCharType="separate"/>
      </w:r>
      <w:r w:rsidR="004A6726">
        <w:t>3.2.2.6.2.9.1</w:t>
      </w:r>
      <w:r w:rsidR="004A6726">
        <w:fldChar w:fldCharType="end"/>
      </w:r>
      <w:r w:rsidR="004A6726">
        <w:t xml:space="preserve">). </w:t>
      </w:r>
    </w:p>
    <w:p w14:paraId="045E82AC" w14:textId="4DA98C38" w:rsidR="00EF4881" w:rsidRDefault="00D90DB3" w:rsidP="00D90DB3">
      <w:pPr>
        <w:pStyle w:val="BodyText"/>
      </w:pPr>
      <w:r>
        <w:t xml:space="preserve">It </w:t>
      </w:r>
      <w:r w:rsidR="00A667D3">
        <w:t>is</w:t>
      </w:r>
      <w:r>
        <w:t xml:space="preserve"> placed near an existing paging control: Next to the pager near the result 'overview' at the top. Alternatively it could also be added to the bottom pager as well. </w:t>
      </w:r>
    </w:p>
    <w:p w14:paraId="06F82EED" w14:textId="4B1D8B21" w:rsidR="00EF4881" w:rsidRDefault="002550CF" w:rsidP="00EF4881">
      <w:pPr>
        <w:pStyle w:val="BodyText"/>
      </w:pPr>
      <w:r>
        <w:t xml:space="preserve">The selection is simpler when </w:t>
      </w:r>
      <w:r w:rsidR="00EF4881">
        <w:t>the options</w:t>
      </w:r>
      <w:r>
        <w:t xml:space="preserve"> are limited. It </w:t>
      </w:r>
      <w:r w:rsidR="00EF4881">
        <w:t>provide</w:t>
      </w:r>
      <w:r>
        <w:t>s</w:t>
      </w:r>
      <w:r w:rsidR="00417CEC">
        <w:t xml:space="preserve"> the following values</w:t>
      </w:r>
      <w:r w:rsidR="00EF4881">
        <w:t>:</w:t>
      </w:r>
      <w:r w:rsidR="004B2C63">
        <w:t xml:space="preserve"> </w:t>
      </w:r>
      <w:r w:rsidR="00417CEC">
        <w:t>5, 10, 20, 50 and 100</w:t>
      </w:r>
      <w:r w:rsidR="00EF4881">
        <w:t xml:space="preserve"> (see similarity with euro banknotes). </w:t>
      </w:r>
    </w:p>
    <w:p w14:paraId="7A2CEA80" w14:textId="584AFF01" w:rsidR="00EF4881" w:rsidRDefault="00EF4881" w:rsidP="00EF4881">
      <w:pPr>
        <w:pStyle w:val="BodyText"/>
      </w:pPr>
      <w:r>
        <w:t>A dropdown list seems best</w:t>
      </w:r>
      <w:r w:rsidR="00AF671B">
        <w:t xml:space="preserve"> to use on the control</w:t>
      </w:r>
      <w:r>
        <w:t xml:space="preserve">: </w:t>
      </w:r>
    </w:p>
    <w:p w14:paraId="282D1761" w14:textId="1006151E" w:rsidR="00EF4881" w:rsidRPr="00320E17" w:rsidRDefault="00EF4881" w:rsidP="00417CEC">
      <w:pPr>
        <w:pStyle w:val="Code"/>
      </w:pPr>
      <w:r>
        <w:t>Show [</w:t>
      </w:r>
      <w:r w:rsidR="00417CEC">
        <w:t>10</w:t>
      </w:r>
      <w:r>
        <w:t xml:space="preserve"> [V]] results per page</w:t>
      </w:r>
    </w:p>
    <w:p w14:paraId="38C7A653" w14:textId="77777777" w:rsidR="00EF4881" w:rsidRDefault="00EF4881" w:rsidP="00D90DB3">
      <w:pPr>
        <w:pStyle w:val="BodyText"/>
      </w:pPr>
    </w:p>
    <w:p w14:paraId="2C695912" w14:textId="3FE0CE8D" w:rsidR="009F5E5B" w:rsidRDefault="009F5E5B" w:rsidP="00D90DB3">
      <w:pPr>
        <w:pStyle w:val="BodyText"/>
      </w:pPr>
      <w:r>
        <w:t xml:space="preserve">The control will also be shown when there is only one page, but not if there are no results. </w:t>
      </w:r>
    </w:p>
    <w:p w14:paraId="5BE04DD0" w14:textId="0FE75066" w:rsidR="00501CF5" w:rsidRDefault="00501CF5" w:rsidP="00501CF5">
      <w:pPr>
        <w:pStyle w:val="BodyText"/>
      </w:pPr>
      <w:r>
        <w:t>No matter what page the user is viewing while selecting a new value, th</w:t>
      </w:r>
      <w:r w:rsidR="00EF4881">
        <w:t>e</w:t>
      </w:r>
      <w:r>
        <w:t xml:space="preserve"> </w:t>
      </w:r>
      <w:r w:rsidR="00EF4881">
        <w:t xml:space="preserve">view </w:t>
      </w:r>
      <w:r>
        <w:t xml:space="preserve">is reset to the first page, because that is the most clear and simplest to understand an implement. Otherwise we would have to guess which page the user wants to see (i.e. the one with also contains the first/middle/last item on the original page). </w:t>
      </w:r>
    </w:p>
    <w:p w14:paraId="201C2C53" w14:textId="0D3F3C25" w:rsidR="0078291B" w:rsidRDefault="00501CF5" w:rsidP="00D90DB3">
      <w:pPr>
        <w:pStyle w:val="BodyText"/>
      </w:pPr>
      <w:r>
        <w:t>A re-query was needed already to request the new results page with a different number of results</w:t>
      </w:r>
      <w:r w:rsidR="00EF4881">
        <w:t xml:space="preserve"> per page</w:t>
      </w:r>
      <w:r>
        <w:t xml:space="preserve"> (limit)</w:t>
      </w:r>
      <w:r w:rsidR="00EF4881">
        <w:t xml:space="preserve"> and an AJAX way of refreshing the page content was not needed</w:t>
      </w:r>
      <w:r>
        <w:t xml:space="preserve">.  </w:t>
      </w:r>
    </w:p>
    <w:p w14:paraId="65C7C74D" w14:textId="010BD340" w:rsidR="00D90DB3" w:rsidRDefault="00EF4881" w:rsidP="00D90DB3">
      <w:pPr>
        <w:pStyle w:val="BodyText"/>
      </w:pPr>
      <w:r>
        <w:t xml:space="preserve">The selection made is reused for every result list after the selection has been made (persistent), but </w:t>
      </w:r>
      <w:r w:rsidRPr="00EF4881">
        <w:t>after half an hour of inactivity</w:t>
      </w:r>
      <w:r>
        <w:t xml:space="preserve"> (session timeout)</w:t>
      </w:r>
      <w:r w:rsidRPr="00EF4881">
        <w:t xml:space="preserve"> the value will be reset to the default.</w:t>
      </w:r>
      <w:r>
        <w:t xml:space="preserve"> It is not stored on the server permanently. </w:t>
      </w:r>
    </w:p>
    <w:p w14:paraId="64E6A6D9" w14:textId="77777777" w:rsidR="00EF4881" w:rsidRDefault="00EF4881" w:rsidP="00D90DB3">
      <w:pPr>
        <w:pStyle w:val="BodyText"/>
      </w:pPr>
    </w:p>
    <w:p w14:paraId="248782D7" w14:textId="28F8AA97" w:rsidR="004C1B93" w:rsidRDefault="004C1B93" w:rsidP="004C1B93">
      <w:pPr>
        <w:pStyle w:val="Heading2"/>
      </w:pPr>
      <w:r w:rsidRPr="004C1B93">
        <w:t>Display information on associated files of a project</w:t>
      </w:r>
    </w:p>
    <w:p w14:paraId="66B52F81" w14:textId="09615765" w:rsidR="004C1B93" w:rsidRDefault="004C1B93" w:rsidP="004C1B93">
      <w:pPr>
        <w:pStyle w:val="Heading3"/>
      </w:pPr>
      <w:r w:rsidRPr="004C1B93">
        <w:t>Short description</w:t>
      </w:r>
    </w:p>
    <w:p w14:paraId="673D835F" w14:textId="30A02B0A" w:rsidR="004C1B93" w:rsidRPr="004C1B93" w:rsidRDefault="004C1B93" w:rsidP="004C1B93">
      <w:pPr>
        <w:rPr>
          <w:sz w:val="20"/>
        </w:rPr>
      </w:pPr>
      <w:r w:rsidRPr="004C1B93">
        <w:rPr>
          <w:sz w:val="20"/>
        </w:rPr>
        <w:t>Summarize the available associated files</w:t>
      </w:r>
      <w:r w:rsidR="007B1F6C">
        <w:rPr>
          <w:sz w:val="20"/>
        </w:rPr>
        <w:t xml:space="preserve"> of a project</w:t>
      </w:r>
      <w:r>
        <w:rPr>
          <w:sz w:val="20"/>
        </w:rPr>
        <w:t>;</w:t>
      </w:r>
      <w:r w:rsidRPr="004C1B93">
        <w:rPr>
          <w:sz w:val="20"/>
        </w:rPr>
        <w:t xml:space="preserve"> display a condensed list with the number of file for each file extension. </w:t>
      </w:r>
    </w:p>
    <w:p w14:paraId="76626912" w14:textId="370C7A98" w:rsidR="004C1B93" w:rsidRDefault="004C1B93" w:rsidP="004C1B93">
      <w:pPr>
        <w:pStyle w:val="Heading3"/>
      </w:pPr>
      <w:r>
        <w:t>Motivation</w:t>
      </w:r>
    </w:p>
    <w:p w14:paraId="2083337C" w14:textId="69CEFC89" w:rsidR="004C1B93" w:rsidRDefault="004C1B93" w:rsidP="004C1B93">
      <w:pPr>
        <w:pStyle w:val="BodyText"/>
      </w:pPr>
      <w:r>
        <w:t xml:space="preserve">Only by inspecting the entity tree up to the sample level, you can determine what files are associated with the project and available for download. If the user has no permission yet, it could be a hint to request for it when seeing that there are associated files available. </w:t>
      </w:r>
    </w:p>
    <w:p w14:paraId="35CCF7BC" w14:textId="67A94891" w:rsidR="004C1B93" w:rsidRPr="004C1B93" w:rsidRDefault="004C1B93" w:rsidP="004C1B93">
      <w:pPr>
        <w:pStyle w:val="BodyText"/>
      </w:pPr>
      <w:r>
        <w:t>Because we can have files from deeper entity levels</w:t>
      </w:r>
      <w:r w:rsidR="00F67070">
        <w:t>,</w:t>
      </w:r>
      <w:r>
        <w:t xml:space="preserve"> which are possibly more restricted (permission)</w:t>
      </w:r>
      <w:r w:rsidR="00F67070">
        <w:t>,</w:t>
      </w:r>
      <w:r>
        <w:t xml:space="preserve"> filenames or other info that might reveal information that should stay 'non- public'</w:t>
      </w:r>
      <w:r w:rsidR="00F67070">
        <w:t xml:space="preserve"> are not displayed</w:t>
      </w:r>
      <w:r>
        <w:t>.</w:t>
      </w:r>
      <w:r w:rsidR="00F67070">
        <w:t xml:space="preserve"> </w:t>
      </w:r>
    </w:p>
    <w:p w14:paraId="3865DE43" w14:textId="74C7F348" w:rsidR="004C1B93" w:rsidRDefault="004C1B93" w:rsidP="004C1B93">
      <w:pPr>
        <w:pStyle w:val="Heading3"/>
      </w:pPr>
      <w:r>
        <w:t>Design</w:t>
      </w:r>
    </w:p>
    <w:p w14:paraId="5906DE53" w14:textId="1D7E5EA0" w:rsidR="00F67070" w:rsidRPr="00F67070" w:rsidRDefault="00F67070" w:rsidP="00F67070">
      <w:pPr>
        <w:pStyle w:val="BodyText"/>
      </w:pPr>
      <w:r>
        <w:t>A textual information ‘message’ or label is being used. It is placed on the Project view page (</w:t>
      </w:r>
      <w:r w:rsidR="007856F5">
        <w:fldChar w:fldCharType="begin"/>
      </w:r>
      <w:r w:rsidR="007856F5">
        <w:instrText xml:space="preserve"> REF _Ref230243796 \r \h </w:instrText>
      </w:r>
      <w:r w:rsidR="007856F5">
        <w:fldChar w:fldCharType="separate"/>
      </w:r>
      <w:r w:rsidR="007856F5">
        <w:t>3.2.2.8.1</w:t>
      </w:r>
      <w:r w:rsidR="007856F5">
        <w:fldChar w:fldCharType="end"/>
      </w:r>
      <w:r>
        <w:t xml:space="preserve">), at the top of the </w:t>
      </w:r>
      <w:r w:rsidR="009C620A">
        <w:t xml:space="preserve">‘general’ </w:t>
      </w:r>
      <w:r>
        <w:t xml:space="preserve">project information, just under the language specification. </w:t>
      </w:r>
    </w:p>
    <w:p w14:paraId="2E4572C9" w14:textId="3CF1CB20" w:rsidR="007945E2" w:rsidRDefault="007945E2" w:rsidP="00F67070">
      <w:pPr>
        <w:pStyle w:val="BodyText"/>
      </w:pPr>
      <w:r>
        <w:t xml:space="preserve">The filename extension (part after the last dot) is assumed to indicate the type of file. Maybe better ways of determining this exist (get mime type or guessing from first bytes), but that would be more difficult implement.   </w:t>
      </w:r>
    </w:p>
    <w:p w14:paraId="656FED9F" w14:textId="778BFBFA" w:rsidR="00F67070" w:rsidRDefault="00F67070" w:rsidP="00F67070">
      <w:pPr>
        <w:pStyle w:val="BodyText"/>
      </w:pPr>
      <w:r>
        <w:t xml:space="preserve">Example: </w:t>
      </w:r>
    </w:p>
    <w:p w14:paraId="1A74F9FB" w14:textId="77777777" w:rsidR="00F67070" w:rsidRPr="00F67070" w:rsidRDefault="00F67070" w:rsidP="00F67070">
      <w:pPr>
        <w:pStyle w:val="Code"/>
      </w:pPr>
      <w:r w:rsidRPr="00F67070">
        <w:t xml:space="preserve">Associated files: 1 unknown file, 1 PDF file, </w:t>
      </w:r>
      <w:proofErr w:type="gramStart"/>
      <w:r w:rsidRPr="00F67070">
        <w:t>2</w:t>
      </w:r>
      <w:proofErr w:type="gramEnd"/>
      <w:r w:rsidRPr="00F67070">
        <w:t xml:space="preserve"> TXT files</w:t>
      </w:r>
    </w:p>
    <w:p w14:paraId="4FD4C8BC" w14:textId="77777777" w:rsidR="007B1F6C" w:rsidRDefault="007B1F6C" w:rsidP="00F67070">
      <w:pPr>
        <w:pStyle w:val="BodyText"/>
      </w:pPr>
    </w:p>
    <w:p w14:paraId="11605805" w14:textId="24FEC9FD" w:rsidR="00F67070" w:rsidRDefault="0071294C" w:rsidP="00F67070">
      <w:pPr>
        <w:pStyle w:val="BodyText"/>
      </w:pPr>
      <w:r>
        <w:t xml:space="preserve">Files with no extension are counted as ‘unknown’ and </w:t>
      </w:r>
      <w:r w:rsidR="00F67070">
        <w:t xml:space="preserve">uppercase </w:t>
      </w:r>
      <w:r>
        <w:t xml:space="preserve">is used </w:t>
      </w:r>
      <w:r w:rsidR="00F67070">
        <w:t>for the file extensions to let them stand out</w:t>
      </w:r>
      <w:r>
        <w:t xml:space="preserve"> and be different from ‘unknown’</w:t>
      </w:r>
      <w:r w:rsidR="00F67070">
        <w:t xml:space="preserve">. </w:t>
      </w:r>
      <w:r w:rsidR="007B1F6C">
        <w:t>Other options w</w:t>
      </w:r>
      <w:r w:rsidR="00075E06">
        <w:t>here considered less convenient,</w:t>
      </w:r>
      <w:r w:rsidR="007B1F6C">
        <w:t xml:space="preserve"> like (*.</w:t>
      </w:r>
      <w:proofErr w:type="spellStart"/>
      <w:r w:rsidR="007B1F6C">
        <w:t>pdf</w:t>
      </w:r>
      <w:proofErr w:type="spellEnd"/>
      <w:r w:rsidR="007B1F6C">
        <w:t>) or ‘</w:t>
      </w:r>
      <w:proofErr w:type="spellStart"/>
      <w:r w:rsidR="007B1F6C">
        <w:t>pdf</w:t>
      </w:r>
      <w:proofErr w:type="spellEnd"/>
      <w:r w:rsidR="007B1F6C">
        <w:t xml:space="preserve">’. </w:t>
      </w:r>
    </w:p>
    <w:p w14:paraId="0B9FDE40" w14:textId="74A7437B" w:rsidR="007B1F6C" w:rsidRDefault="007B1F6C" w:rsidP="00F67070">
      <w:pPr>
        <w:pStyle w:val="BodyText"/>
      </w:pPr>
      <w:r>
        <w:t xml:space="preserve">For French the order of words is different: </w:t>
      </w:r>
    </w:p>
    <w:p w14:paraId="0F1DF8E5" w14:textId="0EA06556" w:rsidR="007B1F6C" w:rsidRDefault="007B1F6C" w:rsidP="007B1F6C">
      <w:pPr>
        <w:pStyle w:val="Code"/>
      </w:pPr>
      <w:proofErr w:type="spellStart"/>
      <w:r w:rsidRPr="007B1F6C">
        <w:t>Fichiers</w:t>
      </w:r>
      <w:proofErr w:type="spellEnd"/>
      <w:r w:rsidRPr="007B1F6C">
        <w:t xml:space="preserve"> </w:t>
      </w:r>
      <w:proofErr w:type="spellStart"/>
      <w:r w:rsidRPr="007B1F6C">
        <w:t>associés</w:t>
      </w:r>
      <w:proofErr w:type="spellEnd"/>
      <w:r w:rsidRPr="007B1F6C">
        <w:t xml:space="preserve">: 1 </w:t>
      </w:r>
      <w:proofErr w:type="spellStart"/>
      <w:r w:rsidRPr="007B1F6C">
        <w:t>fichier</w:t>
      </w:r>
      <w:proofErr w:type="spellEnd"/>
      <w:r w:rsidRPr="007B1F6C">
        <w:t xml:space="preserve"> inconnu, 1 </w:t>
      </w:r>
      <w:proofErr w:type="spellStart"/>
      <w:r w:rsidRPr="007B1F6C">
        <w:t>fichier</w:t>
      </w:r>
      <w:proofErr w:type="spellEnd"/>
      <w:r w:rsidRPr="007B1F6C">
        <w:t xml:space="preserve"> PDF, 2 </w:t>
      </w:r>
      <w:proofErr w:type="spellStart"/>
      <w:r w:rsidRPr="007B1F6C">
        <w:t>fichiers</w:t>
      </w:r>
      <w:proofErr w:type="spellEnd"/>
      <w:r w:rsidRPr="007B1F6C">
        <w:t xml:space="preserve"> TXT</w:t>
      </w:r>
    </w:p>
    <w:p w14:paraId="3A5C5FD8" w14:textId="77777777" w:rsidR="007B1F6C" w:rsidRDefault="007B1F6C" w:rsidP="00F67070">
      <w:pPr>
        <w:pStyle w:val="BodyText"/>
      </w:pPr>
    </w:p>
    <w:p w14:paraId="662EA702" w14:textId="078B65F7" w:rsidR="00E64929" w:rsidRDefault="00E64929" w:rsidP="00F67070">
      <w:pPr>
        <w:pStyle w:val="BodyText"/>
      </w:pPr>
      <w:r>
        <w:t xml:space="preserve">Note that it might be a good idea to also place this on the ‘download page’ and add a similar message for the ‘original value files’ (size in Mb appended). </w:t>
      </w:r>
    </w:p>
    <w:p w14:paraId="04D5C5E0" w14:textId="77777777" w:rsidR="007B1F6C" w:rsidRDefault="007B1F6C" w:rsidP="00F67070">
      <w:pPr>
        <w:pStyle w:val="BodyText"/>
      </w:pPr>
    </w:p>
    <w:p w14:paraId="0E5C683C" w14:textId="0E253A19" w:rsidR="00E22EBB" w:rsidRDefault="00E22EBB" w:rsidP="00E22EBB">
      <w:pPr>
        <w:pStyle w:val="Heading2"/>
      </w:pPr>
      <w:r>
        <w:t xml:space="preserve">Add additional Associated files </w:t>
      </w:r>
    </w:p>
    <w:p w14:paraId="0A178D48" w14:textId="77777777" w:rsidR="00E22EBB" w:rsidRDefault="00E22EBB" w:rsidP="00E22EBB">
      <w:pPr>
        <w:pStyle w:val="Heading3"/>
      </w:pPr>
      <w:r>
        <w:t>Short description</w:t>
      </w:r>
    </w:p>
    <w:p w14:paraId="0CAAF01C" w14:textId="7E8E554F" w:rsidR="00E22EBB" w:rsidRDefault="00E22EBB" w:rsidP="00E22EBB">
      <w:pPr>
        <w:pStyle w:val="BodyText"/>
      </w:pPr>
      <w:r>
        <w:t xml:space="preserve">Allow the owner of a draft project to add additional associate files to a stored project </w:t>
      </w:r>
    </w:p>
    <w:p w14:paraId="14CA1A72" w14:textId="77777777" w:rsidR="00E22EBB" w:rsidRDefault="00E22EBB" w:rsidP="00E22EBB">
      <w:pPr>
        <w:pStyle w:val="Heading3"/>
      </w:pPr>
      <w:r>
        <w:t>Motivation</w:t>
      </w:r>
    </w:p>
    <w:p w14:paraId="11EF64D3" w14:textId="699D111F" w:rsidR="00E22EBB" w:rsidRDefault="00E22EBB" w:rsidP="00E22EBB">
      <w:pPr>
        <w:pStyle w:val="BodyText"/>
      </w:pPr>
      <w:r>
        <w:t>After a Project has been uplo</w:t>
      </w:r>
      <w:r w:rsidR="00972BCC">
        <w:t>aded with a TRiDaS file and all</w:t>
      </w:r>
      <w:r>
        <w:t xml:space="preserve"> other </w:t>
      </w:r>
      <w:r w:rsidR="00972BCC">
        <w:t>files</w:t>
      </w:r>
      <w:r>
        <w:t>, the owner discovers some extra information (file) that he or she want</w:t>
      </w:r>
      <w:r w:rsidR="00972BCC">
        <w:t>s</w:t>
      </w:r>
      <w:r>
        <w:t xml:space="preserve"> to add. Instead of deleting/removing the whole project and upload a changed version, it is more efficient to  </w:t>
      </w:r>
    </w:p>
    <w:p w14:paraId="27FB9CD7" w14:textId="77777777" w:rsidR="00E22EBB" w:rsidRDefault="00E22EBB" w:rsidP="00E22EBB">
      <w:pPr>
        <w:pStyle w:val="Heading3"/>
      </w:pPr>
      <w:r>
        <w:t>Design</w:t>
      </w:r>
    </w:p>
    <w:p w14:paraId="181D692E" w14:textId="7ED73D8B" w:rsidR="00E22EBB" w:rsidRDefault="00E22EBB" w:rsidP="00E22EBB">
      <w:pPr>
        <w:pStyle w:val="BodyText"/>
      </w:pPr>
      <w:r>
        <w:t xml:space="preserve">The option/button/link should be near (next) to the display of already stored additional files. Selection should navigate to a page that allows uploading and adding files. </w:t>
      </w:r>
    </w:p>
    <w:p w14:paraId="0AC54E86" w14:textId="765B1D84" w:rsidR="00E22EBB" w:rsidRDefault="00E22EBB" w:rsidP="00E22EBB">
      <w:pPr>
        <w:pStyle w:val="BodyText"/>
      </w:pPr>
      <w:r>
        <w:t xml:space="preserve">Only the owner of the project in Draft mode should be able to add files and thus change the project. Note that Draft projects are only visible to the owners or admin anyway. </w:t>
      </w:r>
    </w:p>
    <w:p w14:paraId="4E621204" w14:textId="1E5D19E7" w:rsidR="00E22EBB" w:rsidRDefault="00E22EBB" w:rsidP="00E22EBB">
      <w:pPr>
        <w:pStyle w:val="Heading3"/>
      </w:pPr>
      <w:r>
        <w:t xml:space="preserve">Issues </w:t>
      </w:r>
    </w:p>
    <w:p w14:paraId="235A0B28" w14:textId="4455D62F" w:rsidR="00E22EBB" w:rsidRDefault="00E22EBB" w:rsidP="00E22EBB">
      <w:pPr>
        <w:pStyle w:val="BodyText"/>
      </w:pPr>
      <w:r>
        <w:t xml:space="preserve">- </w:t>
      </w:r>
      <w:proofErr w:type="gramStart"/>
      <w:r>
        <w:t>it</w:t>
      </w:r>
      <w:proofErr w:type="gramEnd"/>
      <w:r>
        <w:t xml:space="preserve"> must be in draft mode, so needs '</w:t>
      </w:r>
      <w:proofErr w:type="spellStart"/>
      <w:r>
        <w:t>unarchiving</w:t>
      </w:r>
      <w:proofErr w:type="spellEnd"/>
      <w:r>
        <w:t>' first</w:t>
      </w:r>
      <w:r w:rsidR="00295EBD">
        <w:t xml:space="preserve"> if it is archived</w:t>
      </w:r>
      <w:r>
        <w:t>. This will make more sense if we support versions, where we can add the files to a new version!</w:t>
      </w:r>
    </w:p>
    <w:p w14:paraId="2A545189" w14:textId="07F5ACE9" w:rsidR="00E22EBB" w:rsidRDefault="00E22EBB" w:rsidP="00E22EBB">
      <w:pPr>
        <w:pStyle w:val="BodyText"/>
      </w:pPr>
      <w:r>
        <w:t>- The application supports no remove, only add, so that mighty give problems</w:t>
      </w:r>
      <w:r w:rsidR="00295EBD">
        <w:t xml:space="preserve">. Also </w:t>
      </w:r>
      <w:r>
        <w:t xml:space="preserve">there is no replace, you need to delete the </w:t>
      </w:r>
      <w:r w:rsidR="00295EBD">
        <w:t>w</w:t>
      </w:r>
      <w:r>
        <w:t>hole project</w:t>
      </w:r>
      <w:r w:rsidR="00295EBD">
        <w:t xml:space="preserve"> if you make a mistake. </w:t>
      </w:r>
    </w:p>
    <w:p w14:paraId="6C501054" w14:textId="24BBCF92" w:rsidR="00E22EBB" w:rsidRDefault="00A65728" w:rsidP="00E22EBB">
      <w:pPr>
        <w:pStyle w:val="BodyText"/>
      </w:pPr>
      <w:r>
        <w:t xml:space="preserve">The feedback </w:t>
      </w:r>
      <w:r w:rsidR="00E22EBB">
        <w:t>should be more similar to the Upload page:</w:t>
      </w:r>
      <w:r>
        <w:br/>
      </w:r>
      <w:r w:rsidR="00E22EBB">
        <w:t xml:space="preserve">  - there is no 'browse away warning' when you have uploaded files and are browsing away. </w:t>
      </w:r>
      <w:r>
        <w:br/>
      </w:r>
      <w:r w:rsidR="00E22EBB">
        <w:t xml:space="preserve">  - The finish button is always enabled, even if nothing is uploaded yet.    </w:t>
      </w:r>
      <w:r>
        <w:br/>
      </w:r>
      <w:r w:rsidR="00E22EBB">
        <w:t xml:space="preserve">  - </w:t>
      </w:r>
      <w:proofErr w:type="gramStart"/>
      <w:r w:rsidR="00E22EBB">
        <w:t>no</w:t>
      </w:r>
      <w:proofErr w:type="gramEnd"/>
      <w:r w:rsidR="00E22EBB">
        <w:t xml:space="preserve"> feedback about discarding or errors</w:t>
      </w:r>
    </w:p>
    <w:p w14:paraId="45B853E3" w14:textId="76F709EF" w:rsidR="00E22EBB" w:rsidRDefault="00E22EBB" w:rsidP="00E22EBB">
      <w:pPr>
        <w:pStyle w:val="BodyText"/>
      </w:pPr>
      <w:r>
        <w:t xml:space="preserve">- </w:t>
      </w:r>
      <w:proofErr w:type="gramStart"/>
      <w:r>
        <w:t>when</w:t>
      </w:r>
      <w:proofErr w:type="gramEnd"/>
      <w:r>
        <w:t xml:space="preserve"> finish is pushed no confirm is shown, you are just redirected to the project view, we could make it similar to archiving: first go to a confirm page that contains a link to the project view! </w:t>
      </w:r>
      <w:r w:rsidR="00295EBD">
        <w:br/>
      </w:r>
      <w:r>
        <w:t xml:space="preserve">We now have it similar to the project upload, which has no confirm page. </w:t>
      </w:r>
    </w:p>
    <w:p w14:paraId="4B76F618" w14:textId="77777777" w:rsidR="00E22EBB" w:rsidRDefault="00E22EBB" w:rsidP="00E22EBB">
      <w:pPr>
        <w:pStyle w:val="BodyText"/>
      </w:pPr>
      <w:r>
        <w:t xml:space="preserve">  </w:t>
      </w:r>
    </w:p>
    <w:p w14:paraId="24EF6B75" w14:textId="473E95AA" w:rsidR="00E22EBB" w:rsidRDefault="00A20F11" w:rsidP="005B4BCA">
      <w:pPr>
        <w:pStyle w:val="Heading2"/>
      </w:pPr>
      <w:r>
        <w:t>Show Link</w:t>
      </w:r>
      <w:r w:rsidR="005B4BCA">
        <w:t xml:space="preserve"> to the project or object on Map Marker Pop-up</w:t>
      </w:r>
    </w:p>
    <w:p w14:paraId="31340699" w14:textId="34F31326" w:rsidR="005B4BCA" w:rsidRDefault="005B4BCA" w:rsidP="005B4BCA">
      <w:pPr>
        <w:pStyle w:val="Heading3"/>
      </w:pPr>
      <w:r>
        <w:t>Short description</w:t>
      </w:r>
    </w:p>
    <w:p w14:paraId="65E6A56E" w14:textId="20E49C36" w:rsidR="005B4BCA" w:rsidRPr="005B4BCA" w:rsidRDefault="00AD116D" w:rsidP="005B4BCA">
      <w:pPr>
        <w:pStyle w:val="BodyText"/>
      </w:pPr>
      <w:r>
        <w:t xml:space="preserve">The Marker pop-up must have a clickable link to the referred project or object. </w:t>
      </w:r>
    </w:p>
    <w:p w14:paraId="6C327471" w14:textId="20C94EF4" w:rsidR="005B4BCA" w:rsidRDefault="005B4BCA" w:rsidP="005B4BCA">
      <w:pPr>
        <w:pStyle w:val="Heading3"/>
      </w:pPr>
      <w:r>
        <w:t>Motivation</w:t>
      </w:r>
    </w:p>
    <w:p w14:paraId="45FD76F9" w14:textId="1148ED99" w:rsidR="00A20F11" w:rsidRDefault="005B4BCA" w:rsidP="00F67070">
      <w:pPr>
        <w:pStyle w:val="BodyText"/>
      </w:pPr>
      <w:r>
        <w:t>Note that it is part of a ‘bigger’ feature: s</w:t>
      </w:r>
      <w:r w:rsidR="00463153">
        <w:t xml:space="preserve">howing search results on a map. Viewing the results (that have location information) on a map is a very natural way to </w:t>
      </w:r>
      <w:r w:rsidR="00AD116D">
        <w:t>inspect</w:t>
      </w:r>
      <w:r w:rsidR="00463153">
        <w:t xml:space="preserve"> the spatial relation between results. The</w:t>
      </w:r>
      <w:r>
        <w:t xml:space="preserve"> map </w:t>
      </w:r>
      <w:r w:rsidR="00463153">
        <w:t xml:space="preserve">displays the location using </w:t>
      </w:r>
      <w:r w:rsidR="00AD116D">
        <w:t xml:space="preserve">distinctive </w:t>
      </w:r>
      <w:r>
        <w:t xml:space="preserve">markers and when </w:t>
      </w:r>
      <w:r w:rsidR="00463153">
        <w:t>the map is displayed</w:t>
      </w:r>
      <w:r>
        <w:t xml:space="preserve"> next to the list of results the</w:t>
      </w:r>
      <w:r w:rsidR="00463153">
        <w:t>se</w:t>
      </w:r>
      <w:r>
        <w:t xml:space="preserve"> markers have labels corresponding with the items in the result list (</w:t>
      </w:r>
      <w:r w:rsidR="00463153">
        <w:t>search hits). When a marker is clicked it shows a pop-up</w:t>
      </w:r>
      <w:r>
        <w:t xml:space="preserve">, </w:t>
      </w:r>
      <w:r w:rsidR="00463153">
        <w:t>with</w:t>
      </w:r>
      <w:r w:rsidR="00B33C3D">
        <w:t xml:space="preserve"> t</w:t>
      </w:r>
      <w:r w:rsidR="000C168A">
        <w:t>he title and the identifier</w:t>
      </w:r>
      <w:r w:rsidR="00B33C3D">
        <w:t>. Th</w:t>
      </w:r>
      <w:r w:rsidR="00463153">
        <w:t>e</w:t>
      </w:r>
      <w:r w:rsidR="000C168A">
        <w:t xml:space="preserve"> marker pop-up is necessary</w:t>
      </w:r>
      <w:r w:rsidR="00B33C3D">
        <w:t xml:space="preserve"> for the page that displays all the results on the map without an accompanying list. </w:t>
      </w:r>
      <w:r w:rsidR="00A20F11">
        <w:t>Here the pop-up is the only way to know which project or object the marker is representing</w:t>
      </w:r>
      <w:r w:rsidR="00AD116D">
        <w:t xml:space="preserve"> or referring to</w:t>
      </w:r>
      <w:r w:rsidR="00A20F11">
        <w:t xml:space="preserve">. </w:t>
      </w:r>
    </w:p>
    <w:p w14:paraId="293D0384" w14:textId="1E27535B" w:rsidR="005B4BCA" w:rsidRDefault="00463153" w:rsidP="00F67070">
      <w:pPr>
        <w:pStyle w:val="BodyText"/>
      </w:pPr>
      <w:r>
        <w:t xml:space="preserve">To get to the detailed information </w:t>
      </w:r>
      <w:r w:rsidR="000C168A">
        <w:t xml:space="preserve">of the project or object </w:t>
      </w:r>
      <w:r>
        <w:t>t</w:t>
      </w:r>
      <w:r w:rsidR="00A20F11">
        <w:t xml:space="preserve">he user could try to remember the title or </w:t>
      </w:r>
      <w:r>
        <w:t>identifier</w:t>
      </w:r>
      <w:r w:rsidR="00A20F11">
        <w:t xml:space="preserve"> and then </w:t>
      </w:r>
      <w:r>
        <w:t xml:space="preserve">search for it without the map, but that is cumbersome. </w:t>
      </w:r>
    </w:p>
    <w:p w14:paraId="265E52FA" w14:textId="3D9959A0" w:rsidR="00463153" w:rsidRDefault="000C168A" w:rsidP="00F67070">
      <w:pPr>
        <w:pStyle w:val="BodyText"/>
      </w:pPr>
      <w:r>
        <w:t xml:space="preserve">There should be a clickable link on pop-up that brings the user directly to the detailed information. </w:t>
      </w:r>
    </w:p>
    <w:p w14:paraId="3F101CC0" w14:textId="7436A5A0" w:rsidR="000C168A" w:rsidRDefault="000C168A" w:rsidP="000C168A">
      <w:pPr>
        <w:pStyle w:val="Heading3"/>
      </w:pPr>
      <w:r>
        <w:t>Design</w:t>
      </w:r>
    </w:p>
    <w:p w14:paraId="6A1CE3FA" w14:textId="502B367C" w:rsidR="00EC0AF4" w:rsidRDefault="000C168A" w:rsidP="00F67070">
      <w:pPr>
        <w:pStyle w:val="BodyText"/>
      </w:pPr>
      <w:r>
        <w:t xml:space="preserve">This functionality depends on the ability </w:t>
      </w:r>
      <w:r w:rsidR="00ED3364">
        <w:t xml:space="preserve">to </w:t>
      </w:r>
      <w:r>
        <w:t xml:space="preserve">navigate to a specific project or object using a </w:t>
      </w:r>
      <w:r w:rsidR="00EC0AF4">
        <w:t>URL</w:t>
      </w:r>
      <w:r>
        <w:t xml:space="preserve"> that contains the unique identifier within the system or archive. </w:t>
      </w:r>
      <w:r w:rsidR="00EC0AF4">
        <w:t>When the map is initialized t</w:t>
      </w:r>
      <w:r>
        <w:t xml:space="preserve">his </w:t>
      </w:r>
      <w:r w:rsidR="00EC0AF4">
        <w:t>URL</w:t>
      </w:r>
      <w:r>
        <w:t xml:space="preserve"> is the placed into the html ‘link’ element</w:t>
      </w:r>
      <w:r w:rsidR="00EC0AF4">
        <w:t xml:space="preserve"> for each marker’s pop-up. </w:t>
      </w:r>
    </w:p>
    <w:p w14:paraId="30C6B32F" w14:textId="4EAB7658" w:rsidR="00AD116D" w:rsidRDefault="00AD116D" w:rsidP="00F67070">
      <w:pPr>
        <w:pStyle w:val="BodyText"/>
      </w:pPr>
      <w:r>
        <w:t xml:space="preserve">When searching in ‘My projects’ the results are projects and the link should go to the project. In all other cases the results are objects (part of a project) and the link should go the project view page but with the object selected and displayed. </w:t>
      </w:r>
    </w:p>
    <w:p w14:paraId="31B7AC43" w14:textId="27B67B89" w:rsidR="00733364" w:rsidRDefault="009F19DE" w:rsidP="00F67070">
      <w:pPr>
        <w:pStyle w:val="BodyText"/>
      </w:pPr>
      <w:r>
        <w:t>The link is placed on the title, which is the most prominent text at</w:t>
      </w:r>
      <w:r w:rsidR="00733364">
        <w:t xml:space="preserve"> the top of the popup</w:t>
      </w:r>
      <w:r>
        <w:t xml:space="preserve">. The identifier shown below is always the project identifier and that would be strange to click if we then go to the object instead. Although the object is part of the project so it is not completely ridicules. </w:t>
      </w:r>
    </w:p>
    <w:p w14:paraId="6040A141" w14:textId="586584BF" w:rsidR="005B4BCA" w:rsidRDefault="00EC0AF4" w:rsidP="00F67070">
      <w:pPr>
        <w:pStyle w:val="BodyText"/>
      </w:pPr>
      <w:r>
        <w:t xml:space="preserve">Clicking the link needs to follow the same logic as when viewing a project or object from the search result list, which is checking if the user is allowed to see the result and, if necessary, redirecting to the login page first before continuing. </w:t>
      </w:r>
    </w:p>
    <w:p w14:paraId="49A27E4F" w14:textId="416243CA" w:rsidR="00EC0AF4" w:rsidRDefault="00D5466B" w:rsidP="00D5466B">
      <w:pPr>
        <w:pStyle w:val="Heading3"/>
      </w:pPr>
      <w:r>
        <w:t>Issues</w:t>
      </w:r>
    </w:p>
    <w:p w14:paraId="4567FD03" w14:textId="3CD2742F" w:rsidR="00D5466B" w:rsidRDefault="00D5466B" w:rsidP="00F67070">
      <w:pPr>
        <w:pStyle w:val="BodyText"/>
      </w:pPr>
      <w:r>
        <w:t xml:space="preserve">The URL is different from the ‘normal’ URL for viewing a project. </w:t>
      </w:r>
    </w:p>
    <w:p w14:paraId="7145D652" w14:textId="77777777" w:rsidR="008C73EF" w:rsidRDefault="008C73EF" w:rsidP="00F67070">
      <w:pPr>
        <w:pStyle w:val="BodyText"/>
      </w:pPr>
    </w:p>
    <w:p w14:paraId="1F3BF869" w14:textId="012C2FEC" w:rsidR="008C73EF" w:rsidRDefault="008C73EF" w:rsidP="008C73EF">
      <w:pPr>
        <w:pStyle w:val="Heading2"/>
      </w:pPr>
      <w:r>
        <w:t>Cluster markers on the map</w:t>
      </w:r>
    </w:p>
    <w:p w14:paraId="5AB587EB" w14:textId="36EB5A85" w:rsidR="008C73EF" w:rsidRDefault="008C73EF" w:rsidP="008C73EF">
      <w:pPr>
        <w:pStyle w:val="Heading3"/>
      </w:pPr>
      <w:r>
        <w:t>Short description</w:t>
      </w:r>
    </w:p>
    <w:p w14:paraId="668FA52F" w14:textId="6408B322" w:rsidR="008C73EF" w:rsidRPr="008C73EF" w:rsidRDefault="008C73EF" w:rsidP="008C73EF">
      <w:pPr>
        <w:pStyle w:val="BodyText"/>
      </w:pPr>
      <w:r>
        <w:t>Instead of separate markers for each location use cluster markers that combines several near locations into one cluster marker</w:t>
      </w:r>
    </w:p>
    <w:p w14:paraId="17371347" w14:textId="57678F04" w:rsidR="008C73EF" w:rsidRDefault="008C73EF" w:rsidP="008C73EF">
      <w:pPr>
        <w:pStyle w:val="Heading3"/>
      </w:pPr>
      <w:r>
        <w:t>Motivation</w:t>
      </w:r>
    </w:p>
    <w:p w14:paraId="3CCD1C7B" w14:textId="6CE0CB8A" w:rsidR="008C73EF" w:rsidRDefault="00453F55" w:rsidP="008C73EF">
      <w:pPr>
        <w:pStyle w:val="BodyText"/>
      </w:pPr>
      <w:r>
        <w:t xml:space="preserve">When we have a lot of markers (&gt;1000) the performance drops and makes the map almost unusable especially on the ‘older’ </w:t>
      </w:r>
      <w:proofErr w:type="spellStart"/>
      <w:r>
        <w:t>InternetExplorer</w:t>
      </w:r>
      <w:proofErr w:type="spellEnd"/>
      <w:r>
        <w:t xml:space="preserve"> browsers. </w:t>
      </w:r>
    </w:p>
    <w:p w14:paraId="61B4B717" w14:textId="2057A2AC" w:rsidR="00453F55" w:rsidRDefault="00453F55" w:rsidP="008C73EF">
      <w:pPr>
        <w:pStyle w:val="BodyText"/>
      </w:pPr>
      <w:r>
        <w:t xml:space="preserve">Also when a lot of markers are ‘piled’ on top of each other the user cannot really see what the ‘concentration’ of locations is. </w:t>
      </w:r>
    </w:p>
    <w:p w14:paraId="56DABB7E" w14:textId="47DFFC6C" w:rsidR="00453F55" w:rsidRPr="008C73EF" w:rsidRDefault="00453F55" w:rsidP="008C73EF">
      <w:pPr>
        <w:pStyle w:val="BodyText"/>
      </w:pPr>
      <w:r>
        <w:t xml:space="preserve">Sometimes markers are exactly on the same location and only the one that is rendered last can be noticed and inspected. </w:t>
      </w:r>
      <w:r w:rsidR="005C09B4">
        <w:t xml:space="preserve">As a cluster is should show how many ‘locations’ there are. </w:t>
      </w:r>
    </w:p>
    <w:p w14:paraId="7DFC697B" w14:textId="36065172" w:rsidR="008C73EF" w:rsidRDefault="008C73EF" w:rsidP="008C73EF">
      <w:pPr>
        <w:pStyle w:val="Heading3"/>
      </w:pPr>
      <w:r>
        <w:t>Design</w:t>
      </w:r>
    </w:p>
    <w:p w14:paraId="1462A686" w14:textId="129DFD2C" w:rsidR="007172BD" w:rsidRDefault="008C73EF" w:rsidP="008C73EF">
      <w:pPr>
        <w:pStyle w:val="BodyText"/>
      </w:pPr>
      <w:r>
        <w:t xml:space="preserve">Use the clustering options of the </w:t>
      </w:r>
      <w:proofErr w:type="spellStart"/>
      <w:r>
        <w:t>OpenLayers</w:t>
      </w:r>
      <w:proofErr w:type="spellEnd"/>
      <w:r>
        <w:t xml:space="preserve"> </w:t>
      </w:r>
      <w:proofErr w:type="spellStart"/>
      <w:r>
        <w:t>javascript</w:t>
      </w:r>
      <w:proofErr w:type="spellEnd"/>
      <w:r>
        <w:t xml:space="preserve"> library that is also rendering the map. Note that the clusters are recalculated when the zoom level changes. </w:t>
      </w:r>
      <w:r w:rsidR="005C09B4">
        <w:t xml:space="preserve">The clusters are now shown as circles with the cluster size (number) in the center, but this can be changed using CSS. </w:t>
      </w:r>
    </w:p>
    <w:p w14:paraId="6E57A565" w14:textId="279B2777" w:rsidR="007172BD" w:rsidRDefault="007172BD" w:rsidP="008C73EF">
      <w:pPr>
        <w:pStyle w:val="BodyText"/>
      </w:pPr>
      <w:r>
        <w:t xml:space="preserve">Clustering is also combined with so-called ‘lazy loading’ where the map is rendered on the client (browser) before the locations have been placed on it. A ‘loading’ indication is shown until the markers (and clusters) are rendered. </w:t>
      </w:r>
    </w:p>
    <w:p w14:paraId="67854959" w14:textId="337115EB" w:rsidR="007172BD" w:rsidRPr="008C73EF" w:rsidRDefault="007172BD" w:rsidP="008C73EF">
      <w:pPr>
        <w:pStyle w:val="BodyText"/>
      </w:pPr>
      <w:r>
        <w:t xml:space="preserve">The cluster popups show a list of location information when the cluster size is below 10. </w:t>
      </w:r>
    </w:p>
    <w:p w14:paraId="3AE665B1" w14:textId="2B6F43FA" w:rsidR="008C73EF" w:rsidRDefault="008C73EF" w:rsidP="008C73EF">
      <w:pPr>
        <w:pStyle w:val="Heading3"/>
      </w:pPr>
      <w:r>
        <w:t>Issues</w:t>
      </w:r>
    </w:p>
    <w:p w14:paraId="56E24A9A" w14:textId="6489DC7E" w:rsidR="00107320" w:rsidRDefault="00453F55" w:rsidP="008C73EF">
      <w:pPr>
        <w:pStyle w:val="BodyText"/>
      </w:pPr>
      <w:r>
        <w:t xml:space="preserve">The </w:t>
      </w:r>
      <w:proofErr w:type="spellStart"/>
      <w:r>
        <w:t>Internet</w:t>
      </w:r>
      <w:r w:rsidR="003700EA">
        <w:t>Explorer</w:t>
      </w:r>
      <w:proofErr w:type="spellEnd"/>
      <w:r w:rsidR="003700EA">
        <w:t xml:space="preserve"> browser has some problems: it w</w:t>
      </w:r>
      <w:r w:rsidR="00107320">
        <w:t>orks with IE10 a</w:t>
      </w:r>
      <w:r w:rsidR="003700EA">
        <w:t xml:space="preserve">nd IE9, but IE8 is not performing well. </w:t>
      </w:r>
    </w:p>
    <w:p w14:paraId="01289F06" w14:textId="55F36957" w:rsidR="008C73EF" w:rsidRDefault="008C73EF" w:rsidP="008C73EF">
      <w:pPr>
        <w:pStyle w:val="BodyText"/>
      </w:pPr>
      <w:r>
        <w:t xml:space="preserve">Popups cannot be closed after zooming. </w:t>
      </w:r>
    </w:p>
    <w:p w14:paraId="3FB36020" w14:textId="77777777" w:rsidR="00D4361E" w:rsidRDefault="00D4361E" w:rsidP="008C73EF">
      <w:pPr>
        <w:pStyle w:val="BodyText"/>
      </w:pPr>
    </w:p>
    <w:p w14:paraId="5F7B8490" w14:textId="30F64AF0" w:rsidR="00D4361E" w:rsidRDefault="005C09B4" w:rsidP="005C09B4">
      <w:pPr>
        <w:pStyle w:val="Heading2"/>
      </w:pPr>
      <w:r>
        <w:t xml:space="preserve">Show locations of user </w:t>
      </w:r>
      <w:proofErr w:type="spellStart"/>
      <w:r>
        <w:t>organisations</w:t>
      </w:r>
      <w:proofErr w:type="spellEnd"/>
      <w:r>
        <w:t xml:space="preserve"> on the map</w:t>
      </w:r>
    </w:p>
    <w:p w14:paraId="73A5B652" w14:textId="1A15AD3D" w:rsidR="005C09B4" w:rsidRDefault="00E563A9" w:rsidP="00E563A9">
      <w:pPr>
        <w:pStyle w:val="Heading3"/>
      </w:pPr>
      <w:r>
        <w:t>Short description</w:t>
      </w:r>
    </w:p>
    <w:p w14:paraId="10A778F8" w14:textId="2FBD3CA3" w:rsidR="008122CF" w:rsidRPr="008122CF" w:rsidRDefault="008122CF" w:rsidP="008122CF">
      <w:pPr>
        <w:pStyle w:val="BodyText"/>
      </w:pPr>
      <w:r w:rsidRPr="008122CF">
        <w:t xml:space="preserve">Show locations of user </w:t>
      </w:r>
      <w:proofErr w:type="spellStart"/>
      <w:r w:rsidRPr="008122CF">
        <w:t>organisations</w:t>
      </w:r>
      <w:proofErr w:type="spellEnd"/>
      <w:r w:rsidRPr="008122CF">
        <w:t xml:space="preserve"> on the map</w:t>
      </w:r>
    </w:p>
    <w:p w14:paraId="4CA3C876" w14:textId="424E45C3" w:rsidR="00E563A9" w:rsidRDefault="00E563A9" w:rsidP="00E563A9">
      <w:pPr>
        <w:pStyle w:val="Heading3"/>
      </w:pPr>
      <w:r>
        <w:t>Motivation</w:t>
      </w:r>
    </w:p>
    <w:p w14:paraId="04C6A66A" w14:textId="3D0538D3" w:rsidR="00286207" w:rsidRPr="00286207" w:rsidRDefault="00286207" w:rsidP="00286207">
      <w:pPr>
        <w:pStyle w:val="BodyText"/>
      </w:pPr>
      <w:r>
        <w:t xml:space="preserve">This give a clear message about the European aspect of the project, although we have some in the USA and most are in The Netherlands. </w:t>
      </w:r>
    </w:p>
    <w:p w14:paraId="4FD71D16" w14:textId="77B4A01C" w:rsidR="00E563A9" w:rsidRDefault="00E563A9" w:rsidP="00E563A9">
      <w:pPr>
        <w:pStyle w:val="Heading3"/>
      </w:pPr>
      <w:r>
        <w:t>Design</w:t>
      </w:r>
    </w:p>
    <w:p w14:paraId="11084FE3" w14:textId="10354C98" w:rsidR="00286207" w:rsidRDefault="00286207" w:rsidP="00286207">
      <w:pPr>
        <w:pStyle w:val="BodyText"/>
      </w:pPr>
      <w:r>
        <w:t xml:space="preserve">The </w:t>
      </w:r>
      <w:proofErr w:type="spellStart"/>
      <w:r>
        <w:t>Organisations</w:t>
      </w:r>
      <w:proofErr w:type="spellEnd"/>
      <w:r>
        <w:t xml:space="preserve"> (list) page has a button at the top that navigates you to the page with the map. This page has a link back to the (list) </w:t>
      </w:r>
      <w:proofErr w:type="spellStart"/>
      <w:r>
        <w:t>Organisations</w:t>
      </w:r>
      <w:proofErr w:type="spellEnd"/>
      <w:r>
        <w:t xml:space="preserve"> page at the top. The main page area is covered with the interactive map showing the lo</w:t>
      </w:r>
      <w:r w:rsidR="004E3729">
        <w:t>ca</w:t>
      </w:r>
      <w:r>
        <w:t xml:space="preserve">tions of the </w:t>
      </w:r>
      <w:proofErr w:type="spellStart"/>
      <w:r>
        <w:t>organistions</w:t>
      </w:r>
      <w:proofErr w:type="spellEnd"/>
      <w:r>
        <w:t xml:space="preserve"> (the ones that could be resolved). </w:t>
      </w:r>
    </w:p>
    <w:p w14:paraId="44AD67BF" w14:textId="01352ED6" w:rsidR="00286207" w:rsidRPr="00286207" w:rsidRDefault="00286207" w:rsidP="00286207">
      <w:pPr>
        <w:pStyle w:val="BodyText"/>
      </w:pPr>
      <w:r>
        <w:t xml:space="preserve">Because we can have more </w:t>
      </w:r>
      <w:proofErr w:type="spellStart"/>
      <w:r>
        <w:t>organisations</w:t>
      </w:r>
      <w:proofErr w:type="spellEnd"/>
      <w:r>
        <w:t xml:space="preserve"> with exact</w:t>
      </w:r>
      <w:r w:rsidR="006B071C">
        <w:t>ly the</w:t>
      </w:r>
      <w:r>
        <w:t xml:space="preserve"> same location (city </w:t>
      </w:r>
      <w:r w:rsidR="004E3729">
        <w:t>center</w:t>
      </w:r>
      <w:r>
        <w:t xml:space="preserve"> for instance) the clustering map is used. </w:t>
      </w:r>
    </w:p>
    <w:p w14:paraId="19818743" w14:textId="2D38AE3D" w:rsidR="00781180" w:rsidRDefault="00AD3E3B" w:rsidP="00344401">
      <w:pPr>
        <w:pStyle w:val="BodyText"/>
      </w:pPr>
      <w:r>
        <w:t xml:space="preserve">The </w:t>
      </w:r>
      <w:proofErr w:type="spellStart"/>
      <w:r>
        <w:t>organisatons</w:t>
      </w:r>
      <w:proofErr w:type="spellEnd"/>
      <w:r>
        <w:t xml:space="preserve"> do not have coordinates stored in the archive, only the optional city and count</w:t>
      </w:r>
      <w:r w:rsidR="003B1CF9">
        <w:t>r</w:t>
      </w:r>
      <w:r>
        <w:t>y</w:t>
      </w:r>
      <w:r w:rsidR="003B1CF9">
        <w:t>.</w:t>
      </w:r>
      <w:r>
        <w:t xml:space="preserve"> </w:t>
      </w:r>
      <w:r w:rsidR="00344401">
        <w:t xml:space="preserve">Given the city name and </w:t>
      </w:r>
      <w:r w:rsidR="003B1CF9">
        <w:t xml:space="preserve">possibly </w:t>
      </w:r>
      <w:r w:rsidR="00344401">
        <w:t xml:space="preserve">county name we retrieve the geo location using the free </w:t>
      </w:r>
      <w:r w:rsidR="004E3729">
        <w:t>web service</w:t>
      </w:r>
      <w:r w:rsidR="00344401">
        <w:t xml:space="preserve"> of </w:t>
      </w:r>
      <w:proofErr w:type="spellStart"/>
      <w:r w:rsidR="00344401">
        <w:t>OpenStreatMaps</w:t>
      </w:r>
      <w:proofErr w:type="spellEnd"/>
      <w:r w:rsidR="00344401">
        <w:t xml:space="preserve">. </w:t>
      </w:r>
      <w:r w:rsidR="00984DFE">
        <w:t>Issuing</w:t>
      </w:r>
      <w:r w:rsidR="00344401">
        <w:t xml:space="preserve"> the http requests and assembling the results can take several minutes</w:t>
      </w:r>
      <w:r w:rsidR="00984DFE">
        <w:t>,</w:t>
      </w:r>
      <w:r w:rsidR="00344401">
        <w:t xml:space="preserve"> which would not be preferable for a loading webpage. More important however is that the free </w:t>
      </w:r>
      <w:r w:rsidR="004E3729">
        <w:t>web service</w:t>
      </w:r>
      <w:r w:rsidR="00344401">
        <w:t xml:space="preserve"> is limited to a maximum number of requests (30.000 per day)</w:t>
      </w:r>
      <w:r w:rsidR="00781180">
        <w:t xml:space="preserve"> and each time a user loads the page we get several requests; about one for each organization (</w:t>
      </w:r>
      <w:r w:rsidR="00FF27B6">
        <w:t xml:space="preserve">approx. </w:t>
      </w:r>
      <w:r w:rsidR="00781180">
        <w:t>60)</w:t>
      </w:r>
      <w:r w:rsidR="00344401">
        <w:t>.</w:t>
      </w:r>
      <w:r w:rsidR="00781180">
        <w:t xml:space="preserve"> </w:t>
      </w:r>
    </w:p>
    <w:p w14:paraId="32172533" w14:textId="77777777" w:rsidR="00781180" w:rsidRDefault="00781180" w:rsidP="00344401">
      <w:pPr>
        <w:pStyle w:val="BodyText"/>
      </w:pPr>
      <w:r>
        <w:t xml:space="preserve">The </w:t>
      </w:r>
      <w:bookmarkStart w:id="2" w:name="_GoBack"/>
      <w:bookmarkEnd w:id="2"/>
      <w:proofErr w:type="spellStart"/>
      <w:r>
        <w:t>organisations</w:t>
      </w:r>
      <w:proofErr w:type="spellEnd"/>
      <w:r>
        <w:t xml:space="preserve"> do not change a lot and only when a new organization is added we would really need an update. </w:t>
      </w:r>
    </w:p>
    <w:p w14:paraId="70510469" w14:textId="5A7660B6" w:rsidR="00781180" w:rsidRPr="00344401" w:rsidRDefault="004E3729" w:rsidP="00344401">
      <w:pPr>
        <w:pStyle w:val="BodyText"/>
      </w:pPr>
      <w:r>
        <w:t>Therefore</w:t>
      </w:r>
      <w:r w:rsidR="00781180">
        <w:t xml:space="preserve"> it is not determined on each ‘page’ request but once a day</w:t>
      </w:r>
      <w:r w:rsidR="00912C49">
        <w:t xml:space="preserve"> (</w:t>
      </w:r>
      <w:proofErr w:type="spellStart"/>
      <w:r w:rsidR="00912C49">
        <w:t>cron</w:t>
      </w:r>
      <w:proofErr w:type="spellEnd"/>
      <w:r w:rsidR="00912C49">
        <w:t xml:space="preserve"> job)</w:t>
      </w:r>
      <w:r w:rsidR="00781180">
        <w:t xml:space="preserve"> and the result is stored in a file on the server, so the </w:t>
      </w:r>
      <w:r>
        <w:t>web application</w:t>
      </w:r>
      <w:r w:rsidR="00781180">
        <w:t xml:space="preserve"> can load the locations on each request</w:t>
      </w:r>
      <w:r w:rsidR="00344401">
        <w:t xml:space="preserve"> </w:t>
      </w:r>
      <w:r w:rsidR="00781180">
        <w:t xml:space="preserve">from this file. Because the map then not always shows the </w:t>
      </w:r>
      <w:r w:rsidR="00912C49">
        <w:t>latest</w:t>
      </w:r>
      <w:r w:rsidR="00781180">
        <w:t xml:space="preserve"> information the timestamp of the file is shown near the map. </w:t>
      </w:r>
    </w:p>
    <w:p w14:paraId="0A83A744" w14:textId="33C96948" w:rsidR="00E563A9" w:rsidRDefault="00E563A9" w:rsidP="00E563A9">
      <w:pPr>
        <w:pStyle w:val="Heading3"/>
      </w:pPr>
      <w:r>
        <w:t>Issues</w:t>
      </w:r>
    </w:p>
    <w:p w14:paraId="676F4C27" w14:textId="535775A4" w:rsidR="00E563A9" w:rsidRPr="005C09B4" w:rsidRDefault="00286207" w:rsidP="005C09B4">
      <w:pPr>
        <w:pStyle w:val="BodyText"/>
      </w:pPr>
      <w:r>
        <w:t xml:space="preserve">Not all </w:t>
      </w:r>
      <w:proofErr w:type="spellStart"/>
      <w:r>
        <w:t>organis</w:t>
      </w:r>
      <w:r w:rsidR="00984DFE">
        <w:t>a</w:t>
      </w:r>
      <w:r>
        <w:t>tions</w:t>
      </w:r>
      <w:proofErr w:type="spellEnd"/>
      <w:r>
        <w:t xml:space="preserve"> have specified the city, so we skip those. Also some have a city but the </w:t>
      </w:r>
      <w:r w:rsidR="00912C49">
        <w:t>web service</w:t>
      </w:r>
      <w:r>
        <w:t xml:space="preserve"> is not able to </w:t>
      </w:r>
      <w:r w:rsidR="00A57589">
        <w:t xml:space="preserve">find a location with it. We could ‘improve’ the city and county properties of some </w:t>
      </w:r>
      <w:proofErr w:type="spellStart"/>
      <w:r w:rsidR="00A57589">
        <w:t>organisations</w:t>
      </w:r>
      <w:proofErr w:type="spellEnd"/>
      <w:r w:rsidR="00A57589">
        <w:t xml:space="preserve"> to get them on the map. </w:t>
      </w:r>
    </w:p>
    <w:sectPr w:rsidR="00E563A9" w:rsidRPr="005C09B4" w:rsidSect="00DA07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666F"/>
    <w:multiLevelType w:val="hybridMultilevel"/>
    <w:tmpl w:val="D946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629C2"/>
    <w:multiLevelType w:val="hybridMultilevel"/>
    <w:tmpl w:val="6294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C24DD"/>
    <w:multiLevelType w:val="hybridMultilevel"/>
    <w:tmpl w:val="F3886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235F5"/>
    <w:multiLevelType w:val="hybridMultilevel"/>
    <w:tmpl w:val="73A4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B2A4D"/>
    <w:multiLevelType w:val="hybridMultilevel"/>
    <w:tmpl w:val="0EEE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0CFA"/>
    <w:multiLevelType w:val="hybridMultilevel"/>
    <w:tmpl w:val="02EC8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15558"/>
    <w:multiLevelType w:val="hybridMultilevel"/>
    <w:tmpl w:val="9F44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A1A8C"/>
    <w:multiLevelType w:val="hybridMultilevel"/>
    <w:tmpl w:val="57FA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91112"/>
    <w:multiLevelType w:val="hybridMultilevel"/>
    <w:tmpl w:val="75F0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F7C62"/>
    <w:multiLevelType w:val="hybridMultilevel"/>
    <w:tmpl w:val="109A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C19E2"/>
    <w:multiLevelType w:val="hybridMultilevel"/>
    <w:tmpl w:val="2C32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1359A"/>
    <w:multiLevelType w:val="hybridMultilevel"/>
    <w:tmpl w:val="48EE5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E4007C"/>
    <w:multiLevelType w:val="hybridMultilevel"/>
    <w:tmpl w:val="B710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07340F"/>
    <w:multiLevelType w:val="hybridMultilevel"/>
    <w:tmpl w:val="63CA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0A448D"/>
    <w:multiLevelType w:val="hybridMultilevel"/>
    <w:tmpl w:val="96B874F8"/>
    <w:lvl w:ilvl="0" w:tplc="A98E3D84">
      <w:start w:val="1"/>
      <w:numFmt w:val="decimal"/>
      <w:pStyle w:val="Bullit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73927"/>
    <w:multiLevelType w:val="hybridMultilevel"/>
    <w:tmpl w:val="83BC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A7923"/>
    <w:multiLevelType w:val="hybridMultilevel"/>
    <w:tmpl w:val="72CC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DA59C7"/>
    <w:multiLevelType w:val="hybridMultilevel"/>
    <w:tmpl w:val="47B4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A49BA"/>
    <w:multiLevelType w:val="hybridMultilevel"/>
    <w:tmpl w:val="87AC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31895"/>
    <w:multiLevelType w:val="hybridMultilevel"/>
    <w:tmpl w:val="8FC87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085D00"/>
    <w:multiLevelType w:val="hybridMultilevel"/>
    <w:tmpl w:val="156E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334930"/>
    <w:multiLevelType w:val="hybridMultilevel"/>
    <w:tmpl w:val="791E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88343C"/>
    <w:multiLevelType w:val="hybridMultilevel"/>
    <w:tmpl w:val="3762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B03709"/>
    <w:multiLevelType w:val="hybridMultilevel"/>
    <w:tmpl w:val="5E8C8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1C0873"/>
    <w:multiLevelType w:val="hybridMultilevel"/>
    <w:tmpl w:val="A080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DF5CB4"/>
    <w:multiLevelType w:val="hybridMultilevel"/>
    <w:tmpl w:val="7718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61137"/>
    <w:multiLevelType w:val="hybridMultilevel"/>
    <w:tmpl w:val="239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383CFE"/>
    <w:multiLevelType w:val="hybridMultilevel"/>
    <w:tmpl w:val="285A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C2785"/>
    <w:multiLevelType w:val="hybridMultilevel"/>
    <w:tmpl w:val="E7A2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8D417D"/>
    <w:multiLevelType w:val="hybridMultilevel"/>
    <w:tmpl w:val="75AA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C2315A"/>
    <w:multiLevelType w:val="hybridMultilevel"/>
    <w:tmpl w:val="18FA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5250C"/>
    <w:multiLevelType w:val="hybridMultilevel"/>
    <w:tmpl w:val="E798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EA4B6D"/>
    <w:multiLevelType w:val="hybridMultilevel"/>
    <w:tmpl w:val="B67C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30DDC"/>
    <w:multiLevelType w:val="hybridMultilevel"/>
    <w:tmpl w:val="BEEC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5D77E4"/>
    <w:multiLevelType w:val="hybridMultilevel"/>
    <w:tmpl w:val="9458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C32995"/>
    <w:multiLevelType w:val="hybridMultilevel"/>
    <w:tmpl w:val="F0DE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CF59DB"/>
    <w:multiLevelType w:val="hybridMultilevel"/>
    <w:tmpl w:val="F800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F922B1"/>
    <w:multiLevelType w:val="multilevel"/>
    <w:tmpl w:val="51525038"/>
    <w:styleLink w:val="Headings"/>
    <w:lvl w:ilvl="0">
      <w:start w:val="1"/>
      <w:numFmt w:val="decimal"/>
      <w:pStyle w:val="Heading1"/>
      <w:suff w:val="space"/>
      <w:lvlText w:val="%1"/>
      <w:lvlJc w:val="left"/>
      <w:pPr>
        <w:ind w:left="3960" w:hanging="3960"/>
      </w:pPr>
      <w:rPr>
        <w:rFonts w:hint="default"/>
      </w:rPr>
    </w:lvl>
    <w:lvl w:ilvl="1">
      <w:start w:val="1"/>
      <w:numFmt w:val="decimal"/>
      <w:pStyle w:val="Heading2"/>
      <w:suff w:val="space"/>
      <w:lvlText w:val="%1.%2"/>
      <w:lvlJc w:val="left"/>
      <w:pPr>
        <w:ind w:left="4320" w:hanging="4320"/>
      </w:pPr>
      <w:rPr>
        <w:rFonts w:hint="default"/>
      </w:rPr>
    </w:lvl>
    <w:lvl w:ilvl="2">
      <w:start w:val="1"/>
      <w:numFmt w:val="decimal"/>
      <w:pStyle w:val="Heading3"/>
      <w:suff w:val="space"/>
      <w:lvlText w:val="%1.%2.%3"/>
      <w:lvlJc w:val="left"/>
      <w:pPr>
        <w:ind w:left="4680" w:hanging="4680"/>
      </w:pPr>
      <w:rPr>
        <w:rFonts w:hint="default"/>
      </w:rPr>
    </w:lvl>
    <w:lvl w:ilvl="3">
      <w:start w:val="1"/>
      <w:numFmt w:val="decimal"/>
      <w:pStyle w:val="Heading4"/>
      <w:suff w:val="space"/>
      <w:lvlText w:val="%1.%2.%3.%4"/>
      <w:lvlJc w:val="left"/>
      <w:pPr>
        <w:ind w:left="5040" w:hanging="5040"/>
      </w:pPr>
      <w:rPr>
        <w:rFonts w:hint="default"/>
      </w:rPr>
    </w:lvl>
    <w:lvl w:ilvl="4">
      <w:start w:val="1"/>
      <w:numFmt w:val="decimal"/>
      <w:pStyle w:val="Heading5"/>
      <w:suff w:val="space"/>
      <w:lvlText w:val="%1.%2.%3.%4.%5"/>
      <w:lvlJc w:val="left"/>
      <w:pPr>
        <w:ind w:left="5400" w:hanging="5400"/>
      </w:pPr>
      <w:rPr>
        <w:rFonts w:hint="default"/>
      </w:rPr>
    </w:lvl>
    <w:lvl w:ilvl="5">
      <w:start w:val="1"/>
      <w:numFmt w:val="decimal"/>
      <w:pStyle w:val="Heading6"/>
      <w:suff w:val="space"/>
      <w:lvlText w:val="%1.%2.%3.%4.%5.%6"/>
      <w:lvlJc w:val="left"/>
      <w:pPr>
        <w:ind w:left="5760" w:hanging="5760"/>
      </w:pPr>
      <w:rPr>
        <w:rFonts w:hint="default"/>
      </w:rPr>
    </w:lvl>
    <w:lvl w:ilvl="6">
      <w:start w:val="1"/>
      <w:numFmt w:val="decimal"/>
      <w:pStyle w:val="Heading7"/>
      <w:suff w:val="space"/>
      <w:lvlText w:val="%1.%2.%3.%4.%5.%6.%7"/>
      <w:lvlJc w:val="left"/>
      <w:pPr>
        <w:ind w:left="6120" w:hanging="6120"/>
      </w:pPr>
      <w:rPr>
        <w:rFonts w:hint="default"/>
      </w:rPr>
    </w:lvl>
    <w:lvl w:ilvl="7">
      <w:start w:val="1"/>
      <w:numFmt w:val="decimal"/>
      <w:pStyle w:val="Heading8"/>
      <w:suff w:val="space"/>
      <w:lvlText w:val="%1.%2.%3.%4.%5.%6.%7.%8"/>
      <w:lvlJc w:val="left"/>
      <w:pPr>
        <w:ind w:left="6480" w:hanging="6480"/>
      </w:pPr>
      <w:rPr>
        <w:rFonts w:hint="default"/>
      </w:rPr>
    </w:lvl>
    <w:lvl w:ilvl="8">
      <w:start w:val="1"/>
      <w:numFmt w:val="decimal"/>
      <w:pStyle w:val="Heading9"/>
      <w:suff w:val="space"/>
      <w:lvlText w:val="%1.%2.%3.%4.%5.%6.%7.%8.%9"/>
      <w:lvlJc w:val="left"/>
      <w:pPr>
        <w:ind w:left="6840" w:hanging="6840"/>
      </w:pPr>
      <w:rPr>
        <w:rFonts w:hint="default"/>
      </w:rPr>
    </w:lvl>
  </w:abstractNum>
  <w:abstractNum w:abstractNumId="38">
    <w:nsid w:val="68C3553A"/>
    <w:multiLevelType w:val="hybridMultilevel"/>
    <w:tmpl w:val="A8FC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D374E7"/>
    <w:multiLevelType w:val="hybridMultilevel"/>
    <w:tmpl w:val="0AB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E53625"/>
    <w:multiLevelType w:val="hybridMultilevel"/>
    <w:tmpl w:val="B59A6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CF0F71"/>
    <w:multiLevelType w:val="hybridMultilevel"/>
    <w:tmpl w:val="C1E60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1"/>
  </w:num>
  <w:num w:numId="3">
    <w:abstractNumId w:val="41"/>
  </w:num>
  <w:num w:numId="4">
    <w:abstractNumId w:val="33"/>
  </w:num>
  <w:num w:numId="5">
    <w:abstractNumId w:val="37"/>
  </w:num>
  <w:num w:numId="6">
    <w:abstractNumId w:val="25"/>
  </w:num>
  <w:num w:numId="7">
    <w:abstractNumId w:val="0"/>
  </w:num>
  <w:num w:numId="8">
    <w:abstractNumId w:val="14"/>
  </w:num>
  <w:num w:numId="9">
    <w:abstractNumId w:val="2"/>
  </w:num>
  <w:num w:numId="10">
    <w:abstractNumId w:val="3"/>
  </w:num>
  <w:num w:numId="11">
    <w:abstractNumId w:val="19"/>
  </w:num>
  <w:num w:numId="12">
    <w:abstractNumId w:val="22"/>
  </w:num>
  <w:num w:numId="13">
    <w:abstractNumId w:val="23"/>
  </w:num>
  <w:num w:numId="14">
    <w:abstractNumId w:val="30"/>
  </w:num>
  <w:num w:numId="15">
    <w:abstractNumId w:val="36"/>
  </w:num>
  <w:num w:numId="16">
    <w:abstractNumId w:val="5"/>
  </w:num>
  <w:num w:numId="17">
    <w:abstractNumId w:val="28"/>
  </w:num>
  <w:num w:numId="18">
    <w:abstractNumId w:val="7"/>
  </w:num>
  <w:num w:numId="19">
    <w:abstractNumId w:val="12"/>
  </w:num>
  <w:num w:numId="20">
    <w:abstractNumId w:val="13"/>
  </w:num>
  <w:num w:numId="21">
    <w:abstractNumId w:val="9"/>
  </w:num>
  <w:num w:numId="22">
    <w:abstractNumId w:val="31"/>
  </w:num>
  <w:num w:numId="23">
    <w:abstractNumId w:val="35"/>
  </w:num>
  <w:num w:numId="24">
    <w:abstractNumId w:val="16"/>
  </w:num>
  <w:num w:numId="25">
    <w:abstractNumId w:val="26"/>
  </w:num>
  <w:num w:numId="26">
    <w:abstractNumId w:val="39"/>
  </w:num>
  <w:num w:numId="27">
    <w:abstractNumId w:val="24"/>
  </w:num>
  <w:num w:numId="28">
    <w:abstractNumId w:val="15"/>
  </w:num>
  <w:num w:numId="29">
    <w:abstractNumId w:val="1"/>
  </w:num>
  <w:num w:numId="30">
    <w:abstractNumId w:val="10"/>
  </w:num>
  <w:num w:numId="31">
    <w:abstractNumId w:val="17"/>
  </w:num>
  <w:num w:numId="32">
    <w:abstractNumId w:val="32"/>
  </w:num>
  <w:num w:numId="33">
    <w:abstractNumId w:val="27"/>
  </w:num>
  <w:num w:numId="34">
    <w:abstractNumId w:val="38"/>
  </w:num>
  <w:num w:numId="35">
    <w:abstractNumId w:val="4"/>
  </w:num>
  <w:num w:numId="36">
    <w:abstractNumId w:val="18"/>
  </w:num>
  <w:num w:numId="37">
    <w:abstractNumId w:val="34"/>
  </w:num>
  <w:num w:numId="38">
    <w:abstractNumId w:val="6"/>
  </w:num>
  <w:num w:numId="39">
    <w:abstractNumId w:val="21"/>
  </w:num>
  <w:num w:numId="40">
    <w:abstractNumId w:val="29"/>
  </w:num>
  <w:num w:numId="41">
    <w:abstractNumId w:val="20"/>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B5"/>
    <w:rsid w:val="00002E3F"/>
    <w:rsid w:val="00005301"/>
    <w:rsid w:val="00005F67"/>
    <w:rsid w:val="00006B2C"/>
    <w:rsid w:val="000172F0"/>
    <w:rsid w:val="00034934"/>
    <w:rsid w:val="00046D59"/>
    <w:rsid w:val="00047E5F"/>
    <w:rsid w:val="00053E5D"/>
    <w:rsid w:val="000733CF"/>
    <w:rsid w:val="00075E06"/>
    <w:rsid w:val="00085D53"/>
    <w:rsid w:val="00090B45"/>
    <w:rsid w:val="00092DC5"/>
    <w:rsid w:val="000A175C"/>
    <w:rsid w:val="000B1C01"/>
    <w:rsid w:val="000B1E29"/>
    <w:rsid w:val="000B61C0"/>
    <w:rsid w:val="000C168A"/>
    <w:rsid w:val="000D35AC"/>
    <w:rsid w:val="000D6218"/>
    <w:rsid w:val="000F787C"/>
    <w:rsid w:val="00107320"/>
    <w:rsid w:val="00130B36"/>
    <w:rsid w:val="001459D0"/>
    <w:rsid w:val="001500D4"/>
    <w:rsid w:val="001A333F"/>
    <w:rsid w:val="001B0C2E"/>
    <w:rsid w:val="001B1620"/>
    <w:rsid w:val="001B6DB9"/>
    <w:rsid w:val="001D13BC"/>
    <w:rsid w:val="001D69F2"/>
    <w:rsid w:val="001D7AFC"/>
    <w:rsid w:val="001E01F0"/>
    <w:rsid w:val="00206817"/>
    <w:rsid w:val="0020770E"/>
    <w:rsid w:val="00221C95"/>
    <w:rsid w:val="00226455"/>
    <w:rsid w:val="00230FAD"/>
    <w:rsid w:val="002550CF"/>
    <w:rsid w:val="002735E5"/>
    <w:rsid w:val="00286207"/>
    <w:rsid w:val="002864E1"/>
    <w:rsid w:val="00291FC1"/>
    <w:rsid w:val="00295EBD"/>
    <w:rsid w:val="002A5012"/>
    <w:rsid w:val="002B7AD3"/>
    <w:rsid w:val="002B7C08"/>
    <w:rsid w:val="002E2B88"/>
    <w:rsid w:val="002E40EC"/>
    <w:rsid w:val="002E7DC1"/>
    <w:rsid w:val="00320E17"/>
    <w:rsid w:val="00322BF3"/>
    <w:rsid w:val="00340741"/>
    <w:rsid w:val="00344401"/>
    <w:rsid w:val="003700EA"/>
    <w:rsid w:val="00370D5F"/>
    <w:rsid w:val="003832AE"/>
    <w:rsid w:val="003B1CF9"/>
    <w:rsid w:val="003B53A4"/>
    <w:rsid w:val="003C7C36"/>
    <w:rsid w:val="003D0F4F"/>
    <w:rsid w:val="003D3180"/>
    <w:rsid w:val="003E0604"/>
    <w:rsid w:val="003E4D29"/>
    <w:rsid w:val="00414624"/>
    <w:rsid w:val="00415738"/>
    <w:rsid w:val="00417CEC"/>
    <w:rsid w:val="00421C9A"/>
    <w:rsid w:val="0043532C"/>
    <w:rsid w:val="00444FFA"/>
    <w:rsid w:val="00452B47"/>
    <w:rsid w:val="00453F55"/>
    <w:rsid w:val="00463153"/>
    <w:rsid w:val="0047226A"/>
    <w:rsid w:val="0048294C"/>
    <w:rsid w:val="004A1B24"/>
    <w:rsid w:val="004A5835"/>
    <w:rsid w:val="004A6726"/>
    <w:rsid w:val="004B2C63"/>
    <w:rsid w:val="004C10D7"/>
    <w:rsid w:val="004C1B93"/>
    <w:rsid w:val="004E3729"/>
    <w:rsid w:val="0050049F"/>
    <w:rsid w:val="00501CF5"/>
    <w:rsid w:val="00502AC4"/>
    <w:rsid w:val="00502DD7"/>
    <w:rsid w:val="005106EC"/>
    <w:rsid w:val="00511350"/>
    <w:rsid w:val="00525F54"/>
    <w:rsid w:val="00526319"/>
    <w:rsid w:val="00537360"/>
    <w:rsid w:val="00552AED"/>
    <w:rsid w:val="00553397"/>
    <w:rsid w:val="005739E1"/>
    <w:rsid w:val="00574761"/>
    <w:rsid w:val="00587051"/>
    <w:rsid w:val="005874BF"/>
    <w:rsid w:val="00591EB9"/>
    <w:rsid w:val="00594FF0"/>
    <w:rsid w:val="005A5DF6"/>
    <w:rsid w:val="005B4BCA"/>
    <w:rsid w:val="005C09B4"/>
    <w:rsid w:val="005E3416"/>
    <w:rsid w:val="00611276"/>
    <w:rsid w:val="00642FA3"/>
    <w:rsid w:val="00672D46"/>
    <w:rsid w:val="00685806"/>
    <w:rsid w:val="00691571"/>
    <w:rsid w:val="00692577"/>
    <w:rsid w:val="006B071C"/>
    <w:rsid w:val="006C3167"/>
    <w:rsid w:val="006C752C"/>
    <w:rsid w:val="006E2C65"/>
    <w:rsid w:val="006E5DB9"/>
    <w:rsid w:val="006E7D8B"/>
    <w:rsid w:val="006F2E01"/>
    <w:rsid w:val="006F3FDA"/>
    <w:rsid w:val="00700E58"/>
    <w:rsid w:val="0071294C"/>
    <w:rsid w:val="007172BD"/>
    <w:rsid w:val="00722BA5"/>
    <w:rsid w:val="007322C7"/>
    <w:rsid w:val="00733364"/>
    <w:rsid w:val="00735A30"/>
    <w:rsid w:val="00742C06"/>
    <w:rsid w:val="00757E8B"/>
    <w:rsid w:val="00771A1C"/>
    <w:rsid w:val="00781180"/>
    <w:rsid w:val="0078185B"/>
    <w:rsid w:val="00782773"/>
    <w:rsid w:val="0078291B"/>
    <w:rsid w:val="007856F5"/>
    <w:rsid w:val="0079280C"/>
    <w:rsid w:val="007945E2"/>
    <w:rsid w:val="0079529F"/>
    <w:rsid w:val="007B1F6C"/>
    <w:rsid w:val="007D21B7"/>
    <w:rsid w:val="007F6B9A"/>
    <w:rsid w:val="007F6BC7"/>
    <w:rsid w:val="00811F00"/>
    <w:rsid w:val="008122CF"/>
    <w:rsid w:val="00812E02"/>
    <w:rsid w:val="00834E4C"/>
    <w:rsid w:val="00837A09"/>
    <w:rsid w:val="008609C6"/>
    <w:rsid w:val="00860FF5"/>
    <w:rsid w:val="008644F5"/>
    <w:rsid w:val="00866C71"/>
    <w:rsid w:val="00873618"/>
    <w:rsid w:val="00881A6D"/>
    <w:rsid w:val="008B10E0"/>
    <w:rsid w:val="008B545C"/>
    <w:rsid w:val="008C63C6"/>
    <w:rsid w:val="008C73EF"/>
    <w:rsid w:val="008D1074"/>
    <w:rsid w:val="008D4AED"/>
    <w:rsid w:val="008D730A"/>
    <w:rsid w:val="008E5B59"/>
    <w:rsid w:val="008E7818"/>
    <w:rsid w:val="008F283B"/>
    <w:rsid w:val="009021BF"/>
    <w:rsid w:val="009107E7"/>
    <w:rsid w:val="00912C49"/>
    <w:rsid w:val="00944DB1"/>
    <w:rsid w:val="0095277F"/>
    <w:rsid w:val="009539E8"/>
    <w:rsid w:val="00955E03"/>
    <w:rsid w:val="0096734B"/>
    <w:rsid w:val="00972BCC"/>
    <w:rsid w:val="00973BE0"/>
    <w:rsid w:val="00984DFE"/>
    <w:rsid w:val="009A6D99"/>
    <w:rsid w:val="009C620A"/>
    <w:rsid w:val="009C7CDB"/>
    <w:rsid w:val="009D1C0B"/>
    <w:rsid w:val="009D2923"/>
    <w:rsid w:val="009E7928"/>
    <w:rsid w:val="009F19DE"/>
    <w:rsid w:val="009F53E7"/>
    <w:rsid w:val="009F5E5B"/>
    <w:rsid w:val="00A20F11"/>
    <w:rsid w:val="00A212BF"/>
    <w:rsid w:val="00A42309"/>
    <w:rsid w:val="00A50660"/>
    <w:rsid w:val="00A57589"/>
    <w:rsid w:val="00A57B01"/>
    <w:rsid w:val="00A639B8"/>
    <w:rsid w:val="00A65728"/>
    <w:rsid w:val="00A667D3"/>
    <w:rsid w:val="00A676CC"/>
    <w:rsid w:val="00A869FA"/>
    <w:rsid w:val="00A87FEB"/>
    <w:rsid w:val="00A95593"/>
    <w:rsid w:val="00AC0331"/>
    <w:rsid w:val="00AD116D"/>
    <w:rsid w:val="00AD3E3B"/>
    <w:rsid w:val="00AF02C8"/>
    <w:rsid w:val="00AF0671"/>
    <w:rsid w:val="00AF671B"/>
    <w:rsid w:val="00AF720A"/>
    <w:rsid w:val="00AF78E9"/>
    <w:rsid w:val="00B109A7"/>
    <w:rsid w:val="00B14C8F"/>
    <w:rsid w:val="00B16DE9"/>
    <w:rsid w:val="00B20708"/>
    <w:rsid w:val="00B329ED"/>
    <w:rsid w:val="00B33C3D"/>
    <w:rsid w:val="00B343A7"/>
    <w:rsid w:val="00B745F5"/>
    <w:rsid w:val="00B94739"/>
    <w:rsid w:val="00BA23B8"/>
    <w:rsid w:val="00BC368E"/>
    <w:rsid w:val="00BD3695"/>
    <w:rsid w:val="00BE143F"/>
    <w:rsid w:val="00C003A5"/>
    <w:rsid w:val="00C0711E"/>
    <w:rsid w:val="00C1202E"/>
    <w:rsid w:val="00C176C0"/>
    <w:rsid w:val="00C22767"/>
    <w:rsid w:val="00C37142"/>
    <w:rsid w:val="00C43A59"/>
    <w:rsid w:val="00C467C8"/>
    <w:rsid w:val="00C60298"/>
    <w:rsid w:val="00C6048D"/>
    <w:rsid w:val="00C90802"/>
    <w:rsid w:val="00CA5253"/>
    <w:rsid w:val="00CA5703"/>
    <w:rsid w:val="00CC2022"/>
    <w:rsid w:val="00CC353E"/>
    <w:rsid w:val="00CC5984"/>
    <w:rsid w:val="00D345A5"/>
    <w:rsid w:val="00D43102"/>
    <w:rsid w:val="00D4361E"/>
    <w:rsid w:val="00D46405"/>
    <w:rsid w:val="00D47900"/>
    <w:rsid w:val="00D5466B"/>
    <w:rsid w:val="00D62C7D"/>
    <w:rsid w:val="00D731FD"/>
    <w:rsid w:val="00D76DAA"/>
    <w:rsid w:val="00D846F9"/>
    <w:rsid w:val="00D90DB3"/>
    <w:rsid w:val="00DA072A"/>
    <w:rsid w:val="00DB3047"/>
    <w:rsid w:val="00DD7E0D"/>
    <w:rsid w:val="00DE0E94"/>
    <w:rsid w:val="00DE3760"/>
    <w:rsid w:val="00DE4923"/>
    <w:rsid w:val="00DF6624"/>
    <w:rsid w:val="00E0471D"/>
    <w:rsid w:val="00E06F4B"/>
    <w:rsid w:val="00E10732"/>
    <w:rsid w:val="00E12B33"/>
    <w:rsid w:val="00E16D8F"/>
    <w:rsid w:val="00E22EBB"/>
    <w:rsid w:val="00E26534"/>
    <w:rsid w:val="00E37D4D"/>
    <w:rsid w:val="00E51843"/>
    <w:rsid w:val="00E5599D"/>
    <w:rsid w:val="00E563A9"/>
    <w:rsid w:val="00E61B2C"/>
    <w:rsid w:val="00E64929"/>
    <w:rsid w:val="00E6590D"/>
    <w:rsid w:val="00E65D16"/>
    <w:rsid w:val="00E6762C"/>
    <w:rsid w:val="00E76B75"/>
    <w:rsid w:val="00E86F5F"/>
    <w:rsid w:val="00E904DE"/>
    <w:rsid w:val="00E91B6D"/>
    <w:rsid w:val="00EC0AF4"/>
    <w:rsid w:val="00EC3FAA"/>
    <w:rsid w:val="00ED1A72"/>
    <w:rsid w:val="00ED3364"/>
    <w:rsid w:val="00EE22B5"/>
    <w:rsid w:val="00EF15B4"/>
    <w:rsid w:val="00EF4881"/>
    <w:rsid w:val="00EF5AE8"/>
    <w:rsid w:val="00F02043"/>
    <w:rsid w:val="00F106E2"/>
    <w:rsid w:val="00F42EDC"/>
    <w:rsid w:val="00F56732"/>
    <w:rsid w:val="00F65F84"/>
    <w:rsid w:val="00F67070"/>
    <w:rsid w:val="00F927C6"/>
    <w:rsid w:val="00F93F7C"/>
    <w:rsid w:val="00F96165"/>
    <w:rsid w:val="00FA6116"/>
    <w:rsid w:val="00FB38FB"/>
    <w:rsid w:val="00FC1B27"/>
    <w:rsid w:val="00FD251E"/>
    <w:rsid w:val="00FE25DE"/>
    <w:rsid w:val="00FE3B6B"/>
    <w:rsid w:val="00FF04A6"/>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33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1E"/>
    <w:rPr>
      <w:rFonts w:ascii="Verdana" w:eastAsiaTheme="minorEastAsia" w:hAnsi="Verdana" w:cstheme="minorBidi"/>
      <w:sz w:val="22"/>
      <w:szCs w:val="24"/>
    </w:rPr>
  </w:style>
  <w:style w:type="paragraph" w:styleId="Heading1">
    <w:name w:val="heading 1"/>
    <w:next w:val="BodyText"/>
    <w:link w:val="Heading1Char"/>
    <w:uiPriority w:val="9"/>
    <w:qFormat/>
    <w:rsid w:val="00D4361E"/>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link w:val="Heading2Char"/>
    <w:autoRedefine/>
    <w:uiPriority w:val="9"/>
    <w:unhideWhenUsed/>
    <w:qFormat/>
    <w:rsid w:val="00D4361E"/>
    <w:pPr>
      <w:numPr>
        <w:ilvl w:val="1"/>
      </w:numPr>
      <w:spacing w:before="200"/>
      <w:outlineLvl w:val="1"/>
    </w:pPr>
    <w:rPr>
      <w:bCs w:val="0"/>
      <w:color w:val="365F91" w:themeColor="accent1" w:themeShade="BF"/>
      <w:sz w:val="28"/>
      <w:szCs w:val="26"/>
    </w:rPr>
  </w:style>
  <w:style w:type="paragraph" w:styleId="Heading3">
    <w:name w:val="heading 3"/>
    <w:basedOn w:val="Heading2"/>
    <w:next w:val="BodyText"/>
    <w:link w:val="Heading3Char"/>
    <w:autoRedefine/>
    <w:uiPriority w:val="9"/>
    <w:unhideWhenUsed/>
    <w:qFormat/>
    <w:rsid w:val="00D4361E"/>
    <w:pPr>
      <w:numPr>
        <w:ilvl w:val="2"/>
      </w:numPr>
      <w:outlineLvl w:val="2"/>
    </w:pPr>
    <w:rPr>
      <w:bCs/>
      <w:color w:val="17365D" w:themeColor="text2" w:themeShade="BF"/>
    </w:rPr>
  </w:style>
  <w:style w:type="paragraph" w:styleId="Heading4">
    <w:name w:val="heading 4"/>
    <w:basedOn w:val="Heading3"/>
    <w:next w:val="BodyText"/>
    <w:link w:val="Heading4Char"/>
    <w:autoRedefine/>
    <w:uiPriority w:val="9"/>
    <w:unhideWhenUsed/>
    <w:qFormat/>
    <w:rsid w:val="00D4361E"/>
    <w:pPr>
      <w:numPr>
        <w:ilvl w:val="3"/>
      </w:numPr>
      <w:outlineLvl w:val="3"/>
    </w:pPr>
    <w:rPr>
      <w:bCs w:val="0"/>
      <w:iCs/>
    </w:rPr>
  </w:style>
  <w:style w:type="paragraph" w:styleId="Heading5">
    <w:name w:val="heading 5"/>
    <w:basedOn w:val="Heading4"/>
    <w:next w:val="BodyText"/>
    <w:link w:val="Heading5Char"/>
    <w:autoRedefine/>
    <w:uiPriority w:val="9"/>
    <w:unhideWhenUsed/>
    <w:qFormat/>
    <w:rsid w:val="00D4361E"/>
    <w:pPr>
      <w:numPr>
        <w:ilvl w:val="4"/>
      </w:numPr>
      <w:outlineLvl w:val="4"/>
    </w:pPr>
    <w:rPr>
      <w:bCs/>
      <w:iCs w:val="0"/>
      <w:color w:val="243F60" w:themeColor="accent1" w:themeShade="7F"/>
    </w:rPr>
  </w:style>
  <w:style w:type="paragraph" w:styleId="Heading6">
    <w:name w:val="heading 6"/>
    <w:basedOn w:val="Heading5"/>
    <w:next w:val="BodyText"/>
    <w:link w:val="Heading6Char"/>
    <w:autoRedefine/>
    <w:uiPriority w:val="9"/>
    <w:unhideWhenUsed/>
    <w:qFormat/>
    <w:rsid w:val="00D4361E"/>
    <w:pPr>
      <w:numPr>
        <w:ilvl w:val="5"/>
      </w:numPr>
      <w:outlineLvl w:val="5"/>
    </w:pPr>
    <w:rPr>
      <w:iCs/>
    </w:rPr>
  </w:style>
  <w:style w:type="paragraph" w:styleId="Heading7">
    <w:name w:val="heading 7"/>
    <w:basedOn w:val="Heading6"/>
    <w:next w:val="BodyText"/>
    <w:link w:val="Heading7Char"/>
    <w:autoRedefine/>
    <w:uiPriority w:val="9"/>
    <w:unhideWhenUsed/>
    <w:qFormat/>
    <w:rsid w:val="00D4361E"/>
    <w:pPr>
      <w:numPr>
        <w:ilvl w:val="6"/>
      </w:numPr>
      <w:outlineLvl w:val="6"/>
    </w:pPr>
    <w:rPr>
      <w:iCs w:val="0"/>
      <w:color w:val="404040" w:themeColor="text1" w:themeTint="BF"/>
    </w:rPr>
  </w:style>
  <w:style w:type="paragraph" w:styleId="Heading8">
    <w:name w:val="heading 8"/>
    <w:basedOn w:val="Heading7"/>
    <w:next w:val="BodyText"/>
    <w:link w:val="Heading8Char"/>
    <w:autoRedefine/>
    <w:uiPriority w:val="9"/>
    <w:semiHidden/>
    <w:unhideWhenUsed/>
    <w:qFormat/>
    <w:rsid w:val="00D4361E"/>
    <w:pPr>
      <w:numPr>
        <w:ilvl w:val="7"/>
      </w:numPr>
      <w:outlineLvl w:val="7"/>
    </w:pPr>
    <w:rPr>
      <w:szCs w:val="20"/>
    </w:rPr>
  </w:style>
  <w:style w:type="paragraph" w:styleId="Heading9">
    <w:name w:val="heading 9"/>
    <w:basedOn w:val="Heading8"/>
    <w:next w:val="BodyText"/>
    <w:link w:val="Heading9Char"/>
    <w:autoRedefine/>
    <w:uiPriority w:val="9"/>
    <w:semiHidden/>
    <w:unhideWhenUsed/>
    <w:qFormat/>
    <w:rsid w:val="00D4361E"/>
    <w:pPr>
      <w:numPr>
        <w:ilvl w:val="8"/>
      </w:numPr>
      <w:outlineLvl w:val="8"/>
    </w:pPr>
    <w:rPr>
      <w:iCs/>
    </w:rPr>
  </w:style>
  <w:style w:type="character" w:default="1" w:styleId="DefaultParagraphFont">
    <w:name w:val="Default Paragraph Font"/>
    <w:uiPriority w:val="1"/>
    <w:semiHidden/>
    <w:unhideWhenUsed/>
    <w:rsid w:val="00D436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361E"/>
  </w:style>
  <w:style w:type="paragraph" w:styleId="Title">
    <w:name w:val="Title"/>
    <w:basedOn w:val="Normal"/>
    <w:next w:val="BodyText"/>
    <w:link w:val="TitleChar"/>
    <w:autoRedefine/>
    <w:uiPriority w:val="10"/>
    <w:qFormat/>
    <w:rsid w:val="00D436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6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36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4361E"/>
    <w:rPr>
      <w:rFonts w:asciiTheme="majorHAnsi" w:eastAsiaTheme="majorEastAsia" w:hAnsiTheme="majorHAnsi" w:cstheme="majorBidi"/>
      <w:b/>
      <w:color w:val="365F91" w:themeColor="accent1" w:themeShade="BF"/>
      <w:sz w:val="28"/>
      <w:szCs w:val="26"/>
    </w:rPr>
  </w:style>
  <w:style w:type="character" w:styleId="CommentReference">
    <w:name w:val="annotation reference"/>
    <w:uiPriority w:val="99"/>
    <w:semiHidden/>
    <w:unhideWhenUsed/>
    <w:rsid w:val="00DE3760"/>
    <w:rPr>
      <w:sz w:val="18"/>
      <w:szCs w:val="18"/>
    </w:rPr>
  </w:style>
  <w:style w:type="paragraph" w:styleId="CommentText">
    <w:name w:val="annotation text"/>
    <w:basedOn w:val="Normal"/>
    <w:link w:val="CommentTextChar"/>
    <w:uiPriority w:val="99"/>
    <w:semiHidden/>
    <w:unhideWhenUsed/>
    <w:rsid w:val="00DE3760"/>
  </w:style>
  <w:style w:type="character" w:customStyle="1" w:styleId="CommentTextChar">
    <w:name w:val="Comment Text Char"/>
    <w:link w:val="CommentText"/>
    <w:uiPriority w:val="99"/>
    <w:semiHidden/>
    <w:rsid w:val="00DE3760"/>
    <w:rPr>
      <w:sz w:val="24"/>
      <w:szCs w:val="24"/>
    </w:rPr>
  </w:style>
  <w:style w:type="paragraph" w:styleId="CommentSubject">
    <w:name w:val="annotation subject"/>
    <w:basedOn w:val="CommentText"/>
    <w:next w:val="CommentText"/>
    <w:link w:val="CommentSubjectChar"/>
    <w:uiPriority w:val="99"/>
    <w:semiHidden/>
    <w:unhideWhenUsed/>
    <w:rsid w:val="00DE3760"/>
    <w:rPr>
      <w:b/>
      <w:bCs/>
      <w:sz w:val="20"/>
      <w:szCs w:val="20"/>
    </w:rPr>
  </w:style>
  <w:style w:type="character" w:customStyle="1" w:styleId="CommentSubjectChar">
    <w:name w:val="Comment Subject Char"/>
    <w:link w:val="CommentSubject"/>
    <w:uiPriority w:val="99"/>
    <w:semiHidden/>
    <w:rsid w:val="00DE3760"/>
    <w:rPr>
      <w:b/>
      <w:bCs/>
      <w:sz w:val="24"/>
      <w:szCs w:val="24"/>
    </w:rPr>
  </w:style>
  <w:style w:type="paragraph" w:styleId="BalloonText">
    <w:name w:val="Balloon Text"/>
    <w:basedOn w:val="Normal"/>
    <w:link w:val="BalloonTextChar"/>
    <w:uiPriority w:val="99"/>
    <w:semiHidden/>
    <w:unhideWhenUsed/>
    <w:rsid w:val="00D4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61E"/>
    <w:rPr>
      <w:rFonts w:ascii="Lucida Grande" w:eastAsiaTheme="minorEastAsia" w:hAnsi="Lucida Grande" w:cs="Lucida Grande"/>
      <w:sz w:val="18"/>
      <w:szCs w:val="18"/>
    </w:rPr>
  </w:style>
  <w:style w:type="character" w:customStyle="1" w:styleId="Heading3Char">
    <w:name w:val="Heading 3 Char"/>
    <w:basedOn w:val="DefaultParagraphFont"/>
    <w:link w:val="Heading3"/>
    <w:uiPriority w:val="9"/>
    <w:rsid w:val="00D4361E"/>
    <w:rPr>
      <w:rFonts w:asciiTheme="majorHAnsi" w:eastAsiaTheme="majorEastAsia" w:hAnsiTheme="majorHAnsi" w:cstheme="majorBidi"/>
      <w:b/>
      <w:bCs/>
      <w:color w:val="17365D" w:themeColor="text2" w:themeShade="BF"/>
      <w:sz w:val="28"/>
      <w:szCs w:val="26"/>
    </w:rPr>
  </w:style>
  <w:style w:type="character" w:customStyle="1" w:styleId="Heading4Char">
    <w:name w:val="Heading 4 Char"/>
    <w:basedOn w:val="DefaultParagraphFont"/>
    <w:link w:val="Heading4"/>
    <w:uiPriority w:val="9"/>
    <w:rsid w:val="00D4361E"/>
    <w:rPr>
      <w:rFonts w:asciiTheme="majorHAnsi" w:eastAsiaTheme="majorEastAsia" w:hAnsiTheme="majorHAnsi" w:cstheme="majorBidi"/>
      <w:b/>
      <w:iCs/>
      <w:color w:val="17365D" w:themeColor="text2" w:themeShade="BF"/>
      <w:sz w:val="28"/>
      <w:szCs w:val="26"/>
    </w:rPr>
  </w:style>
  <w:style w:type="character" w:customStyle="1" w:styleId="Heading5Char">
    <w:name w:val="Heading 5 Char"/>
    <w:basedOn w:val="DefaultParagraphFont"/>
    <w:link w:val="Heading5"/>
    <w:uiPriority w:val="9"/>
    <w:rsid w:val="00D4361E"/>
    <w:rPr>
      <w:rFonts w:asciiTheme="majorHAnsi" w:eastAsiaTheme="majorEastAsia" w:hAnsiTheme="majorHAnsi" w:cstheme="majorBidi"/>
      <w:b/>
      <w:bCs/>
      <w:color w:val="243F60" w:themeColor="accent1" w:themeShade="7F"/>
      <w:sz w:val="28"/>
      <w:szCs w:val="26"/>
    </w:rPr>
  </w:style>
  <w:style w:type="character" w:customStyle="1" w:styleId="Heading6Char">
    <w:name w:val="Heading 6 Char"/>
    <w:basedOn w:val="DefaultParagraphFont"/>
    <w:link w:val="Heading6"/>
    <w:uiPriority w:val="9"/>
    <w:rsid w:val="00D4361E"/>
    <w:rPr>
      <w:rFonts w:asciiTheme="majorHAnsi" w:eastAsiaTheme="majorEastAsia" w:hAnsiTheme="majorHAnsi" w:cstheme="majorBidi"/>
      <w:b/>
      <w:bCs/>
      <w:iCs/>
      <w:color w:val="243F60" w:themeColor="accent1" w:themeShade="7F"/>
      <w:sz w:val="28"/>
      <w:szCs w:val="26"/>
    </w:rPr>
  </w:style>
  <w:style w:type="character" w:customStyle="1" w:styleId="Heading7Char">
    <w:name w:val="Heading 7 Char"/>
    <w:basedOn w:val="DefaultParagraphFont"/>
    <w:link w:val="Heading7"/>
    <w:uiPriority w:val="9"/>
    <w:rsid w:val="00D4361E"/>
    <w:rPr>
      <w:rFonts w:asciiTheme="majorHAnsi" w:eastAsiaTheme="majorEastAsia" w:hAnsiTheme="majorHAnsi" w:cstheme="majorBidi"/>
      <w:b/>
      <w:bCs/>
      <w:color w:val="404040" w:themeColor="text1" w:themeTint="BF"/>
      <w:sz w:val="28"/>
      <w:szCs w:val="26"/>
    </w:rPr>
  </w:style>
  <w:style w:type="character" w:customStyle="1" w:styleId="Heading8Char">
    <w:name w:val="Heading 8 Char"/>
    <w:basedOn w:val="DefaultParagraphFont"/>
    <w:link w:val="Heading8"/>
    <w:uiPriority w:val="9"/>
    <w:semiHidden/>
    <w:rsid w:val="00D4361E"/>
    <w:rPr>
      <w:rFonts w:asciiTheme="majorHAnsi" w:eastAsiaTheme="majorEastAsia" w:hAnsiTheme="majorHAnsi" w:cstheme="majorBidi"/>
      <w:b/>
      <w:bCs/>
      <w:color w:val="404040" w:themeColor="text1" w:themeTint="BF"/>
      <w:sz w:val="28"/>
    </w:rPr>
  </w:style>
  <w:style w:type="character" w:customStyle="1" w:styleId="Heading9Char">
    <w:name w:val="Heading 9 Char"/>
    <w:basedOn w:val="DefaultParagraphFont"/>
    <w:link w:val="Heading9"/>
    <w:uiPriority w:val="9"/>
    <w:semiHidden/>
    <w:rsid w:val="00D4361E"/>
    <w:rPr>
      <w:rFonts w:asciiTheme="majorHAnsi" w:eastAsiaTheme="majorEastAsia" w:hAnsiTheme="majorHAnsi" w:cstheme="majorBidi"/>
      <w:b/>
      <w:bCs/>
      <w:iCs/>
      <w:color w:val="404040" w:themeColor="text1" w:themeTint="BF"/>
      <w:sz w:val="28"/>
    </w:rPr>
  </w:style>
  <w:style w:type="paragraph" w:customStyle="1" w:styleId="subscription">
    <w:name w:val="subscription"/>
    <w:basedOn w:val="Normal"/>
    <w:next w:val="BodyText"/>
    <w:autoRedefine/>
    <w:qFormat/>
    <w:rsid w:val="00D4361E"/>
    <w:pPr>
      <w:spacing w:after="240"/>
      <w:contextualSpacing/>
    </w:pPr>
    <w:rPr>
      <w:i/>
      <w:sz w:val="16"/>
    </w:rPr>
  </w:style>
  <w:style w:type="paragraph" w:customStyle="1" w:styleId="Abstract">
    <w:name w:val="Abstract"/>
    <w:basedOn w:val="Normal"/>
    <w:next w:val="BodyText"/>
    <w:autoRedefine/>
    <w:qFormat/>
    <w:rsid w:val="00D4361E"/>
    <w:rPr>
      <w:rFonts w:asciiTheme="majorHAnsi" w:hAnsiTheme="majorHAnsi"/>
      <w:b/>
      <w:color w:val="548DD4" w:themeColor="text2" w:themeTint="99"/>
      <w:sz w:val="32"/>
    </w:rPr>
  </w:style>
  <w:style w:type="numbering" w:customStyle="1" w:styleId="Headings">
    <w:name w:val="Headings"/>
    <w:uiPriority w:val="99"/>
    <w:rsid w:val="00D4361E"/>
    <w:pPr>
      <w:numPr>
        <w:numId w:val="5"/>
      </w:numPr>
    </w:pPr>
  </w:style>
  <w:style w:type="paragraph" w:customStyle="1" w:styleId="Abstract2">
    <w:name w:val="Abstract 2"/>
    <w:basedOn w:val="Abstract1"/>
    <w:next w:val="BodyText"/>
    <w:autoRedefine/>
    <w:qFormat/>
    <w:rsid w:val="00D4361E"/>
    <w:rPr>
      <w:sz w:val="28"/>
    </w:rPr>
  </w:style>
  <w:style w:type="paragraph" w:customStyle="1" w:styleId="Abstract1">
    <w:name w:val="Abstract 1"/>
    <w:basedOn w:val="Normal"/>
    <w:next w:val="BodyText"/>
    <w:autoRedefine/>
    <w:qFormat/>
    <w:rsid w:val="00D4361E"/>
    <w:rPr>
      <w:rFonts w:asciiTheme="majorHAnsi" w:hAnsiTheme="majorHAnsi"/>
      <w:b/>
      <w:color w:val="548DD4" w:themeColor="text2" w:themeTint="99"/>
      <w:sz w:val="32"/>
    </w:rPr>
  </w:style>
  <w:style w:type="paragraph" w:styleId="FootnoteText">
    <w:name w:val="footnote text"/>
    <w:basedOn w:val="Normal"/>
    <w:link w:val="FootnoteTextChar"/>
    <w:autoRedefine/>
    <w:uiPriority w:val="99"/>
    <w:unhideWhenUsed/>
    <w:rsid w:val="00D4361E"/>
    <w:rPr>
      <w:sz w:val="20"/>
    </w:rPr>
  </w:style>
  <w:style w:type="character" w:customStyle="1" w:styleId="FootnoteTextChar">
    <w:name w:val="Footnote Text Char"/>
    <w:basedOn w:val="DefaultParagraphFont"/>
    <w:link w:val="FootnoteText"/>
    <w:uiPriority w:val="99"/>
    <w:rsid w:val="00D4361E"/>
    <w:rPr>
      <w:rFonts w:ascii="Verdana" w:eastAsiaTheme="minorEastAsia" w:hAnsi="Verdana" w:cstheme="minorBidi"/>
      <w:szCs w:val="24"/>
    </w:rPr>
  </w:style>
  <w:style w:type="paragraph" w:styleId="BodyText">
    <w:name w:val="Body Text"/>
    <w:basedOn w:val="Normal"/>
    <w:link w:val="BodyTextChar"/>
    <w:autoRedefine/>
    <w:uiPriority w:val="99"/>
    <w:unhideWhenUsed/>
    <w:qFormat/>
    <w:rsid w:val="00D4361E"/>
    <w:pPr>
      <w:spacing w:after="120"/>
    </w:pPr>
    <w:rPr>
      <w:sz w:val="20"/>
    </w:rPr>
  </w:style>
  <w:style w:type="character" w:customStyle="1" w:styleId="BodyTextChar">
    <w:name w:val="Body Text Char"/>
    <w:basedOn w:val="DefaultParagraphFont"/>
    <w:link w:val="BodyText"/>
    <w:uiPriority w:val="99"/>
    <w:rsid w:val="00D4361E"/>
    <w:rPr>
      <w:rFonts w:ascii="Verdana" w:eastAsiaTheme="minorEastAsia" w:hAnsi="Verdana" w:cstheme="minorBidi"/>
      <w:szCs w:val="24"/>
    </w:rPr>
  </w:style>
  <w:style w:type="paragraph" w:styleId="Bibliography">
    <w:name w:val="Bibliography"/>
    <w:basedOn w:val="Normal"/>
    <w:next w:val="Normal"/>
    <w:autoRedefine/>
    <w:uiPriority w:val="37"/>
    <w:unhideWhenUsed/>
    <w:rsid w:val="00D4361E"/>
    <w:pPr>
      <w:spacing w:after="120"/>
    </w:pPr>
  </w:style>
  <w:style w:type="paragraph" w:customStyle="1" w:styleId="Example">
    <w:name w:val="Example"/>
    <w:basedOn w:val="BodyText"/>
    <w:next w:val="BodyText"/>
    <w:autoRedefine/>
    <w:qFormat/>
    <w:rsid w:val="00D4361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pPr>
    <w:rPr>
      <w:bCs/>
    </w:rPr>
  </w:style>
  <w:style w:type="paragraph" w:customStyle="1" w:styleId="Code">
    <w:name w:val="Code"/>
    <w:basedOn w:val="Normal"/>
    <w:next w:val="code-follow"/>
    <w:autoRedefine/>
    <w:qFormat/>
    <w:rsid w:val="00D4361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pPr>
    <w:rPr>
      <w:rFonts w:ascii="Courier New" w:hAnsi="Courier New"/>
      <w:sz w:val="16"/>
    </w:rPr>
  </w:style>
  <w:style w:type="paragraph" w:styleId="TOC1">
    <w:name w:val="toc 1"/>
    <w:basedOn w:val="BodyText"/>
    <w:next w:val="BodyText"/>
    <w:autoRedefine/>
    <w:uiPriority w:val="39"/>
    <w:unhideWhenUsed/>
    <w:qFormat/>
    <w:rsid w:val="00D4361E"/>
    <w:pPr>
      <w:spacing w:before="240"/>
    </w:pPr>
    <w:rPr>
      <w:rFonts w:asciiTheme="minorHAnsi" w:hAnsiTheme="minorHAnsi"/>
      <w:b/>
      <w:caps/>
      <w:sz w:val="22"/>
      <w:szCs w:val="22"/>
      <w:u w:val="single"/>
    </w:rPr>
  </w:style>
  <w:style w:type="paragraph" w:styleId="TOC2">
    <w:name w:val="toc 2"/>
    <w:basedOn w:val="Normal"/>
    <w:next w:val="Normal"/>
    <w:autoRedefine/>
    <w:uiPriority w:val="39"/>
    <w:unhideWhenUsed/>
    <w:qFormat/>
    <w:rsid w:val="00D4361E"/>
    <w:rPr>
      <w:rFonts w:asciiTheme="minorHAnsi" w:hAnsiTheme="minorHAnsi"/>
      <w:b/>
      <w:smallCaps/>
      <w:szCs w:val="22"/>
    </w:rPr>
  </w:style>
  <w:style w:type="paragraph" w:styleId="TOCHeading">
    <w:name w:val="TOC Heading"/>
    <w:basedOn w:val="Heading1"/>
    <w:next w:val="Normal"/>
    <w:uiPriority w:val="39"/>
    <w:unhideWhenUsed/>
    <w:qFormat/>
    <w:rsid w:val="00D4361E"/>
    <w:pPr>
      <w:numPr>
        <w:numId w:val="0"/>
      </w:numPr>
      <w:spacing w:line="276" w:lineRule="auto"/>
      <w:outlineLvl w:val="9"/>
    </w:pPr>
    <w:rPr>
      <w:rFonts w:ascii="Verdana" w:hAnsi="Verdana"/>
      <w:color w:val="365F91" w:themeColor="accent1" w:themeShade="BF"/>
      <w:sz w:val="28"/>
      <w:szCs w:val="28"/>
    </w:rPr>
  </w:style>
  <w:style w:type="character" w:styleId="Hyperlink">
    <w:name w:val="Hyperlink"/>
    <w:basedOn w:val="DefaultParagraphFont"/>
    <w:uiPriority w:val="99"/>
    <w:unhideWhenUsed/>
    <w:rsid w:val="00D4361E"/>
    <w:rPr>
      <w:color w:val="0000FF" w:themeColor="hyperlink"/>
      <w:u w:val="single"/>
    </w:rPr>
  </w:style>
  <w:style w:type="character" w:styleId="FollowedHyperlink">
    <w:name w:val="FollowedHyperlink"/>
    <w:basedOn w:val="DefaultParagraphFont"/>
    <w:uiPriority w:val="99"/>
    <w:semiHidden/>
    <w:unhideWhenUsed/>
    <w:rsid w:val="00D4361E"/>
    <w:rPr>
      <w:color w:val="800080" w:themeColor="followedHyperlink"/>
      <w:u w:val="single"/>
    </w:rPr>
  </w:style>
  <w:style w:type="character" w:styleId="FootnoteReference">
    <w:name w:val="footnote reference"/>
    <w:basedOn w:val="DefaultParagraphFont"/>
    <w:uiPriority w:val="99"/>
    <w:unhideWhenUsed/>
    <w:rsid w:val="00D4361E"/>
    <w:rPr>
      <w:vertAlign w:val="superscript"/>
    </w:rPr>
  </w:style>
  <w:style w:type="character" w:styleId="IntenseEmphasis">
    <w:name w:val="Intense Emphasis"/>
    <w:basedOn w:val="DefaultParagraphFont"/>
    <w:uiPriority w:val="21"/>
    <w:qFormat/>
    <w:rsid w:val="00D4361E"/>
    <w:rPr>
      <w:b/>
      <w:bCs/>
      <w:i/>
      <w:iCs/>
      <w:color w:val="4F81BD" w:themeColor="accent1"/>
    </w:rPr>
  </w:style>
  <w:style w:type="paragraph" w:styleId="TOC3">
    <w:name w:val="toc 3"/>
    <w:basedOn w:val="Normal"/>
    <w:next w:val="Normal"/>
    <w:autoRedefine/>
    <w:uiPriority w:val="39"/>
    <w:unhideWhenUsed/>
    <w:rsid w:val="00D4361E"/>
    <w:rPr>
      <w:rFonts w:asciiTheme="minorHAnsi" w:hAnsiTheme="minorHAnsi"/>
      <w:smallCaps/>
      <w:szCs w:val="22"/>
    </w:rPr>
  </w:style>
  <w:style w:type="paragraph" w:styleId="TOC4">
    <w:name w:val="toc 4"/>
    <w:basedOn w:val="Normal"/>
    <w:next w:val="Normal"/>
    <w:autoRedefine/>
    <w:uiPriority w:val="39"/>
    <w:semiHidden/>
    <w:unhideWhenUsed/>
    <w:rsid w:val="00D4361E"/>
    <w:rPr>
      <w:rFonts w:asciiTheme="minorHAnsi" w:hAnsiTheme="minorHAnsi"/>
      <w:szCs w:val="22"/>
    </w:rPr>
  </w:style>
  <w:style w:type="paragraph" w:styleId="TOC5">
    <w:name w:val="toc 5"/>
    <w:basedOn w:val="Normal"/>
    <w:next w:val="Normal"/>
    <w:autoRedefine/>
    <w:uiPriority w:val="39"/>
    <w:semiHidden/>
    <w:unhideWhenUsed/>
    <w:rsid w:val="00D4361E"/>
    <w:rPr>
      <w:rFonts w:asciiTheme="minorHAnsi" w:hAnsiTheme="minorHAnsi"/>
      <w:szCs w:val="22"/>
    </w:rPr>
  </w:style>
  <w:style w:type="paragraph" w:styleId="TOC6">
    <w:name w:val="toc 6"/>
    <w:basedOn w:val="Normal"/>
    <w:next w:val="Normal"/>
    <w:autoRedefine/>
    <w:uiPriority w:val="39"/>
    <w:semiHidden/>
    <w:unhideWhenUsed/>
    <w:rsid w:val="00D4361E"/>
    <w:rPr>
      <w:rFonts w:asciiTheme="minorHAnsi" w:hAnsiTheme="minorHAnsi"/>
      <w:szCs w:val="22"/>
    </w:rPr>
  </w:style>
  <w:style w:type="paragraph" w:styleId="TOC7">
    <w:name w:val="toc 7"/>
    <w:basedOn w:val="Normal"/>
    <w:next w:val="Normal"/>
    <w:autoRedefine/>
    <w:uiPriority w:val="39"/>
    <w:semiHidden/>
    <w:unhideWhenUsed/>
    <w:rsid w:val="00D4361E"/>
    <w:rPr>
      <w:rFonts w:asciiTheme="minorHAnsi" w:hAnsiTheme="minorHAnsi"/>
      <w:szCs w:val="22"/>
    </w:rPr>
  </w:style>
  <w:style w:type="paragraph" w:styleId="TOC8">
    <w:name w:val="toc 8"/>
    <w:basedOn w:val="Normal"/>
    <w:next w:val="Normal"/>
    <w:autoRedefine/>
    <w:uiPriority w:val="39"/>
    <w:semiHidden/>
    <w:unhideWhenUsed/>
    <w:rsid w:val="00D4361E"/>
    <w:rPr>
      <w:rFonts w:asciiTheme="minorHAnsi" w:hAnsiTheme="minorHAnsi"/>
      <w:szCs w:val="22"/>
    </w:rPr>
  </w:style>
  <w:style w:type="paragraph" w:styleId="TOC9">
    <w:name w:val="toc 9"/>
    <w:basedOn w:val="Normal"/>
    <w:next w:val="Normal"/>
    <w:autoRedefine/>
    <w:uiPriority w:val="39"/>
    <w:semiHidden/>
    <w:unhideWhenUsed/>
    <w:rsid w:val="00D4361E"/>
    <w:rPr>
      <w:rFonts w:asciiTheme="minorHAnsi" w:hAnsiTheme="minorHAnsi"/>
      <w:szCs w:val="22"/>
    </w:rPr>
  </w:style>
  <w:style w:type="paragraph" w:styleId="Footer">
    <w:name w:val="footer"/>
    <w:basedOn w:val="Normal"/>
    <w:link w:val="FooterChar"/>
    <w:uiPriority w:val="99"/>
    <w:unhideWhenUsed/>
    <w:rsid w:val="00D4361E"/>
    <w:pPr>
      <w:tabs>
        <w:tab w:val="center" w:pos="4320"/>
        <w:tab w:val="right" w:pos="8640"/>
      </w:tabs>
    </w:pPr>
  </w:style>
  <w:style w:type="character" w:customStyle="1" w:styleId="FooterChar">
    <w:name w:val="Footer Char"/>
    <w:basedOn w:val="DefaultParagraphFont"/>
    <w:link w:val="Footer"/>
    <w:uiPriority w:val="99"/>
    <w:rsid w:val="00D4361E"/>
    <w:rPr>
      <w:rFonts w:ascii="Verdana" w:eastAsiaTheme="minorEastAsia" w:hAnsi="Verdana" w:cstheme="minorBidi"/>
      <w:sz w:val="22"/>
      <w:szCs w:val="24"/>
    </w:rPr>
  </w:style>
  <w:style w:type="character" w:styleId="PageNumber">
    <w:name w:val="page number"/>
    <w:basedOn w:val="DefaultParagraphFont"/>
    <w:uiPriority w:val="99"/>
    <w:semiHidden/>
    <w:unhideWhenUsed/>
    <w:rsid w:val="00D4361E"/>
  </w:style>
  <w:style w:type="paragraph" w:customStyle="1" w:styleId="Codeinvalid">
    <w:name w:val="Code_invalid"/>
    <w:basedOn w:val="Code"/>
    <w:next w:val="BodyText"/>
    <w:autoRedefine/>
    <w:qFormat/>
    <w:rsid w:val="00D4361E"/>
    <w:pPr>
      <w:pBdr>
        <w:top w:val="single" w:sz="8" w:space="1" w:color="FF0000"/>
        <w:left w:val="single" w:sz="8" w:space="4" w:color="FF0000"/>
        <w:bottom w:val="single" w:sz="8" w:space="1" w:color="FF0000"/>
        <w:right w:val="single" w:sz="8" w:space="4" w:color="FF0000"/>
      </w:pBdr>
      <w:shd w:val="clear" w:color="auto" w:fill="E6E6E6"/>
      <w:spacing w:before="120" w:after="120"/>
    </w:pPr>
  </w:style>
  <w:style w:type="paragraph" w:customStyle="1" w:styleId="Bullits">
    <w:name w:val="Bullits"/>
    <w:basedOn w:val="BodyText"/>
    <w:next w:val="BodyText"/>
    <w:autoRedefine/>
    <w:qFormat/>
    <w:rsid w:val="00D4361E"/>
    <w:pPr>
      <w:numPr>
        <w:numId w:val="8"/>
      </w:numPr>
      <w:contextualSpacing/>
    </w:pPr>
  </w:style>
  <w:style w:type="paragraph" w:customStyle="1" w:styleId="code-follow">
    <w:name w:val="code-follow"/>
    <w:basedOn w:val="Normal"/>
    <w:next w:val="BodyText"/>
    <w:autoRedefine/>
    <w:qFormat/>
    <w:rsid w:val="00D4361E"/>
    <w:rPr>
      <w:sz w:val="10"/>
    </w:rPr>
  </w:style>
  <w:style w:type="character" w:styleId="HTMLCode">
    <w:name w:val="HTML Code"/>
    <w:basedOn w:val="DefaultParagraphFont"/>
    <w:uiPriority w:val="99"/>
    <w:unhideWhenUsed/>
    <w:rsid w:val="00D4361E"/>
    <w:rPr>
      <w:rFonts w:ascii="Courier" w:hAnsi="Courier"/>
      <w:sz w:val="20"/>
      <w:szCs w:val="20"/>
    </w:rPr>
  </w:style>
  <w:style w:type="paragraph" w:styleId="ListParagraph">
    <w:name w:val="List Paragraph"/>
    <w:basedOn w:val="Normal"/>
    <w:uiPriority w:val="34"/>
    <w:qFormat/>
    <w:rsid w:val="00D4361E"/>
    <w:pPr>
      <w:ind w:left="720"/>
      <w:contextualSpacing/>
    </w:pPr>
  </w:style>
  <w:style w:type="table" w:styleId="TableGrid">
    <w:name w:val="Table Grid"/>
    <w:basedOn w:val="TableNormal"/>
    <w:uiPriority w:val="59"/>
    <w:rsid w:val="00230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90DB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1E"/>
    <w:rPr>
      <w:rFonts w:ascii="Verdana" w:eastAsiaTheme="minorEastAsia" w:hAnsi="Verdana" w:cstheme="minorBidi"/>
      <w:sz w:val="22"/>
      <w:szCs w:val="24"/>
    </w:rPr>
  </w:style>
  <w:style w:type="paragraph" w:styleId="Heading1">
    <w:name w:val="heading 1"/>
    <w:next w:val="BodyText"/>
    <w:link w:val="Heading1Char"/>
    <w:uiPriority w:val="9"/>
    <w:qFormat/>
    <w:rsid w:val="00D4361E"/>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link w:val="Heading2Char"/>
    <w:autoRedefine/>
    <w:uiPriority w:val="9"/>
    <w:unhideWhenUsed/>
    <w:qFormat/>
    <w:rsid w:val="00D4361E"/>
    <w:pPr>
      <w:numPr>
        <w:ilvl w:val="1"/>
      </w:numPr>
      <w:spacing w:before="200"/>
      <w:outlineLvl w:val="1"/>
    </w:pPr>
    <w:rPr>
      <w:bCs w:val="0"/>
      <w:color w:val="365F91" w:themeColor="accent1" w:themeShade="BF"/>
      <w:sz w:val="28"/>
      <w:szCs w:val="26"/>
    </w:rPr>
  </w:style>
  <w:style w:type="paragraph" w:styleId="Heading3">
    <w:name w:val="heading 3"/>
    <w:basedOn w:val="Heading2"/>
    <w:next w:val="BodyText"/>
    <w:link w:val="Heading3Char"/>
    <w:autoRedefine/>
    <w:uiPriority w:val="9"/>
    <w:unhideWhenUsed/>
    <w:qFormat/>
    <w:rsid w:val="00D4361E"/>
    <w:pPr>
      <w:numPr>
        <w:ilvl w:val="2"/>
      </w:numPr>
      <w:outlineLvl w:val="2"/>
    </w:pPr>
    <w:rPr>
      <w:bCs/>
      <w:color w:val="17365D" w:themeColor="text2" w:themeShade="BF"/>
    </w:rPr>
  </w:style>
  <w:style w:type="paragraph" w:styleId="Heading4">
    <w:name w:val="heading 4"/>
    <w:basedOn w:val="Heading3"/>
    <w:next w:val="BodyText"/>
    <w:link w:val="Heading4Char"/>
    <w:autoRedefine/>
    <w:uiPriority w:val="9"/>
    <w:unhideWhenUsed/>
    <w:qFormat/>
    <w:rsid w:val="00D4361E"/>
    <w:pPr>
      <w:numPr>
        <w:ilvl w:val="3"/>
      </w:numPr>
      <w:outlineLvl w:val="3"/>
    </w:pPr>
    <w:rPr>
      <w:bCs w:val="0"/>
      <w:iCs/>
    </w:rPr>
  </w:style>
  <w:style w:type="paragraph" w:styleId="Heading5">
    <w:name w:val="heading 5"/>
    <w:basedOn w:val="Heading4"/>
    <w:next w:val="BodyText"/>
    <w:link w:val="Heading5Char"/>
    <w:autoRedefine/>
    <w:uiPriority w:val="9"/>
    <w:unhideWhenUsed/>
    <w:qFormat/>
    <w:rsid w:val="00D4361E"/>
    <w:pPr>
      <w:numPr>
        <w:ilvl w:val="4"/>
      </w:numPr>
      <w:outlineLvl w:val="4"/>
    </w:pPr>
    <w:rPr>
      <w:bCs/>
      <w:iCs w:val="0"/>
      <w:color w:val="243F60" w:themeColor="accent1" w:themeShade="7F"/>
    </w:rPr>
  </w:style>
  <w:style w:type="paragraph" w:styleId="Heading6">
    <w:name w:val="heading 6"/>
    <w:basedOn w:val="Heading5"/>
    <w:next w:val="BodyText"/>
    <w:link w:val="Heading6Char"/>
    <w:autoRedefine/>
    <w:uiPriority w:val="9"/>
    <w:unhideWhenUsed/>
    <w:qFormat/>
    <w:rsid w:val="00D4361E"/>
    <w:pPr>
      <w:numPr>
        <w:ilvl w:val="5"/>
      </w:numPr>
      <w:outlineLvl w:val="5"/>
    </w:pPr>
    <w:rPr>
      <w:iCs/>
    </w:rPr>
  </w:style>
  <w:style w:type="paragraph" w:styleId="Heading7">
    <w:name w:val="heading 7"/>
    <w:basedOn w:val="Heading6"/>
    <w:next w:val="BodyText"/>
    <w:link w:val="Heading7Char"/>
    <w:autoRedefine/>
    <w:uiPriority w:val="9"/>
    <w:unhideWhenUsed/>
    <w:qFormat/>
    <w:rsid w:val="00D4361E"/>
    <w:pPr>
      <w:numPr>
        <w:ilvl w:val="6"/>
      </w:numPr>
      <w:outlineLvl w:val="6"/>
    </w:pPr>
    <w:rPr>
      <w:iCs w:val="0"/>
      <w:color w:val="404040" w:themeColor="text1" w:themeTint="BF"/>
    </w:rPr>
  </w:style>
  <w:style w:type="paragraph" w:styleId="Heading8">
    <w:name w:val="heading 8"/>
    <w:basedOn w:val="Heading7"/>
    <w:next w:val="BodyText"/>
    <w:link w:val="Heading8Char"/>
    <w:autoRedefine/>
    <w:uiPriority w:val="9"/>
    <w:semiHidden/>
    <w:unhideWhenUsed/>
    <w:qFormat/>
    <w:rsid w:val="00D4361E"/>
    <w:pPr>
      <w:numPr>
        <w:ilvl w:val="7"/>
      </w:numPr>
      <w:outlineLvl w:val="7"/>
    </w:pPr>
    <w:rPr>
      <w:szCs w:val="20"/>
    </w:rPr>
  </w:style>
  <w:style w:type="paragraph" w:styleId="Heading9">
    <w:name w:val="heading 9"/>
    <w:basedOn w:val="Heading8"/>
    <w:next w:val="BodyText"/>
    <w:link w:val="Heading9Char"/>
    <w:autoRedefine/>
    <w:uiPriority w:val="9"/>
    <w:semiHidden/>
    <w:unhideWhenUsed/>
    <w:qFormat/>
    <w:rsid w:val="00D4361E"/>
    <w:pPr>
      <w:numPr>
        <w:ilvl w:val="8"/>
      </w:numPr>
      <w:outlineLvl w:val="8"/>
    </w:pPr>
    <w:rPr>
      <w:iCs/>
    </w:rPr>
  </w:style>
  <w:style w:type="character" w:default="1" w:styleId="DefaultParagraphFont">
    <w:name w:val="Default Paragraph Font"/>
    <w:uiPriority w:val="1"/>
    <w:semiHidden/>
    <w:unhideWhenUsed/>
    <w:rsid w:val="00D436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361E"/>
  </w:style>
  <w:style w:type="paragraph" w:styleId="Title">
    <w:name w:val="Title"/>
    <w:basedOn w:val="Normal"/>
    <w:next w:val="BodyText"/>
    <w:link w:val="TitleChar"/>
    <w:autoRedefine/>
    <w:uiPriority w:val="10"/>
    <w:qFormat/>
    <w:rsid w:val="00D436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6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36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4361E"/>
    <w:rPr>
      <w:rFonts w:asciiTheme="majorHAnsi" w:eastAsiaTheme="majorEastAsia" w:hAnsiTheme="majorHAnsi" w:cstheme="majorBidi"/>
      <w:b/>
      <w:color w:val="365F91" w:themeColor="accent1" w:themeShade="BF"/>
      <w:sz w:val="28"/>
      <w:szCs w:val="26"/>
    </w:rPr>
  </w:style>
  <w:style w:type="character" w:styleId="CommentReference">
    <w:name w:val="annotation reference"/>
    <w:uiPriority w:val="99"/>
    <w:semiHidden/>
    <w:unhideWhenUsed/>
    <w:rsid w:val="00DE3760"/>
    <w:rPr>
      <w:sz w:val="18"/>
      <w:szCs w:val="18"/>
    </w:rPr>
  </w:style>
  <w:style w:type="paragraph" w:styleId="CommentText">
    <w:name w:val="annotation text"/>
    <w:basedOn w:val="Normal"/>
    <w:link w:val="CommentTextChar"/>
    <w:uiPriority w:val="99"/>
    <w:semiHidden/>
    <w:unhideWhenUsed/>
    <w:rsid w:val="00DE3760"/>
  </w:style>
  <w:style w:type="character" w:customStyle="1" w:styleId="CommentTextChar">
    <w:name w:val="Comment Text Char"/>
    <w:link w:val="CommentText"/>
    <w:uiPriority w:val="99"/>
    <w:semiHidden/>
    <w:rsid w:val="00DE3760"/>
    <w:rPr>
      <w:sz w:val="24"/>
      <w:szCs w:val="24"/>
    </w:rPr>
  </w:style>
  <w:style w:type="paragraph" w:styleId="CommentSubject">
    <w:name w:val="annotation subject"/>
    <w:basedOn w:val="CommentText"/>
    <w:next w:val="CommentText"/>
    <w:link w:val="CommentSubjectChar"/>
    <w:uiPriority w:val="99"/>
    <w:semiHidden/>
    <w:unhideWhenUsed/>
    <w:rsid w:val="00DE3760"/>
    <w:rPr>
      <w:b/>
      <w:bCs/>
      <w:sz w:val="20"/>
      <w:szCs w:val="20"/>
    </w:rPr>
  </w:style>
  <w:style w:type="character" w:customStyle="1" w:styleId="CommentSubjectChar">
    <w:name w:val="Comment Subject Char"/>
    <w:link w:val="CommentSubject"/>
    <w:uiPriority w:val="99"/>
    <w:semiHidden/>
    <w:rsid w:val="00DE3760"/>
    <w:rPr>
      <w:b/>
      <w:bCs/>
      <w:sz w:val="24"/>
      <w:szCs w:val="24"/>
    </w:rPr>
  </w:style>
  <w:style w:type="paragraph" w:styleId="BalloonText">
    <w:name w:val="Balloon Text"/>
    <w:basedOn w:val="Normal"/>
    <w:link w:val="BalloonTextChar"/>
    <w:uiPriority w:val="99"/>
    <w:semiHidden/>
    <w:unhideWhenUsed/>
    <w:rsid w:val="00D4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61E"/>
    <w:rPr>
      <w:rFonts w:ascii="Lucida Grande" w:eastAsiaTheme="minorEastAsia" w:hAnsi="Lucida Grande" w:cs="Lucida Grande"/>
      <w:sz w:val="18"/>
      <w:szCs w:val="18"/>
    </w:rPr>
  </w:style>
  <w:style w:type="character" w:customStyle="1" w:styleId="Heading3Char">
    <w:name w:val="Heading 3 Char"/>
    <w:basedOn w:val="DefaultParagraphFont"/>
    <w:link w:val="Heading3"/>
    <w:uiPriority w:val="9"/>
    <w:rsid w:val="00D4361E"/>
    <w:rPr>
      <w:rFonts w:asciiTheme="majorHAnsi" w:eastAsiaTheme="majorEastAsia" w:hAnsiTheme="majorHAnsi" w:cstheme="majorBidi"/>
      <w:b/>
      <w:bCs/>
      <w:color w:val="17365D" w:themeColor="text2" w:themeShade="BF"/>
      <w:sz w:val="28"/>
      <w:szCs w:val="26"/>
    </w:rPr>
  </w:style>
  <w:style w:type="character" w:customStyle="1" w:styleId="Heading4Char">
    <w:name w:val="Heading 4 Char"/>
    <w:basedOn w:val="DefaultParagraphFont"/>
    <w:link w:val="Heading4"/>
    <w:uiPriority w:val="9"/>
    <w:rsid w:val="00D4361E"/>
    <w:rPr>
      <w:rFonts w:asciiTheme="majorHAnsi" w:eastAsiaTheme="majorEastAsia" w:hAnsiTheme="majorHAnsi" w:cstheme="majorBidi"/>
      <w:b/>
      <w:iCs/>
      <w:color w:val="17365D" w:themeColor="text2" w:themeShade="BF"/>
      <w:sz w:val="28"/>
      <w:szCs w:val="26"/>
    </w:rPr>
  </w:style>
  <w:style w:type="character" w:customStyle="1" w:styleId="Heading5Char">
    <w:name w:val="Heading 5 Char"/>
    <w:basedOn w:val="DefaultParagraphFont"/>
    <w:link w:val="Heading5"/>
    <w:uiPriority w:val="9"/>
    <w:rsid w:val="00D4361E"/>
    <w:rPr>
      <w:rFonts w:asciiTheme="majorHAnsi" w:eastAsiaTheme="majorEastAsia" w:hAnsiTheme="majorHAnsi" w:cstheme="majorBidi"/>
      <w:b/>
      <w:bCs/>
      <w:color w:val="243F60" w:themeColor="accent1" w:themeShade="7F"/>
      <w:sz w:val="28"/>
      <w:szCs w:val="26"/>
    </w:rPr>
  </w:style>
  <w:style w:type="character" w:customStyle="1" w:styleId="Heading6Char">
    <w:name w:val="Heading 6 Char"/>
    <w:basedOn w:val="DefaultParagraphFont"/>
    <w:link w:val="Heading6"/>
    <w:uiPriority w:val="9"/>
    <w:rsid w:val="00D4361E"/>
    <w:rPr>
      <w:rFonts w:asciiTheme="majorHAnsi" w:eastAsiaTheme="majorEastAsia" w:hAnsiTheme="majorHAnsi" w:cstheme="majorBidi"/>
      <w:b/>
      <w:bCs/>
      <w:iCs/>
      <w:color w:val="243F60" w:themeColor="accent1" w:themeShade="7F"/>
      <w:sz w:val="28"/>
      <w:szCs w:val="26"/>
    </w:rPr>
  </w:style>
  <w:style w:type="character" w:customStyle="1" w:styleId="Heading7Char">
    <w:name w:val="Heading 7 Char"/>
    <w:basedOn w:val="DefaultParagraphFont"/>
    <w:link w:val="Heading7"/>
    <w:uiPriority w:val="9"/>
    <w:rsid w:val="00D4361E"/>
    <w:rPr>
      <w:rFonts w:asciiTheme="majorHAnsi" w:eastAsiaTheme="majorEastAsia" w:hAnsiTheme="majorHAnsi" w:cstheme="majorBidi"/>
      <w:b/>
      <w:bCs/>
      <w:color w:val="404040" w:themeColor="text1" w:themeTint="BF"/>
      <w:sz w:val="28"/>
      <w:szCs w:val="26"/>
    </w:rPr>
  </w:style>
  <w:style w:type="character" w:customStyle="1" w:styleId="Heading8Char">
    <w:name w:val="Heading 8 Char"/>
    <w:basedOn w:val="DefaultParagraphFont"/>
    <w:link w:val="Heading8"/>
    <w:uiPriority w:val="9"/>
    <w:semiHidden/>
    <w:rsid w:val="00D4361E"/>
    <w:rPr>
      <w:rFonts w:asciiTheme="majorHAnsi" w:eastAsiaTheme="majorEastAsia" w:hAnsiTheme="majorHAnsi" w:cstheme="majorBidi"/>
      <w:b/>
      <w:bCs/>
      <w:color w:val="404040" w:themeColor="text1" w:themeTint="BF"/>
      <w:sz w:val="28"/>
    </w:rPr>
  </w:style>
  <w:style w:type="character" w:customStyle="1" w:styleId="Heading9Char">
    <w:name w:val="Heading 9 Char"/>
    <w:basedOn w:val="DefaultParagraphFont"/>
    <w:link w:val="Heading9"/>
    <w:uiPriority w:val="9"/>
    <w:semiHidden/>
    <w:rsid w:val="00D4361E"/>
    <w:rPr>
      <w:rFonts w:asciiTheme="majorHAnsi" w:eastAsiaTheme="majorEastAsia" w:hAnsiTheme="majorHAnsi" w:cstheme="majorBidi"/>
      <w:b/>
      <w:bCs/>
      <w:iCs/>
      <w:color w:val="404040" w:themeColor="text1" w:themeTint="BF"/>
      <w:sz w:val="28"/>
    </w:rPr>
  </w:style>
  <w:style w:type="paragraph" w:customStyle="1" w:styleId="subscription">
    <w:name w:val="subscription"/>
    <w:basedOn w:val="Normal"/>
    <w:next w:val="BodyText"/>
    <w:autoRedefine/>
    <w:qFormat/>
    <w:rsid w:val="00D4361E"/>
    <w:pPr>
      <w:spacing w:after="240"/>
      <w:contextualSpacing/>
    </w:pPr>
    <w:rPr>
      <w:i/>
      <w:sz w:val="16"/>
    </w:rPr>
  </w:style>
  <w:style w:type="paragraph" w:customStyle="1" w:styleId="Abstract">
    <w:name w:val="Abstract"/>
    <w:basedOn w:val="Normal"/>
    <w:next w:val="BodyText"/>
    <w:autoRedefine/>
    <w:qFormat/>
    <w:rsid w:val="00D4361E"/>
    <w:rPr>
      <w:rFonts w:asciiTheme="majorHAnsi" w:hAnsiTheme="majorHAnsi"/>
      <w:b/>
      <w:color w:val="548DD4" w:themeColor="text2" w:themeTint="99"/>
      <w:sz w:val="32"/>
    </w:rPr>
  </w:style>
  <w:style w:type="numbering" w:customStyle="1" w:styleId="Headings">
    <w:name w:val="Headings"/>
    <w:uiPriority w:val="99"/>
    <w:rsid w:val="00D4361E"/>
    <w:pPr>
      <w:numPr>
        <w:numId w:val="5"/>
      </w:numPr>
    </w:pPr>
  </w:style>
  <w:style w:type="paragraph" w:customStyle="1" w:styleId="Abstract2">
    <w:name w:val="Abstract 2"/>
    <w:basedOn w:val="Abstract1"/>
    <w:next w:val="BodyText"/>
    <w:autoRedefine/>
    <w:qFormat/>
    <w:rsid w:val="00D4361E"/>
    <w:rPr>
      <w:sz w:val="28"/>
    </w:rPr>
  </w:style>
  <w:style w:type="paragraph" w:customStyle="1" w:styleId="Abstract1">
    <w:name w:val="Abstract 1"/>
    <w:basedOn w:val="Normal"/>
    <w:next w:val="BodyText"/>
    <w:autoRedefine/>
    <w:qFormat/>
    <w:rsid w:val="00D4361E"/>
    <w:rPr>
      <w:rFonts w:asciiTheme="majorHAnsi" w:hAnsiTheme="majorHAnsi"/>
      <w:b/>
      <w:color w:val="548DD4" w:themeColor="text2" w:themeTint="99"/>
      <w:sz w:val="32"/>
    </w:rPr>
  </w:style>
  <w:style w:type="paragraph" w:styleId="FootnoteText">
    <w:name w:val="footnote text"/>
    <w:basedOn w:val="Normal"/>
    <w:link w:val="FootnoteTextChar"/>
    <w:autoRedefine/>
    <w:uiPriority w:val="99"/>
    <w:unhideWhenUsed/>
    <w:rsid w:val="00D4361E"/>
    <w:rPr>
      <w:sz w:val="20"/>
    </w:rPr>
  </w:style>
  <w:style w:type="character" w:customStyle="1" w:styleId="FootnoteTextChar">
    <w:name w:val="Footnote Text Char"/>
    <w:basedOn w:val="DefaultParagraphFont"/>
    <w:link w:val="FootnoteText"/>
    <w:uiPriority w:val="99"/>
    <w:rsid w:val="00D4361E"/>
    <w:rPr>
      <w:rFonts w:ascii="Verdana" w:eastAsiaTheme="minorEastAsia" w:hAnsi="Verdana" w:cstheme="minorBidi"/>
      <w:szCs w:val="24"/>
    </w:rPr>
  </w:style>
  <w:style w:type="paragraph" w:styleId="BodyText">
    <w:name w:val="Body Text"/>
    <w:basedOn w:val="Normal"/>
    <w:link w:val="BodyTextChar"/>
    <w:autoRedefine/>
    <w:uiPriority w:val="99"/>
    <w:unhideWhenUsed/>
    <w:qFormat/>
    <w:rsid w:val="00D4361E"/>
    <w:pPr>
      <w:spacing w:after="120"/>
    </w:pPr>
    <w:rPr>
      <w:sz w:val="20"/>
    </w:rPr>
  </w:style>
  <w:style w:type="character" w:customStyle="1" w:styleId="BodyTextChar">
    <w:name w:val="Body Text Char"/>
    <w:basedOn w:val="DefaultParagraphFont"/>
    <w:link w:val="BodyText"/>
    <w:uiPriority w:val="99"/>
    <w:rsid w:val="00D4361E"/>
    <w:rPr>
      <w:rFonts w:ascii="Verdana" w:eastAsiaTheme="minorEastAsia" w:hAnsi="Verdana" w:cstheme="minorBidi"/>
      <w:szCs w:val="24"/>
    </w:rPr>
  </w:style>
  <w:style w:type="paragraph" w:styleId="Bibliography">
    <w:name w:val="Bibliography"/>
    <w:basedOn w:val="Normal"/>
    <w:next w:val="Normal"/>
    <w:autoRedefine/>
    <w:uiPriority w:val="37"/>
    <w:unhideWhenUsed/>
    <w:rsid w:val="00D4361E"/>
    <w:pPr>
      <w:spacing w:after="120"/>
    </w:pPr>
  </w:style>
  <w:style w:type="paragraph" w:customStyle="1" w:styleId="Example">
    <w:name w:val="Example"/>
    <w:basedOn w:val="BodyText"/>
    <w:next w:val="BodyText"/>
    <w:autoRedefine/>
    <w:qFormat/>
    <w:rsid w:val="00D4361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pPr>
    <w:rPr>
      <w:bCs/>
    </w:rPr>
  </w:style>
  <w:style w:type="paragraph" w:customStyle="1" w:styleId="Code">
    <w:name w:val="Code"/>
    <w:basedOn w:val="Normal"/>
    <w:next w:val="code-follow"/>
    <w:autoRedefine/>
    <w:qFormat/>
    <w:rsid w:val="00D4361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pPr>
    <w:rPr>
      <w:rFonts w:ascii="Courier New" w:hAnsi="Courier New"/>
      <w:sz w:val="16"/>
    </w:rPr>
  </w:style>
  <w:style w:type="paragraph" w:styleId="TOC1">
    <w:name w:val="toc 1"/>
    <w:basedOn w:val="BodyText"/>
    <w:next w:val="BodyText"/>
    <w:autoRedefine/>
    <w:uiPriority w:val="39"/>
    <w:unhideWhenUsed/>
    <w:qFormat/>
    <w:rsid w:val="00D4361E"/>
    <w:pPr>
      <w:spacing w:before="240"/>
    </w:pPr>
    <w:rPr>
      <w:rFonts w:asciiTheme="minorHAnsi" w:hAnsiTheme="minorHAnsi"/>
      <w:b/>
      <w:caps/>
      <w:sz w:val="22"/>
      <w:szCs w:val="22"/>
      <w:u w:val="single"/>
    </w:rPr>
  </w:style>
  <w:style w:type="paragraph" w:styleId="TOC2">
    <w:name w:val="toc 2"/>
    <w:basedOn w:val="Normal"/>
    <w:next w:val="Normal"/>
    <w:autoRedefine/>
    <w:uiPriority w:val="39"/>
    <w:unhideWhenUsed/>
    <w:qFormat/>
    <w:rsid w:val="00D4361E"/>
    <w:rPr>
      <w:rFonts w:asciiTheme="minorHAnsi" w:hAnsiTheme="minorHAnsi"/>
      <w:b/>
      <w:smallCaps/>
      <w:szCs w:val="22"/>
    </w:rPr>
  </w:style>
  <w:style w:type="paragraph" w:styleId="TOCHeading">
    <w:name w:val="TOC Heading"/>
    <w:basedOn w:val="Heading1"/>
    <w:next w:val="Normal"/>
    <w:uiPriority w:val="39"/>
    <w:unhideWhenUsed/>
    <w:qFormat/>
    <w:rsid w:val="00D4361E"/>
    <w:pPr>
      <w:numPr>
        <w:numId w:val="0"/>
      </w:numPr>
      <w:spacing w:line="276" w:lineRule="auto"/>
      <w:outlineLvl w:val="9"/>
    </w:pPr>
    <w:rPr>
      <w:rFonts w:ascii="Verdana" w:hAnsi="Verdana"/>
      <w:color w:val="365F91" w:themeColor="accent1" w:themeShade="BF"/>
      <w:sz w:val="28"/>
      <w:szCs w:val="28"/>
    </w:rPr>
  </w:style>
  <w:style w:type="character" w:styleId="Hyperlink">
    <w:name w:val="Hyperlink"/>
    <w:basedOn w:val="DefaultParagraphFont"/>
    <w:uiPriority w:val="99"/>
    <w:unhideWhenUsed/>
    <w:rsid w:val="00D4361E"/>
    <w:rPr>
      <w:color w:val="0000FF" w:themeColor="hyperlink"/>
      <w:u w:val="single"/>
    </w:rPr>
  </w:style>
  <w:style w:type="character" w:styleId="FollowedHyperlink">
    <w:name w:val="FollowedHyperlink"/>
    <w:basedOn w:val="DefaultParagraphFont"/>
    <w:uiPriority w:val="99"/>
    <w:semiHidden/>
    <w:unhideWhenUsed/>
    <w:rsid w:val="00D4361E"/>
    <w:rPr>
      <w:color w:val="800080" w:themeColor="followedHyperlink"/>
      <w:u w:val="single"/>
    </w:rPr>
  </w:style>
  <w:style w:type="character" w:styleId="FootnoteReference">
    <w:name w:val="footnote reference"/>
    <w:basedOn w:val="DefaultParagraphFont"/>
    <w:uiPriority w:val="99"/>
    <w:unhideWhenUsed/>
    <w:rsid w:val="00D4361E"/>
    <w:rPr>
      <w:vertAlign w:val="superscript"/>
    </w:rPr>
  </w:style>
  <w:style w:type="character" w:styleId="IntenseEmphasis">
    <w:name w:val="Intense Emphasis"/>
    <w:basedOn w:val="DefaultParagraphFont"/>
    <w:uiPriority w:val="21"/>
    <w:qFormat/>
    <w:rsid w:val="00D4361E"/>
    <w:rPr>
      <w:b/>
      <w:bCs/>
      <w:i/>
      <w:iCs/>
      <w:color w:val="4F81BD" w:themeColor="accent1"/>
    </w:rPr>
  </w:style>
  <w:style w:type="paragraph" w:styleId="TOC3">
    <w:name w:val="toc 3"/>
    <w:basedOn w:val="Normal"/>
    <w:next w:val="Normal"/>
    <w:autoRedefine/>
    <w:uiPriority w:val="39"/>
    <w:unhideWhenUsed/>
    <w:rsid w:val="00D4361E"/>
    <w:rPr>
      <w:rFonts w:asciiTheme="minorHAnsi" w:hAnsiTheme="minorHAnsi"/>
      <w:smallCaps/>
      <w:szCs w:val="22"/>
    </w:rPr>
  </w:style>
  <w:style w:type="paragraph" w:styleId="TOC4">
    <w:name w:val="toc 4"/>
    <w:basedOn w:val="Normal"/>
    <w:next w:val="Normal"/>
    <w:autoRedefine/>
    <w:uiPriority w:val="39"/>
    <w:semiHidden/>
    <w:unhideWhenUsed/>
    <w:rsid w:val="00D4361E"/>
    <w:rPr>
      <w:rFonts w:asciiTheme="minorHAnsi" w:hAnsiTheme="minorHAnsi"/>
      <w:szCs w:val="22"/>
    </w:rPr>
  </w:style>
  <w:style w:type="paragraph" w:styleId="TOC5">
    <w:name w:val="toc 5"/>
    <w:basedOn w:val="Normal"/>
    <w:next w:val="Normal"/>
    <w:autoRedefine/>
    <w:uiPriority w:val="39"/>
    <w:semiHidden/>
    <w:unhideWhenUsed/>
    <w:rsid w:val="00D4361E"/>
    <w:rPr>
      <w:rFonts w:asciiTheme="minorHAnsi" w:hAnsiTheme="minorHAnsi"/>
      <w:szCs w:val="22"/>
    </w:rPr>
  </w:style>
  <w:style w:type="paragraph" w:styleId="TOC6">
    <w:name w:val="toc 6"/>
    <w:basedOn w:val="Normal"/>
    <w:next w:val="Normal"/>
    <w:autoRedefine/>
    <w:uiPriority w:val="39"/>
    <w:semiHidden/>
    <w:unhideWhenUsed/>
    <w:rsid w:val="00D4361E"/>
    <w:rPr>
      <w:rFonts w:asciiTheme="minorHAnsi" w:hAnsiTheme="minorHAnsi"/>
      <w:szCs w:val="22"/>
    </w:rPr>
  </w:style>
  <w:style w:type="paragraph" w:styleId="TOC7">
    <w:name w:val="toc 7"/>
    <w:basedOn w:val="Normal"/>
    <w:next w:val="Normal"/>
    <w:autoRedefine/>
    <w:uiPriority w:val="39"/>
    <w:semiHidden/>
    <w:unhideWhenUsed/>
    <w:rsid w:val="00D4361E"/>
    <w:rPr>
      <w:rFonts w:asciiTheme="minorHAnsi" w:hAnsiTheme="minorHAnsi"/>
      <w:szCs w:val="22"/>
    </w:rPr>
  </w:style>
  <w:style w:type="paragraph" w:styleId="TOC8">
    <w:name w:val="toc 8"/>
    <w:basedOn w:val="Normal"/>
    <w:next w:val="Normal"/>
    <w:autoRedefine/>
    <w:uiPriority w:val="39"/>
    <w:semiHidden/>
    <w:unhideWhenUsed/>
    <w:rsid w:val="00D4361E"/>
    <w:rPr>
      <w:rFonts w:asciiTheme="minorHAnsi" w:hAnsiTheme="minorHAnsi"/>
      <w:szCs w:val="22"/>
    </w:rPr>
  </w:style>
  <w:style w:type="paragraph" w:styleId="TOC9">
    <w:name w:val="toc 9"/>
    <w:basedOn w:val="Normal"/>
    <w:next w:val="Normal"/>
    <w:autoRedefine/>
    <w:uiPriority w:val="39"/>
    <w:semiHidden/>
    <w:unhideWhenUsed/>
    <w:rsid w:val="00D4361E"/>
    <w:rPr>
      <w:rFonts w:asciiTheme="minorHAnsi" w:hAnsiTheme="minorHAnsi"/>
      <w:szCs w:val="22"/>
    </w:rPr>
  </w:style>
  <w:style w:type="paragraph" w:styleId="Footer">
    <w:name w:val="footer"/>
    <w:basedOn w:val="Normal"/>
    <w:link w:val="FooterChar"/>
    <w:uiPriority w:val="99"/>
    <w:unhideWhenUsed/>
    <w:rsid w:val="00D4361E"/>
    <w:pPr>
      <w:tabs>
        <w:tab w:val="center" w:pos="4320"/>
        <w:tab w:val="right" w:pos="8640"/>
      </w:tabs>
    </w:pPr>
  </w:style>
  <w:style w:type="character" w:customStyle="1" w:styleId="FooterChar">
    <w:name w:val="Footer Char"/>
    <w:basedOn w:val="DefaultParagraphFont"/>
    <w:link w:val="Footer"/>
    <w:uiPriority w:val="99"/>
    <w:rsid w:val="00D4361E"/>
    <w:rPr>
      <w:rFonts w:ascii="Verdana" w:eastAsiaTheme="minorEastAsia" w:hAnsi="Verdana" w:cstheme="minorBidi"/>
      <w:sz w:val="22"/>
      <w:szCs w:val="24"/>
    </w:rPr>
  </w:style>
  <w:style w:type="character" w:styleId="PageNumber">
    <w:name w:val="page number"/>
    <w:basedOn w:val="DefaultParagraphFont"/>
    <w:uiPriority w:val="99"/>
    <w:semiHidden/>
    <w:unhideWhenUsed/>
    <w:rsid w:val="00D4361E"/>
  </w:style>
  <w:style w:type="paragraph" w:customStyle="1" w:styleId="Codeinvalid">
    <w:name w:val="Code_invalid"/>
    <w:basedOn w:val="Code"/>
    <w:next w:val="BodyText"/>
    <w:autoRedefine/>
    <w:qFormat/>
    <w:rsid w:val="00D4361E"/>
    <w:pPr>
      <w:pBdr>
        <w:top w:val="single" w:sz="8" w:space="1" w:color="FF0000"/>
        <w:left w:val="single" w:sz="8" w:space="4" w:color="FF0000"/>
        <w:bottom w:val="single" w:sz="8" w:space="1" w:color="FF0000"/>
        <w:right w:val="single" w:sz="8" w:space="4" w:color="FF0000"/>
      </w:pBdr>
      <w:shd w:val="clear" w:color="auto" w:fill="E6E6E6"/>
      <w:spacing w:before="120" w:after="120"/>
    </w:pPr>
  </w:style>
  <w:style w:type="paragraph" w:customStyle="1" w:styleId="Bullits">
    <w:name w:val="Bullits"/>
    <w:basedOn w:val="BodyText"/>
    <w:next w:val="BodyText"/>
    <w:autoRedefine/>
    <w:qFormat/>
    <w:rsid w:val="00D4361E"/>
    <w:pPr>
      <w:numPr>
        <w:numId w:val="8"/>
      </w:numPr>
      <w:contextualSpacing/>
    </w:pPr>
  </w:style>
  <w:style w:type="paragraph" w:customStyle="1" w:styleId="code-follow">
    <w:name w:val="code-follow"/>
    <w:basedOn w:val="Normal"/>
    <w:next w:val="BodyText"/>
    <w:autoRedefine/>
    <w:qFormat/>
    <w:rsid w:val="00D4361E"/>
    <w:rPr>
      <w:sz w:val="10"/>
    </w:rPr>
  </w:style>
  <w:style w:type="character" w:styleId="HTMLCode">
    <w:name w:val="HTML Code"/>
    <w:basedOn w:val="DefaultParagraphFont"/>
    <w:uiPriority w:val="99"/>
    <w:unhideWhenUsed/>
    <w:rsid w:val="00D4361E"/>
    <w:rPr>
      <w:rFonts w:ascii="Courier" w:hAnsi="Courier"/>
      <w:sz w:val="20"/>
      <w:szCs w:val="20"/>
    </w:rPr>
  </w:style>
  <w:style w:type="paragraph" w:styleId="ListParagraph">
    <w:name w:val="List Paragraph"/>
    <w:basedOn w:val="Normal"/>
    <w:uiPriority w:val="34"/>
    <w:qFormat/>
    <w:rsid w:val="00D4361E"/>
    <w:pPr>
      <w:ind w:left="720"/>
      <w:contextualSpacing/>
    </w:pPr>
  </w:style>
  <w:style w:type="table" w:styleId="TableGrid">
    <w:name w:val="Table Grid"/>
    <w:basedOn w:val="TableNormal"/>
    <w:uiPriority w:val="59"/>
    <w:rsid w:val="00230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90D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2302">
      <w:bodyDiv w:val="1"/>
      <w:marLeft w:val="0"/>
      <w:marRight w:val="0"/>
      <w:marTop w:val="0"/>
      <w:marBottom w:val="0"/>
      <w:divBdr>
        <w:top w:val="none" w:sz="0" w:space="0" w:color="auto"/>
        <w:left w:val="none" w:sz="0" w:space="0" w:color="auto"/>
        <w:bottom w:val="none" w:sz="0" w:space="0" w:color="auto"/>
        <w:right w:val="none" w:sz="0" w:space="0" w:color="auto"/>
      </w:divBdr>
    </w:div>
    <w:div w:id="393282202">
      <w:bodyDiv w:val="1"/>
      <w:marLeft w:val="0"/>
      <w:marRight w:val="0"/>
      <w:marTop w:val="0"/>
      <w:marBottom w:val="0"/>
      <w:divBdr>
        <w:top w:val="none" w:sz="0" w:space="0" w:color="auto"/>
        <w:left w:val="none" w:sz="0" w:space="0" w:color="auto"/>
        <w:bottom w:val="none" w:sz="0" w:space="0" w:color="auto"/>
        <w:right w:val="none" w:sz="0" w:space="0" w:color="auto"/>
      </w:divBdr>
    </w:div>
    <w:div w:id="1025207404">
      <w:bodyDiv w:val="1"/>
      <w:marLeft w:val="0"/>
      <w:marRight w:val="0"/>
      <w:marTop w:val="0"/>
      <w:marBottom w:val="0"/>
      <w:divBdr>
        <w:top w:val="none" w:sz="0" w:space="0" w:color="auto"/>
        <w:left w:val="none" w:sz="0" w:space="0" w:color="auto"/>
        <w:bottom w:val="none" w:sz="0" w:space="0" w:color="auto"/>
        <w:right w:val="none" w:sz="0" w:space="0" w:color="auto"/>
      </w:divBdr>
    </w:div>
    <w:div w:id="1049500747">
      <w:bodyDiv w:val="1"/>
      <w:marLeft w:val="0"/>
      <w:marRight w:val="0"/>
      <w:marTop w:val="0"/>
      <w:marBottom w:val="0"/>
      <w:divBdr>
        <w:top w:val="none" w:sz="0" w:space="0" w:color="auto"/>
        <w:left w:val="none" w:sz="0" w:space="0" w:color="auto"/>
        <w:bottom w:val="none" w:sz="0" w:space="0" w:color="auto"/>
        <w:right w:val="none" w:sz="0" w:space="0" w:color="auto"/>
      </w:divBdr>
    </w:div>
    <w:div w:id="1833791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ulboon:Library:Application%20Support:Microsoft:Office:User%20Templates:My%20Templates:SoftwareDocumen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7C975-E6DF-CF4D-9A81-D6E968FF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SoftwareDocumenation.dotx</Template>
  <TotalTime>586</TotalTime>
  <Pages>48</Pages>
  <Words>12120</Words>
  <Characters>69090</Characters>
  <Application>Microsoft Macintosh Word</Application>
  <DocSecurity>0</DocSecurity>
  <Lines>575</Lines>
  <Paragraphs>162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The interaction/user interface design original specification</vt:lpstr>
      <vt:lpstr>    Use Cases</vt:lpstr>
      <vt:lpstr>    Web Pages</vt:lpstr>
      <vt:lpstr>        General </vt:lpstr>
      <vt:lpstr>        Pages</vt:lpstr>
    </vt:vector>
  </TitlesOfParts>
  <Manager/>
  <Company>DANS</Company>
  <LinksUpToDate>false</LinksUpToDate>
  <CharactersWithSpaces>81048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Boon</dc:creator>
  <cp:keywords/>
  <dc:description/>
  <cp:lastModifiedBy>Paul Boon</cp:lastModifiedBy>
  <cp:revision>211</cp:revision>
  <cp:lastPrinted>2013-05-01T12:26:00Z</cp:lastPrinted>
  <dcterms:created xsi:type="dcterms:W3CDTF">2013-04-11T09:31:00Z</dcterms:created>
  <dcterms:modified xsi:type="dcterms:W3CDTF">2013-11-05T10:39:00Z</dcterms:modified>
  <cp:category/>
</cp:coreProperties>
</file>